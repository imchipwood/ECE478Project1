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6EFC" w:rsidRDefault="00D36EFC"/>
    <w:p w:rsidR="008E6A7A" w:rsidRPr="008E6A7A" w:rsidRDefault="008E6A7A" w:rsidP="008E6A7A">
      <w:pPr>
        <w:jc w:val="center"/>
        <w:rPr>
          <w:rFonts w:ascii="Courier New" w:eastAsia="Courier New" w:hAnsi="Courier New" w:cs="Courier New"/>
          <w:b/>
          <w:color w:val="FF0000"/>
          <w:sz w:val="52"/>
          <w:szCs w:val="32"/>
        </w:rPr>
      </w:pPr>
      <w:r w:rsidRPr="008E6A7A">
        <w:rPr>
          <w:rFonts w:ascii="Courier New" w:eastAsia="Courier New" w:hAnsi="Courier New" w:cs="Courier New"/>
          <w:b/>
          <w:color w:val="FF0000"/>
          <w:sz w:val="52"/>
          <w:szCs w:val="32"/>
          <w:highlight w:val="yellow"/>
        </w:rPr>
        <w:t>UPDATED VERSION</w:t>
      </w:r>
    </w:p>
    <w:p w:rsidR="008E6A7A" w:rsidRDefault="008E6A7A">
      <w:pPr>
        <w:rPr>
          <w:rFonts w:ascii="Courier New" w:eastAsia="Courier New" w:hAnsi="Courier New" w:cs="Courier New"/>
          <w:b/>
          <w:sz w:val="32"/>
          <w:szCs w:val="32"/>
        </w:rPr>
      </w:pPr>
    </w:p>
    <w:p w:rsidR="00D36EFC" w:rsidRDefault="003F41EB">
      <w:r>
        <w:rPr>
          <w:rFonts w:ascii="Courier New" w:eastAsia="Courier New" w:hAnsi="Courier New" w:cs="Courier New"/>
          <w:b/>
          <w:sz w:val="32"/>
          <w:szCs w:val="32"/>
        </w:rPr>
        <w:t xml:space="preserve">MACIEJ WOJTYSZKO </w:t>
      </w:r>
    </w:p>
    <w:p w:rsidR="00D36EFC" w:rsidRDefault="00D36EFC"/>
    <w:p w:rsidR="00D36EFC" w:rsidRDefault="003F41EB">
      <w:r>
        <w:rPr>
          <w:rFonts w:ascii="Courier New" w:eastAsia="Courier New" w:hAnsi="Courier New" w:cs="Courier New"/>
          <w:b/>
          <w:sz w:val="32"/>
          <w:szCs w:val="32"/>
        </w:rPr>
        <w:t>(translated to English and adapted to Portland Cyber Theatre by Marek Perkowski)</w:t>
      </w:r>
    </w:p>
    <w:p w:rsidR="00D36EFC" w:rsidRDefault="00D36EFC"/>
    <w:p w:rsidR="00D36EFC" w:rsidRDefault="00D36EFC"/>
    <w:p w:rsidR="00D36EFC" w:rsidRDefault="00D36EFC"/>
    <w:p w:rsidR="00D36EFC" w:rsidRDefault="00D36EFC"/>
    <w:p w:rsidR="00D36EFC" w:rsidRDefault="00D36EFC"/>
    <w:p w:rsidR="00D36EFC" w:rsidRDefault="00D36EFC"/>
    <w:p w:rsidR="00D36EFC" w:rsidRDefault="00D36EFC"/>
    <w:p w:rsidR="00D36EFC" w:rsidRDefault="00D36EFC"/>
    <w:p w:rsidR="00D36EFC" w:rsidRDefault="00D36EFC"/>
    <w:p w:rsidR="00D36EFC" w:rsidRDefault="003F41EB">
      <w:pPr>
        <w:jc w:val="center"/>
      </w:pPr>
      <w:r>
        <w:rPr>
          <w:rFonts w:ascii="Courier New" w:eastAsia="Courier New" w:hAnsi="Courier New" w:cs="Courier New"/>
          <w:b/>
          <w:sz w:val="40"/>
          <w:szCs w:val="40"/>
          <w:u w:val="single"/>
        </w:rPr>
        <w:t>What makes a robot happy, or</w:t>
      </w:r>
    </w:p>
    <w:p w:rsidR="00D36EFC" w:rsidRDefault="003F41EB">
      <w:pPr>
        <w:jc w:val="center"/>
      </w:pPr>
      <w:r>
        <w:rPr>
          <w:rFonts w:ascii="Courier New" w:eastAsia="Courier New" w:hAnsi="Courier New" w:cs="Courier New"/>
          <w:b/>
          <w:sz w:val="40"/>
          <w:szCs w:val="40"/>
          <w:u w:val="single"/>
        </w:rPr>
        <w:t xml:space="preserve">Hopla ,Hopla ,Hoc ,Hoc </w:t>
      </w:r>
    </w:p>
    <w:p w:rsidR="00D36EFC" w:rsidRDefault="00D36EFC">
      <w:pPr>
        <w:jc w:val="center"/>
      </w:pPr>
    </w:p>
    <w:p w:rsidR="00D36EFC" w:rsidRDefault="003F41EB">
      <w:pPr>
        <w:jc w:val="center"/>
      </w:pPr>
      <w:r>
        <w:rPr>
          <w:rFonts w:ascii="Courier New" w:eastAsia="Courier New" w:hAnsi="Courier New" w:cs="Courier New"/>
          <w:sz w:val="24"/>
          <w:szCs w:val="24"/>
        </w:rPr>
        <w:t xml:space="preserve">(scenario for Portland Cyber Theatre) </w:t>
      </w:r>
    </w:p>
    <w:p w:rsidR="00D36EFC" w:rsidRDefault="00D36EFC"/>
    <w:p w:rsidR="00D36EFC" w:rsidRDefault="00D36EFC"/>
    <w:p w:rsidR="00D36EFC" w:rsidRDefault="00D36EFC"/>
    <w:p w:rsidR="00D36EFC" w:rsidRDefault="003F41EB">
      <w:r>
        <w:rPr>
          <w:sz w:val="28"/>
          <w:szCs w:val="28"/>
        </w:rPr>
        <w:t xml:space="preserve">Participating </w:t>
      </w:r>
    </w:p>
    <w:p w:rsidR="00D36EFC" w:rsidRPr="003F41EB" w:rsidRDefault="003F41EB">
      <w:pPr>
        <w:numPr>
          <w:ilvl w:val="0"/>
          <w:numId w:val="1"/>
        </w:numPr>
        <w:ind w:hanging="360"/>
        <w:rPr>
          <w:highlight w:val="yellow"/>
        </w:rPr>
      </w:pPr>
      <w:r w:rsidRPr="003F41EB">
        <w:rPr>
          <w:b/>
          <w:sz w:val="28"/>
          <w:szCs w:val="28"/>
          <w:highlight w:val="yellow"/>
        </w:rPr>
        <w:t>TWR</w:t>
      </w:r>
      <w:r w:rsidRPr="003F41EB">
        <w:rPr>
          <w:sz w:val="28"/>
          <w:szCs w:val="28"/>
          <w:highlight w:val="yellow"/>
        </w:rPr>
        <w:t xml:space="preserve"> - Text Writing Robot – Robot HR-OS1 robot (green, Marek).</w:t>
      </w:r>
      <w:r w:rsidR="00486FE7">
        <w:rPr>
          <w:sz w:val="28"/>
          <w:szCs w:val="28"/>
          <w:highlight w:val="yellow"/>
        </w:rPr>
        <w:t xml:space="preserve"> Use strong male voice for this robot.</w:t>
      </w:r>
    </w:p>
    <w:p w:rsidR="00D36EFC" w:rsidRPr="003F41EB" w:rsidRDefault="003F41EB" w:rsidP="003F41EB">
      <w:pPr>
        <w:numPr>
          <w:ilvl w:val="0"/>
          <w:numId w:val="1"/>
        </w:numPr>
        <w:ind w:hanging="360"/>
        <w:rPr>
          <w:highlight w:val="yellow"/>
        </w:rPr>
      </w:pPr>
      <w:r w:rsidRPr="003F41EB">
        <w:rPr>
          <w:b/>
          <w:sz w:val="28"/>
          <w:szCs w:val="28"/>
          <w:highlight w:val="yellow"/>
        </w:rPr>
        <w:t>MCR</w:t>
      </w:r>
      <w:r w:rsidRPr="003F41EB">
        <w:rPr>
          <w:sz w:val="28"/>
          <w:szCs w:val="28"/>
          <w:highlight w:val="yellow"/>
        </w:rPr>
        <w:t xml:space="preserve"> - Music Composing Robot – Robot HR-OS1 robot (red, Saly).</w:t>
      </w:r>
      <w:r w:rsidR="00486FE7">
        <w:rPr>
          <w:sz w:val="28"/>
          <w:szCs w:val="28"/>
          <w:highlight w:val="yellow"/>
        </w:rPr>
        <w:t xml:space="preserve"> Use female voice for this robot.</w:t>
      </w:r>
    </w:p>
    <w:p w:rsidR="00D36EFC" w:rsidRPr="003F41EB" w:rsidRDefault="003F41EB" w:rsidP="003F41EB">
      <w:pPr>
        <w:numPr>
          <w:ilvl w:val="0"/>
          <w:numId w:val="1"/>
        </w:numPr>
        <w:ind w:hanging="360"/>
        <w:rPr>
          <w:highlight w:val="yellow"/>
        </w:rPr>
      </w:pPr>
      <w:r w:rsidRPr="003F41EB">
        <w:rPr>
          <w:b/>
          <w:sz w:val="28"/>
          <w:szCs w:val="28"/>
          <w:highlight w:val="yellow"/>
        </w:rPr>
        <w:t>BSM</w:t>
      </w:r>
      <w:r w:rsidRPr="003F41EB">
        <w:rPr>
          <w:sz w:val="28"/>
          <w:szCs w:val="28"/>
          <w:highlight w:val="yellow"/>
        </w:rPr>
        <w:t xml:space="preserve"> - Beautifully Singing Machine – Robot HR-OS1 robot (blue, BSR).</w:t>
      </w:r>
      <w:r w:rsidR="00486FE7">
        <w:rPr>
          <w:sz w:val="28"/>
          <w:szCs w:val="28"/>
          <w:highlight w:val="yellow"/>
        </w:rPr>
        <w:t xml:space="preserve"> Use affective, even hysterical and artistic voice for this robot. Female.</w:t>
      </w:r>
    </w:p>
    <w:p w:rsidR="00D36EFC" w:rsidRPr="000772F2" w:rsidRDefault="003F41EB">
      <w:pPr>
        <w:numPr>
          <w:ilvl w:val="0"/>
          <w:numId w:val="1"/>
        </w:numPr>
        <w:ind w:hanging="360"/>
        <w:rPr>
          <w:highlight w:val="green"/>
        </w:rPr>
      </w:pPr>
      <w:r w:rsidRPr="000772F2">
        <w:rPr>
          <w:b/>
          <w:sz w:val="28"/>
          <w:szCs w:val="28"/>
          <w:highlight w:val="green"/>
        </w:rPr>
        <w:t>Professor</w:t>
      </w:r>
      <w:r w:rsidRPr="000772F2">
        <w:rPr>
          <w:sz w:val="28"/>
          <w:szCs w:val="28"/>
          <w:highlight w:val="green"/>
        </w:rPr>
        <w:t xml:space="preserve"> – human, Marek Perkowski</w:t>
      </w:r>
      <w:r w:rsidR="000772F2" w:rsidRPr="000772F2">
        <w:rPr>
          <w:sz w:val="28"/>
          <w:szCs w:val="28"/>
          <w:highlight w:val="green"/>
        </w:rPr>
        <w:t>. Students-animators should create sound only in this first variant.</w:t>
      </w:r>
    </w:p>
    <w:p w:rsidR="00D36EFC" w:rsidRPr="000772F2" w:rsidRDefault="003F41EB">
      <w:pPr>
        <w:numPr>
          <w:ilvl w:val="0"/>
          <w:numId w:val="1"/>
        </w:numPr>
        <w:ind w:hanging="360"/>
        <w:rPr>
          <w:highlight w:val="green"/>
        </w:rPr>
      </w:pPr>
      <w:r w:rsidRPr="000772F2">
        <w:rPr>
          <w:b/>
          <w:sz w:val="28"/>
          <w:szCs w:val="28"/>
          <w:highlight w:val="green"/>
        </w:rPr>
        <w:t>Student Assistant</w:t>
      </w:r>
      <w:r w:rsidRPr="000772F2">
        <w:rPr>
          <w:sz w:val="28"/>
          <w:szCs w:val="28"/>
          <w:highlight w:val="green"/>
        </w:rPr>
        <w:t xml:space="preserve"> – human, one of Perkowski’s students</w:t>
      </w:r>
      <w:r w:rsidR="000772F2" w:rsidRPr="000772F2">
        <w:rPr>
          <w:sz w:val="28"/>
          <w:szCs w:val="28"/>
          <w:highlight w:val="green"/>
        </w:rPr>
        <w:t xml:space="preserve">. Students-animators should create sound only in this first variant. </w:t>
      </w:r>
    </w:p>
    <w:p w:rsidR="00D36EFC" w:rsidRPr="000772F2" w:rsidRDefault="003F41EB">
      <w:pPr>
        <w:numPr>
          <w:ilvl w:val="0"/>
          <w:numId w:val="1"/>
        </w:numPr>
        <w:ind w:hanging="360"/>
        <w:rPr>
          <w:highlight w:val="green"/>
        </w:rPr>
      </w:pPr>
      <w:r w:rsidRPr="000772F2">
        <w:rPr>
          <w:b/>
          <w:sz w:val="28"/>
          <w:szCs w:val="28"/>
          <w:highlight w:val="green"/>
        </w:rPr>
        <w:t>Voice of PSU President.</w:t>
      </w:r>
    </w:p>
    <w:p w:rsidR="00D36EFC" w:rsidRPr="00486FE7" w:rsidRDefault="003F41EB">
      <w:pPr>
        <w:numPr>
          <w:ilvl w:val="0"/>
          <w:numId w:val="1"/>
        </w:numPr>
        <w:ind w:hanging="360"/>
        <w:rPr>
          <w:highlight w:val="cyan"/>
        </w:rPr>
      </w:pPr>
      <w:r w:rsidRPr="00486FE7">
        <w:rPr>
          <w:b/>
          <w:sz w:val="28"/>
          <w:szCs w:val="28"/>
          <w:highlight w:val="cyan"/>
        </w:rPr>
        <w:t>Bach.</w:t>
      </w:r>
      <w:r w:rsidRPr="00486FE7">
        <w:rPr>
          <w:sz w:val="28"/>
          <w:szCs w:val="28"/>
          <w:highlight w:val="cyan"/>
        </w:rPr>
        <w:t xml:space="preserve"> iSOBOT 1- robot.  Karate master, musician, playing air guitar and dancing. Studies at ECE PSU.</w:t>
      </w:r>
      <w:r w:rsidR="00486FE7" w:rsidRPr="00486FE7">
        <w:rPr>
          <w:sz w:val="28"/>
          <w:szCs w:val="28"/>
          <w:highlight w:val="cyan"/>
        </w:rPr>
        <w:t xml:space="preserve"> Uses voice of a theatrical child, gnome or fairy tale character.</w:t>
      </w:r>
    </w:p>
    <w:p w:rsidR="00486FE7" w:rsidRPr="007C0819" w:rsidRDefault="003F41EB" w:rsidP="00486FE7">
      <w:pPr>
        <w:numPr>
          <w:ilvl w:val="0"/>
          <w:numId w:val="1"/>
        </w:numPr>
        <w:ind w:hanging="360"/>
        <w:rPr>
          <w:highlight w:val="cyan"/>
        </w:rPr>
      </w:pPr>
      <w:r w:rsidRPr="00486FE7">
        <w:rPr>
          <w:b/>
          <w:sz w:val="28"/>
          <w:szCs w:val="28"/>
          <w:highlight w:val="cyan"/>
        </w:rPr>
        <w:t>Vivaldi.</w:t>
      </w:r>
      <w:r w:rsidRPr="00486FE7">
        <w:rPr>
          <w:sz w:val="28"/>
          <w:szCs w:val="28"/>
          <w:highlight w:val="cyan"/>
        </w:rPr>
        <w:t xml:space="preserve">  iSOBOT 2- robot. Karate master and musician, playing air guitar and dancing. Studies at ECE PSU.</w:t>
      </w:r>
      <w:r w:rsidR="00486FE7" w:rsidRPr="00486FE7">
        <w:rPr>
          <w:sz w:val="28"/>
          <w:szCs w:val="28"/>
          <w:highlight w:val="cyan"/>
        </w:rPr>
        <w:t xml:space="preserve"> Uses voice of a theatrical child, gnome or fairy tale character.</w:t>
      </w:r>
    </w:p>
    <w:p w:rsidR="007C0819" w:rsidRDefault="007C0819" w:rsidP="007C0819">
      <w:pPr>
        <w:rPr>
          <w:highlight w:val="cyan"/>
        </w:rPr>
      </w:pPr>
    </w:p>
    <w:p w:rsidR="00D36EFC" w:rsidRDefault="00D36EFC"/>
    <w:p w:rsidR="00D36EFC" w:rsidRDefault="003F41EB">
      <w:r>
        <w:rPr>
          <w:rFonts w:ascii="Courier New" w:eastAsia="Courier New" w:hAnsi="Courier New" w:cs="Courier New"/>
          <w:b/>
          <w:color w:val="FF0000"/>
          <w:sz w:val="52"/>
          <w:szCs w:val="52"/>
        </w:rPr>
        <w:t>INTRODUCTION</w:t>
      </w:r>
    </w:p>
    <w:p w:rsidR="00D36EFC" w:rsidRDefault="003F41EB">
      <w:r>
        <w:rPr>
          <w:rFonts w:ascii="Courier New" w:eastAsia="Courier New" w:hAnsi="Courier New" w:cs="Courier New"/>
          <w:b/>
          <w:sz w:val="40"/>
          <w:szCs w:val="40"/>
          <w:u w:val="single"/>
        </w:rPr>
        <w:lastRenderedPageBreak/>
        <w:t xml:space="preserve">Scene </w:t>
      </w:r>
      <w:r w:rsidR="009003D4" w:rsidRPr="009003D4">
        <w:rPr>
          <w:rFonts w:ascii="Courier New" w:eastAsia="Courier New" w:hAnsi="Courier New" w:cs="Courier New"/>
          <w:b/>
          <w:color w:val="FF0000"/>
          <w:sz w:val="40"/>
          <w:szCs w:val="40"/>
          <w:u w:val="single"/>
        </w:rPr>
        <w:t>A</w:t>
      </w:r>
      <w:r w:rsidRPr="009003D4">
        <w:rPr>
          <w:rFonts w:ascii="Courier New" w:eastAsia="Courier New" w:hAnsi="Courier New" w:cs="Courier New"/>
          <w:b/>
          <w:color w:val="FF0000"/>
          <w:sz w:val="40"/>
          <w:szCs w:val="40"/>
          <w:u w:val="single"/>
        </w:rPr>
        <w:t>1</w:t>
      </w:r>
      <w:r>
        <w:rPr>
          <w:rFonts w:ascii="Courier New" w:eastAsia="Courier New" w:hAnsi="Courier New" w:cs="Courier New"/>
          <w:b/>
          <w:sz w:val="40"/>
          <w:szCs w:val="40"/>
          <w:u w:val="single"/>
        </w:rPr>
        <w:t xml:space="preserve"> (introduction of </w:t>
      </w:r>
      <w:r w:rsidRPr="00931ABE">
        <w:rPr>
          <w:rFonts w:ascii="Courier New" w:eastAsia="Courier New" w:hAnsi="Courier New" w:cs="Courier New"/>
          <w:b/>
          <w:color w:val="FF0000"/>
          <w:sz w:val="40"/>
          <w:szCs w:val="40"/>
          <w:u w:val="single"/>
        </w:rPr>
        <w:t>robot TWR</w:t>
      </w:r>
      <w:r>
        <w:rPr>
          <w:rFonts w:ascii="Courier New" w:eastAsia="Courier New" w:hAnsi="Courier New" w:cs="Courier New"/>
          <w:b/>
          <w:sz w:val="40"/>
          <w:szCs w:val="40"/>
          <w:u w:val="single"/>
        </w:rPr>
        <w:t>)</w:t>
      </w:r>
    </w:p>
    <w:p w:rsidR="00D36EFC" w:rsidRDefault="00D36EFC"/>
    <w:p w:rsidR="00D36EFC" w:rsidRPr="00931ABE" w:rsidRDefault="00931ABE">
      <w:pPr>
        <w:rPr>
          <w:sz w:val="28"/>
          <w:szCs w:val="24"/>
        </w:rPr>
      </w:pPr>
      <w:r w:rsidRPr="00931ABE">
        <w:rPr>
          <w:sz w:val="28"/>
          <w:szCs w:val="24"/>
        </w:rPr>
        <w:t>The play is played on the small stage of Portland Cyber Theatre, as shown in the movie.</w:t>
      </w:r>
      <w:r>
        <w:rPr>
          <w:sz w:val="28"/>
          <w:szCs w:val="24"/>
        </w:rPr>
        <w:t xml:space="preserve"> Decorations </w:t>
      </w:r>
      <w:r w:rsidR="00486FE7">
        <w:rPr>
          <w:sz w:val="28"/>
          <w:szCs w:val="24"/>
        </w:rPr>
        <w:t xml:space="preserve">are </w:t>
      </w:r>
      <w:r>
        <w:rPr>
          <w:sz w:val="28"/>
          <w:szCs w:val="24"/>
        </w:rPr>
        <w:t>the same as in the movie.</w:t>
      </w:r>
    </w:p>
    <w:p w:rsidR="00931ABE" w:rsidRDefault="00931ABE"/>
    <w:p w:rsidR="00D36EFC" w:rsidRDefault="003F41EB">
      <w:r>
        <w:rPr>
          <w:rFonts w:ascii="Courier New" w:eastAsia="Courier New" w:hAnsi="Courier New" w:cs="Courier New"/>
          <w:sz w:val="24"/>
          <w:szCs w:val="24"/>
        </w:rPr>
        <w:t xml:space="preserve">On a nearly dark stage there are two robots. They lay. One lays on its stomach (TWR), one lays its back (MCR). They do not move. The robot TWR is located </w:t>
      </w:r>
      <w:r w:rsidR="00931ABE">
        <w:rPr>
          <w:rFonts w:ascii="Courier New" w:eastAsia="Courier New" w:hAnsi="Courier New" w:cs="Courier New"/>
          <w:sz w:val="24"/>
          <w:szCs w:val="24"/>
        </w:rPr>
        <w:t>in the center</w:t>
      </w:r>
      <w:r>
        <w:rPr>
          <w:rFonts w:ascii="Courier New" w:eastAsia="Courier New" w:hAnsi="Courier New" w:cs="Courier New"/>
          <w:sz w:val="24"/>
          <w:szCs w:val="24"/>
        </w:rPr>
        <w:t>.</w:t>
      </w:r>
    </w:p>
    <w:p w:rsidR="00D36EFC" w:rsidRDefault="00D36EFC"/>
    <w:p w:rsidR="00D36EFC" w:rsidRDefault="003F41EB">
      <w:r>
        <w:rPr>
          <w:rFonts w:ascii="Courier New" w:eastAsia="Courier New" w:hAnsi="Courier New" w:cs="Courier New"/>
          <w:sz w:val="24"/>
          <w:szCs w:val="24"/>
        </w:rPr>
        <w:t>The robot that lays on its back (MCR) is located</w:t>
      </w:r>
      <w:r w:rsidR="00931ABE">
        <w:rPr>
          <w:rFonts w:ascii="Courier New" w:eastAsia="Courier New" w:hAnsi="Courier New" w:cs="Courier New"/>
          <w:sz w:val="24"/>
          <w:szCs w:val="24"/>
        </w:rPr>
        <w:t xml:space="preserve"> in the right</w:t>
      </w:r>
      <w:r>
        <w:rPr>
          <w:rFonts w:ascii="Courier New" w:eastAsia="Courier New" w:hAnsi="Courier New" w:cs="Courier New"/>
          <w:sz w:val="24"/>
          <w:szCs w:val="24"/>
        </w:rPr>
        <w:t>.</w:t>
      </w:r>
    </w:p>
    <w:p w:rsidR="00D36EFC" w:rsidRDefault="00D36EFC"/>
    <w:p w:rsidR="009003D4" w:rsidRPr="009003D4" w:rsidRDefault="009003D4">
      <w:pPr>
        <w:rPr>
          <w:rFonts w:ascii="Courier New" w:eastAsia="Courier New" w:hAnsi="Courier New" w:cs="Courier New"/>
          <w:b/>
          <w:i/>
          <w:color w:val="FF0000"/>
          <w:sz w:val="24"/>
          <w:szCs w:val="24"/>
          <w:u w:val="single"/>
        </w:rPr>
      </w:pPr>
      <w:r w:rsidRPr="009003D4">
        <w:rPr>
          <w:rFonts w:ascii="Courier New" w:eastAsia="Courier New" w:hAnsi="Courier New" w:cs="Courier New"/>
          <w:b/>
          <w:i/>
          <w:color w:val="FF0000"/>
          <w:sz w:val="24"/>
          <w:szCs w:val="24"/>
          <w:u w:val="single"/>
        </w:rPr>
        <w:t>Curtain opens.</w:t>
      </w:r>
    </w:p>
    <w:p w:rsidR="00D36EFC" w:rsidRDefault="003F41EB">
      <w:r>
        <w:rPr>
          <w:rFonts w:ascii="Courier New" w:eastAsia="Courier New" w:hAnsi="Courier New" w:cs="Courier New"/>
          <w:i/>
          <w:color w:val="1F497D"/>
          <w:sz w:val="24"/>
          <w:szCs w:val="24"/>
        </w:rPr>
        <w:t xml:space="preserve">MUSIC starts to play: main music motive as an effective beginning of the spectacle. </w:t>
      </w:r>
    </w:p>
    <w:p w:rsidR="00D36EFC" w:rsidRDefault="00D36EFC"/>
    <w:p w:rsidR="00D36EFC" w:rsidRDefault="003F41EB">
      <w:r>
        <w:rPr>
          <w:rFonts w:ascii="Courier New" w:eastAsia="Courier New" w:hAnsi="Courier New" w:cs="Courier New"/>
          <w:i/>
          <w:color w:val="1F497D"/>
          <w:sz w:val="24"/>
          <w:szCs w:val="24"/>
        </w:rPr>
        <w:t>The middle robot, called TWR, lightens in green. He gets up to standing position using MOTION_24.</w:t>
      </w:r>
    </w:p>
    <w:p w:rsidR="00D36EFC" w:rsidRDefault="00D36EFC"/>
    <w:p w:rsidR="00D36EFC" w:rsidRDefault="003F41EB">
      <w:pPr>
        <w:ind w:left="3600"/>
      </w:pPr>
      <w:r>
        <w:rPr>
          <w:rFonts w:ascii="Courier New" w:eastAsia="Courier New" w:hAnsi="Courier New" w:cs="Courier New"/>
          <w:sz w:val="24"/>
          <w:szCs w:val="24"/>
        </w:rPr>
        <w:t xml:space="preserve">TWR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in standing position</w:t>
      </w:r>
      <w:r>
        <w:rPr>
          <w:rFonts w:ascii="Courier New" w:eastAsia="Courier New" w:hAnsi="Courier New" w:cs="Courier New"/>
          <w:sz w:val="24"/>
          <w:szCs w:val="24"/>
        </w:rPr>
        <w:t>)</w:t>
      </w:r>
    </w:p>
    <w:p w:rsidR="00D36EFC" w:rsidRDefault="003F41EB">
      <w:pPr>
        <w:ind w:left="1620" w:right="1690"/>
      </w:pPr>
      <w:r>
        <w:rPr>
          <w:rFonts w:ascii="Courier New" w:eastAsia="Courier New" w:hAnsi="Courier New" w:cs="Courier New"/>
          <w:sz w:val="24"/>
          <w:szCs w:val="24"/>
        </w:rPr>
        <w:t xml:space="preserve">Ohh, I slept really well! </w:t>
      </w:r>
      <w:r>
        <w:rPr>
          <w:rFonts w:ascii="Courier New" w:eastAsia="Courier New" w:hAnsi="Courier New" w:cs="Courier New"/>
          <w:i/>
          <w:color w:val="0000FF"/>
          <w:sz w:val="24"/>
          <w:szCs w:val="24"/>
        </w:rPr>
        <w:t>(stretches hands and produces a sound of loud yawning)</w:t>
      </w:r>
      <w:r>
        <w:rPr>
          <w:rFonts w:ascii="Courier New" w:eastAsia="Courier New" w:hAnsi="Courier New" w:cs="Courier New"/>
          <w:i/>
          <w:sz w:val="24"/>
          <w:szCs w:val="24"/>
        </w:rPr>
        <w:t xml:space="preserve"> </w:t>
      </w:r>
      <w:r>
        <w:rPr>
          <w:rFonts w:ascii="Courier New" w:eastAsia="Courier New" w:hAnsi="Courier New" w:cs="Courier New"/>
          <w:sz w:val="24"/>
          <w:szCs w:val="24"/>
        </w:rPr>
        <w:t>I slept and slept, but I am afraid some of my circuits are faulty, because I had strange dreams.</w:t>
      </w:r>
      <w:r>
        <w:rPr>
          <w:rFonts w:ascii="Courier New" w:eastAsia="Courier New" w:hAnsi="Courier New" w:cs="Courier New"/>
          <w:i/>
          <w:sz w:val="24"/>
          <w:szCs w:val="24"/>
        </w:rPr>
        <w:t xml:space="preserve"> </w:t>
      </w:r>
      <w:r>
        <w:rPr>
          <w:rFonts w:ascii="Courier New" w:eastAsia="Courier New" w:hAnsi="Courier New" w:cs="Courier New"/>
          <w:i/>
          <w:color w:val="0070C0"/>
          <w:sz w:val="24"/>
          <w:szCs w:val="24"/>
        </w:rPr>
        <w:t>(comes few steps forward towards the audience)</w:t>
      </w:r>
      <w:r>
        <w:rPr>
          <w:rFonts w:ascii="Courier New" w:eastAsia="Courier New" w:hAnsi="Courier New" w:cs="Courier New"/>
          <w:i/>
          <w:sz w:val="24"/>
          <w:szCs w:val="24"/>
        </w:rPr>
        <w:t xml:space="preserve"> </w:t>
      </w:r>
      <w:r>
        <w:rPr>
          <w:rFonts w:ascii="Courier New" w:eastAsia="Courier New" w:hAnsi="Courier New" w:cs="Courier New"/>
          <w:sz w:val="24"/>
          <w:szCs w:val="24"/>
        </w:rPr>
        <w:t>Such dreams occur to me only when there is some sparking in my cables.</w:t>
      </w:r>
      <w:r>
        <w:rPr>
          <w:rFonts w:ascii="Courier New" w:eastAsia="Courier New" w:hAnsi="Courier New" w:cs="Courier New"/>
          <w:i/>
          <w:sz w:val="24"/>
          <w:szCs w:val="24"/>
        </w:rPr>
        <w:t xml:space="preserve"> </w:t>
      </w:r>
    </w:p>
    <w:p w:rsidR="00D36EFC" w:rsidRDefault="003F41EB">
      <w:pPr>
        <w:ind w:left="1620" w:right="1690"/>
      </w:pPr>
      <w:r>
        <w:rPr>
          <w:rFonts w:ascii="Courier New" w:eastAsia="Courier New" w:hAnsi="Courier New" w:cs="Courier New"/>
          <w:i/>
          <w:color w:val="0000FF"/>
          <w:sz w:val="24"/>
          <w:szCs w:val="24"/>
        </w:rPr>
        <w:t>(stretches legs, one by one).</w:t>
      </w:r>
    </w:p>
    <w:p w:rsidR="00D36EFC" w:rsidRDefault="003F41EB">
      <w:pPr>
        <w:ind w:left="1620" w:right="1690"/>
      </w:pPr>
      <w:r>
        <w:rPr>
          <w:rFonts w:ascii="Courier New" w:eastAsia="Courier New" w:hAnsi="Courier New" w:cs="Courier New"/>
          <w:sz w:val="24"/>
          <w:szCs w:val="24"/>
        </w:rPr>
        <w:t xml:space="preserve">I dreamt that I was in a dark hall and in front of there were humans who sat there and looked at me </w:t>
      </w:r>
      <w:r>
        <w:rPr>
          <w:rFonts w:ascii="Courier New" w:eastAsia="Courier New" w:hAnsi="Courier New" w:cs="Courier New"/>
          <w:color w:val="0070C0"/>
          <w:sz w:val="24"/>
          <w:szCs w:val="24"/>
        </w:rPr>
        <w:t>(looks around, towards the audience).</w:t>
      </w:r>
    </w:p>
    <w:p w:rsidR="00D36EFC" w:rsidRDefault="003F41EB">
      <w:pPr>
        <w:ind w:left="1620" w:right="1690"/>
      </w:pPr>
      <w:r>
        <w:rPr>
          <w:rFonts w:ascii="Courier New" w:eastAsia="Courier New" w:hAnsi="Courier New" w:cs="Courier New"/>
          <w:sz w:val="24"/>
          <w:szCs w:val="24"/>
        </w:rPr>
        <w:t>Well, I guess I better do my stretches!</w:t>
      </w:r>
      <w:r>
        <w:rPr>
          <w:rFonts w:ascii="Courier New" w:eastAsia="Courier New" w:hAnsi="Courier New" w:cs="Courier New"/>
          <w:i/>
          <w:color w:val="0000FF"/>
          <w:sz w:val="24"/>
          <w:szCs w:val="24"/>
        </w:rPr>
        <w:t>(does pushups and other gymnas</w:t>
      </w:r>
      <w:r w:rsidR="00931ABE">
        <w:rPr>
          <w:rFonts w:ascii="Courier New" w:eastAsia="Courier New" w:hAnsi="Courier New" w:cs="Courier New"/>
          <w:i/>
          <w:color w:val="0000FF"/>
          <w:sz w:val="24"/>
          <w:szCs w:val="24"/>
        </w:rPr>
        <w:t>ti</w:t>
      </w:r>
      <w:r>
        <w:rPr>
          <w:rFonts w:ascii="Courier New" w:eastAsia="Courier New" w:hAnsi="Courier New" w:cs="Courier New"/>
          <w:i/>
          <w:color w:val="0000FF"/>
          <w:sz w:val="24"/>
          <w:szCs w:val="24"/>
        </w:rPr>
        <w:t>c exercises, Karate, boxing, jumps, etc ).</w:t>
      </w:r>
    </w:p>
    <w:p w:rsidR="00D36EFC" w:rsidRDefault="00D36EFC">
      <w:pPr>
        <w:ind w:left="1620" w:right="1690"/>
      </w:pPr>
    </w:p>
    <w:p w:rsidR="00D36EFC" w:rsidRDefault="003F41EB">
      <w:pPr>
        <w:ind w:left="1620" w:right="1690"/>
      </w:pPr>
      <w:r>
        <w:rPr>
          <w:rFonts w:ascii="Courier New" w:eastAsia="Courier New" w:hAnsi="Courier New" w:cs="Courier New"/>
          <w:sz w:val="24"/>
          <w:szCs w:val="24"/>
        </w:rPr>
        <w:t xml:space="preserve">My head is bursting </w:t>
      </w:r>
      <w:r>
        <w:rPr>
          <w:rFonts w:ascii="Courier New" w:eastAsia="Courier New" w:hAnsi="Courier New" w:cs="Courier New"/>
          <w:i/>
          <w:color w:val="0070C0"/>
          <w:sz w:val="24"/>
          <w:szCs w:val="24"/>
        </w:rPr>
        <w:t xml:space="preserve">(he holds his   </w:t>
      </w:r>
    </w:p>
    <w:p w:rsidR="00D36EFC" w:rsidRDefault="003F41EB">
      <w:pPr>
        <w:ind w:left="1620" w:right="1690"/>
      </w:pPr>
      <w:r>
        <w:rPr>
          <w:rFonts w:ascii="Courier New" w:eastAsia="Courier New" w:hAnsi="Courier New" w:cs="Courier New"/>
          <w:i/>
          <w:color w:val="0070C0"/>
          <w:sz w:val="24"/>
          <w:szCs w:val="24"/>
        </w:rPr>
        <w:t>head with both his hands as in pain)</w:t>
      </w:r>
      <w:r>
        <w:rPr>
          <w:rFonts w:ascii="Courier New" w:eastAsia="Courier New" w:hAnsi="Courier New" w:cs="Courier New"/>
          <w:color w:val="0070C0"/>
          <w:sz w:val="24"/>
          <w:szCs w:val="24"/>
        </w:rPr>
        <w:t xml:space="preserve">, </w:t>
      </w:r>
      <w:r>
        <w:rPr>
          <w:rFonts w:ascii="Courier New" w:eastAsia="Courier New" w:hAnsi="Courier New" w:cs="Courier New"/>
          <w:sz w:val="24"/>
          <w:szCs w:val="24"/>
        </w:rPr>
        <w:t xml:space="preserve">because I don’t know, what should I tell these humans. </w:t>
      </w:r>
    </w:p>
    <w:p w:rsidR="00D36EFC" w:rsidRDefault="003F41EB">
      <w:pPr>
        <w:ind w:left="1620" w:right="1690"/>
      </w:pPr>
      <w:r>
        <w:rPr>
          <w:rFonts w:ascii="Courier New" w:eastAsia="Courier New" w:hAnsi="Courier New" w:cs="Courier New"/>
          <w:i/>
          <w:color w:val="0070C0"/>
          <w:sz w:val="24"/>
          <w:szCs w:val="24"/>
        </w:rPr>
        <w:t>(the robot leans forward and raises his hand to his eyes as looking for something in the audience)</w:t>
      </w:r>
      <w:r>
        <w:rPr>
          <w:rFonts w:ascii="Courier New" w:eastAsia="Courier New" w:hAnsi="Courier New" w:cs="Courier New"/>
          <w:i/>
          <w:sz w:val="24"/>
          <w:szCs w:val="24"/>
        </w:rPr>
        <w:t xml:space="preserve"> </w:t>
      </w:r>
      <w:r>
        <w:rPr>
          <w:rFonts w:ascii="Courier New" w:eastAsia="Courier New" w:hAnsi="Courier New" w:cs="Courier New"/>
          <w:sz w:val="24"/>
          <w:szCs w:val="24"/>
        </w:rPr>
        <w:t xml:space="preserve">Oh, oh! And maybe this is not a dream? Am I mistaken that I see somebody sitting here? </w:t>
      </w:r>
      <w:r>
        <w:rPr>
          <w:rFonts w:ascii="Courier New" w:eastAsia="Courier New" w:hAnsi="Courier New" w:cs="Courier New"/>
          <w:i/>
          <w:color w:val="0070C0"/>
          <w:sz w:val="24"/>
          <w:szCs w:val="24"/>
        </w:rPr>
        <w:t>(looks around)</w:t>
      </w:r>
      <w:r>
        <w:rPr>
          <w:rFonts w:ascii="Courier New" w:eastAsia="Courier New" w:hAnsi="Courier New" w:cs="Courier New"/>
          <w:sz w:val="24"/>
          <w:szCs w:val="24"/>
        </w:rPr>
        <w:t xml:space="preserve"> Hey, humans, are you here? Tell me, are you? </w:t>
      </w:r>
      <w:r>
        <w:rPr>
          <w:rFonts w:ascii="Courier New" w:eastAsia="Courier New" w:hAnsi="Courier New" w:cs="Courier New"/>
          <w:i/>
          <w:color w:val="0070C0"/>
          <w:sz w:val="24"/>
          <w:szCs w:val="24"/>
        </w:rPr>
        <w:t xml:space="preserve">(pause – robot waits for an answer) </w:t>
      </w:r>
      <w:r>
        <w:rPr>
          <w:rFonts w:ascii="Courier New" w:eastAsia="Courier New" w:hAnsi="Courier New" w:cs="Courier New"/>
          <w:sz w:val="24"/>
          <w:szCs w:val="24"/>
        </w:rPr>
        <w:t xml:space="preserve">Somehow </w:t>
      </w:r>
      <w:r>
        <w:rPr>
          <w:rFonts w:ascii="Courier New" w:eastAsia="Courier New" w:hAnsi="Courier New" w:cs="Courier New"/>
          <w:sz w:val="24"/>
          <w:szCs w:val="24"/>
        </w:rPr>
        <w:lastRenderedPageBreak/>
        <w:t>silent is this answer.</w:t>
      </w:r>
      <w:r>
        <w:rPr>
          <w:rFonts w:ascii="Courier New" w:eastAsia="Courier New" w:hAnsi="Courier New" w:cs="Courier New"/>
          <w:i/>
          <w:color w:val="0070C0"/>
          <w:sz w:val="24"/>
          <w:szCs w:val="24"/>
        </w:rPr>
        <w:t xml:space="preserve"> (shouts directly to the audience) </w:t>
      </w:r>
      <w:r>
        <w:rPr>
          <w:rFonts w:ascii="Courier New" w:eastAsia="Courier New" w:hAnsi="Courier New" w:cs="Courier New"/>
          <w:sz w:val="24"/>
          <w:szCs w:val="24"/>
        </w:rPr>
        <w:t xml:space="preserve">Hey, shout loudly: “We are here!” </w:t>
      </w:r>
      <w:r>
        <w:rPr>
          <w:rFonts w:ascii="Courier New" w:eastAsia="Courier New" w:hAnsi="Courier New" w:cs="Courier New"/>
          <w:i/>
          <w:color w:val="0070C0"/>
          <w:sz w:val="24"/>
          <w:szCs w:val="24"/>
        </w:rPr>
        <w:t>(presses palms to his ears as trying to hear better) (pause – he waits for the response of the audience)</w:t>
      </w:r>
      <w:r>
        <w:rPr>
          <w:rFonts w:ascii="Courier New" w:eastAsia="Courier New" w:hAnsi="Courier New" w:cs="Courier New"/>
          <w:i/>
          <w:sz w:val="24"/>
          <w:szCs w:val="24"/>
        </w:rPr>
        <w:t xml:space="preserve"> </w:t>
      </w:r>
      <w:r>
        <w:rPr>
          <w:rFonts w:ascii="Courier New" w:eastAsia="Courier New" w:hAnsi="Courier New" w:cs="Courier New"/>
          <w:sz w:val="24"/>
          <w:szCs w:val="24"/>
        </w:rPr>
        <w:t xml:space="preserve">It could be louder still. </w:t>
      </w:r>
      <w:r>
        <w:rPr>
          <w:rFonts w:ascii="Courier New" w:eastAsia="Courier New" w:hAnsi="Courier New" w:cs="Courier New"/>
          <w:i/>
          <w:color w:val="0070C0"/>
          <w:sz w:val="24"/>
          <w:szCs w:val="24"/>
        </w:rPr>
        <w:t>(pause)</w:t>
      </w:r>
      <w:r>
        <w:rPr>
          <w:rFonts w:ascii="Courier New" w:eastAsia="Courier New" w:hAnsi="Courier New" w:cs="Courier New"/>
          <w:sz w:val="24"/>
          <w:szCs w:val="24"/>
        </w:rPr>
        <w:t xml:space="preserve"> </w:t>
      </w:r>
    </w:p>
    <w:p w:rsidR="00D36EFC" w:rsidRDefault="003F41EB">
      <w:pPr>
        <w:ind w:left="1620" w:right="1690"/>
      </w:pPr>
      <w:r>
        <w:rPr>
          <w:rFonts w:ascii="Courier New" w:eastAsia="Courier New" w:hAnsi="Courier New" w:cs="Courier New"/>
          <w:sz w:val="24"/>
          <w:szCs w:val="24"/>
        </w:rPr>
        <w:t>I’m sorry, I forgot that you are humans and not robots like me! If I want to be louder, all I have to do is turn up my volume potentiometer! (</w:t>
      </w:r>
      <w:r>
        <w:rPr>
          <w:rFonts w:ascii="Courier New" w:eastAsia="Courier New" w:hAnsi="Courier New" w:cs="Courier New"/>
          <w:i/>
          <w:color w:val="0070C0"/>
          <w:sz w:val="24"/>
          <w:szCs w:val="24"/>
        </w:rPr>
        <w:t>roar of a speaker)</w:t>
      </w:r>
      <w:r>
        <w:rPr>
          <w:rFonts w:ascii="Courier New" w:eastAsia="Courier New" w:hAnsi="Courier New" w:cs="Courier New"/>
          <w:sz w:val="24"/>
          <w:szCs w:val="24"/>
        </w:rPr>
        <w:t xml:space="preserve"> “I am!” like that!</w:t>
      </w:r>
    </w:p>
    <w:p w:rsidR="00D36EFC" w:rsidRDefault="003F41EB">
      <w:pPr>
        <w:ind w:left="1620" w:right="1690"/>
        <w:rPr>
          <w:rFonts w:ascii="Courier New" w:eastAsia="Courier New" w:hAnsi="Courier New" w:cs="Courier New"/>
          <w:sz w:val="24"/>
          <w:szCs w:val="24"/>
        </w:rPr>
      </w:pPr>
      <w:r>
        <w:rPr>
          <w:rFonts w:ascii="Courier New" w:eastAsia="Courier New" w:hAnsi="Courier New" w:cs="Courier New"/>
          <w:sz w:val="24"/>
          <w:szCs w:val="24"/>
        </w:rPr>
        <w:t>(</w:t>
      </w:r>
      <w:r>
        <w:rPr>
          <w:rFonts w:ascii="Courier New" w:eastAsia="Courier New" w:hAnsi="Courier New" w:cs="Courier New"/>
          <w:i/>
          <w:color w:val="0070C0"/>
          <w:sz w:val="24"/>
          <w:szCs w:val="24"/>
        </w:rPr>
        <w:t>he continues using some of our 200 motions that have been already recorded and named</w:t>
      </w:r>
      <w:r>
        <w:rPr>
          <w:rFonts w:ascii="Courier New" w:eastAsia="Courier New" w:hAnsi="Courier New" w:cs="Courier New"/>
          <w:sz w:val="24"/>
          <w:szCs w:val="24"/>
        </w:rPr>
        <w:t>).</w:t>
      </w:r>
    </w:p>
    <w:p w:rsidR="009003D4" w:rsidRDefault="009003D4">
      <w:pPr>
        <w:ind w:left="1620" w:right="1690"/>
      </w:pPr>
    </w:p>
    <w:p w:rsidR="00D36EFC" w:rsidRDefault="00D36EFC"/>
    <w:p w:rsidR="00D36EFC" w:rsidRDefault="00D36EFC"/>
    <w:p w:rsidR="00D36EFC" w:rsidRDefault="003F41EB">
      <w:r>
        <w:rPr>
          <w:rFonts w:ascii="Courier New" w:eastAsia="Courier New" w:hAnsi="Courier New" w:cs="Courier New"/>
          <w:b/>
          <w:sz w:val="40"/>
          <w:szCs w:val="40"/>
          <w:u w:val="single"/>
        </w:rPr>
        <w:t xml:space="preserve">Scene </w:t>
      </w:r>
      <w:r w:rsidR="009003D4" w:rsidRPr="009003D4">
        <w:rPr>
          <w:rFonts w:ascii="Courier New" w:eastAsia="Courier New" w:hAnsi="Courier New" w:cs="Courier New"/>
          <w:b/>
          <w:color w:val="FF0000"/>
          <w:sz w:val="40"/>
          <w:szCs w:val="40"/>
          <w:u w:val="single"/>
        </w:rPr>
        <w:t>A</w:t>
      </w:r>
      <w:r w:rsidRPr="009003D4">
        <w:rPr>
          <w:rFonts w:ascii="Courier New" w:eastAsia="Courier New" w:hAnsi="Courier New" w:cs="Courier New"/>
          <w:b/>
          <w:color w:val="FF0000"/>
          <w:sz w:val="40"/>
          <w:szCs w:val="40"/>
          <w:u w:val="single"/>
        </w:rPr>
        <w:t>2</w:t>
      </w:r>
      <w:r>
        <w:rPr>
          <w:rFonts w:ascii="Courier New" w:eastAsia="Courier New" w:hAnsi="Courier New" w:cs="Courier New"/>
          <w:b/>
          <w:sz w:val="40"/>
          <w:szCs w:val="40"/>
          <w:u w:val="single"/>
        </w:rPr>
        <w:t xml:space="preserve"> (</w:t>
      </w:r>
      <w:r w:rsidRPr="00931ABE">
        <w:rPr>
          <w:rFonts w:ascii="Courier New" w:eastAsia="Courier New" w:hAnsi="Courier New" w:cs="Courier New"/>
          <w:b/>
          <w:color w:val="FF0000"/>
          <w:sz w:val="40"/>
          <w:szCs w:val="40"/>
          <w:u w:val="single"/>
        </w:rPr>
        <w:t xml:space="preserve">Robot TWR </w:t>
      </w:r>
      <w:r>
        <w:rPr>
          <w:rFonts w:ascii="Courier New" w:eastAsia="Courier New" w:hAnsi="Courier New" w:cs="Courier New"/>
          <w:b/>
          <w:sz w:val="40"/>
          <w:szCs w:val="40"/>
          <w:u w:val="single"/>
        </w:rPr>
        <w:t xml:space="preserve">and </w:t>
      </w:r>
      <w:r w:rsidRPr="00931ABE">
        <w:rPr>
          <w:rFonts w:ascii="Courier New" w:eastAsia="Courier New" w:hAnsi="Courier New" w:cs="Courier New"/>
          <w:b/>
          <w:color w:val="FF0000"/>
          <w:sz w:val="40"/>
          <w:szCs w:val="40"/>
          <w:u w:val="single"/>
        </w:rPr>
        <w:t>Robot MCR</w:t>
      </w:r>
      <w:r>
        <w:rPr>
          <w:rFonts w:ascii="Courier New" w:eastAsia="Courier New" w:hAnsi="Courier New" w:cs="Courier New"/>
          <w:b/>
          <w:sz w:val="40"/>
          <w:szCs w:val="40"/>
          <w:u w:val="single"/>
        </w:rPr>
        <w:t>)</w:t>
      </w:r>
    </w:p>
    <w:p w:rsidR="00D36EFC" w:rsidRDefault="00D36EFC"/>
    <w:p w:rsidR="00D36EFC" w:rsidRDefault="003F41EB">
      <w:r>
        <w:rPr>
          <w:rFonts w:ascii="Courier New" w:eastAsia="Courier New" w:hAnsi="Courier New" w:cs="Courier New"/>
          <w:i/>
          <w:color w:val="0070C0"/>
          <w:sz w:val="24"/>
          <w:szCs w:val="24"/>
        </w:rPr>
        <w:t xml:space="preserve"> Immediately after the roar “I am!” the robot that sleeps at the right side of the stage is awaken. We call him MCR. It is lightened in blue. This robot sleeps on his back, on a floor. He gets up to the standing position using MOTION_25.</w:t>
      </w:r>
    </w:p>
    <w:p w:rsidR="00D36EFC" w:rsidRDefault="00D36EFC"/>
    <w:p w:rsidR="00D36EFC" w:rsidRDefault="003F41EB">
      <w:pPr>
        <w:ind w:left="3600"/>
      </w:pPr>
      <w:r>
        <w:rPr>
          <w:rFonts w:ascii="Courier New" w:eastAsia="Courier New" w:hAnsi="Courier New" w:cs="Courier New"/>
          <w:sz w:val="24"/>
          <w:szCs w:val="24"/>
        </w:rPr>
        <w:t xml:space="preserve">MCR </w:t>
      </w:r>
    </w:p>
    <w:p w:rsidR="00D36EFC" w:rsidRDefault="003F41EB">
      <w:pPr>
        <w:ind w:left="1620" w:right="1690"/>
      </w:pPr>
      <w:r>
        <w:rPr>
          <w:rFonts w:ascii="Courier New" w:eastAsia="Courier New" w:hAnsi="Courier New" w:cs="Courier New"/>
          <w:i/>
          <w:color w:val="0070C0"/>
          <w:sz w:val="24"/>
          <w:szCs w:val="24"/>
        </w:rPr>
        <w:t>(stretches hands, head, legs, does gymnastics,</w:t>
      </w:r>
      <w:r w:rsidR="00931ABE">
        <w:rPr>
          <w:rFonts w:ascii="Courier New" w:eastAsia="Courier New" w:hAnsi="Courier New" w:cs="Courier New"/>
          <w:i/>
          <w:color w:val="0070C0"/>
          <w:sz w:val="24"/>
          <w:szCs w:val="24"/>
        </w:rPr>
        <w:t xml:space="preserve"> but differently than robot TWR</w:t>
      </w:r>
      <w:r>
        <w:rPr>
          <w:rFonts w:ascii="Courier New" w:eastAsia="Courier New" w:hAnsi="Courier New" w:cs="Courier New"/>
          <w:i/>
          <w:color w:val="0070C0"/>
          <w:sz w:val="24"/>
          <w:szCs w:val="24"/>
        </w:rPr>
        <w:t>).</w:t>
      </w:r>
    </w:p>
    <w:p w:rsidR="00D36EFC" w:rsidRDefault="003F41EB">
      <w:pPr>
        <w:ind w:left="1620" w:right="1690"/>
      </w:pPr>
      <w:r>
        <w:rPr>
          <w:rFonts w:ascii="Courier New" w:eastAsia="Courier New" w:hAnsi="Courier New" w:cs="Courier New"/>
          <w:sz w:val="24"/>
          <w:szCs w:val="24"/>
        </w:rPr>
        <w:t xml:space="preserve">What’s going on here? I was sleeping so well. </w:t>
      </w:r>
    </w:p>
    <w:p w:rsidR="00D36EFC" w:rsidRDefault="00D36EFC">
      <w:pPr>
        <w:ind w:left="1620" w:right="1690"/>
      </w:pPr>
    </w:p>
    <w:p w:rsidR="00D36EFC" w:rsidRDefault="003F41EB">
      <w:r>
        <w:rPr>
          <w:rFonts w:ascii="Courier New" w:eastAsia="Courier New" w:hAnsi="Courier New" w:cs="Courier New"/>
          <w:i/>
          <w:color w:val="0070C0"/>
          <w:sz w:val="24"/>
          <w:szCs w:val="24"/>
        </w:rPr>
        <w:t xml:space="preserve">(MCR </w:t>
      </w:r>
      <w:r w:rsidR="00931ABE">
        <w:rPr>
          <w:rFonts w:ascii="Courier New" w:eastAsia="Courier New" w:hAnsi="Courier New" w:cs="Courier New"/>
          <w:i/>
          <w:color w:val="0070C0"/>
          <w:sz w:val="24"/>
          <w:szCs w:val="24"/>
        </w:rPr>
        <w:t xml:space="preserve">walks to other robot, approaches and </w:t>
      </w:r>
      <w:r>
        <w:rPr>
          <w:rFonts w:ascii="Courier New" w:eastAsia="Courier New" w:hAnsi="Courier New" w:cs="Courier New"/>
          <w:i/>
          <w:color w:val="0070C0"/>
          <w:sz w:val="24"/>
          <w:szCs w:val="24"/>
        </w:rPr>
        <w:t>walks around MCR</w:t>
      </w:r>
      <w:r w:rsidR="00931ABE">
        <w:rPr>
          <w:rFonts w:ascii="Courier New" w:eastAsia="Courier New" w:hAnsi="Courier New" w:cs="Courier New"/>
          <w:i/>
          <w:color w:val="0070C0"/>
          <w:sz w:val="24"/>
          <w:szCs w:val="24"/>
        </w:rPr>
        <w:t>, looking at him</w:t>
      </w:r>
      <w:r>
        <w:rPr>
          <w:rFonts w:ascii="Courier New" w:eastAsia="Courier New" w:hAnsi="Courier New" w:cs="Courier New"/>
          <w:i/>
          <w:color w:val="0070C0"/>
          <w:sz w:val="24"/>
          <w:szCs w:val="24"/>
        </w:rPr>
        <w:t>).</w:t>
      </w:r>
    </w:p>
    <w:p w:rsidR="00D36EFC" w:rsidRDefault="003F41EB">
      <w:pPr>
        <w:jc w:val="center"/>
        <w:rPr>
          <w:rFonts w:ascii="Courier New" w:eastAsia="Courier New" w:hAnsi="Courier New" w:cs="Courier New"/>
          <w:sz w:val="24"/>
          <w:szCs w:val="24"/>
        </w:rPr>
      </w:pPr>
      <w:r>
        <w:rPr>
          <w:rFonts w:ascii="Courier New" w:eastAsia="Courier New" w:hAnsi="Courier New" w:cs="Courier New"/>
          <w:sz w:val="24"/>
          <w:szCs w:val="24"/>
        </w:rPr>
        <w:t>TWR</w:t>
      </w:r>
      <w:r>
        <w:rPr>
          <w:rFonts w:ascii="Courier New" w:eastAsia="Courier New" w:hAnsi="Courier New" w:cs="Courier New"/>
          <w:i/>
          <w:color w:val="0070C0"/>
          <w:sz w:val="24"/>
          <w:szCs w:val="24"/>
        </w:rPr>
        <w:br/>
      </w:r>
      <w:r>
        <w:rPr>
          <w:rFonts w:ascii="Courier New" w:eastAsia="Courier New" w:hAnsi="Courier New" w:cs="Courier New"/>
          <w:sz w:val="24"/>
          <w:szCs w:val="24"/>
        </w:rPr>
        <w:t>Did you dream?</w:t>
      </w:r>
    </w:p>
    <w:p w:rsidR="00486FE7" w:rsidRPr="00486FE7" w:rsidRDefault="00486FE7" w:rsidP="00486FE7">
      <w:pPr>
        <w:jc w:val="both"/>
        <w:rPr>
          <w:i/>
        </w:rPr>
      </w:pPr>
      <w:r w:rsidRPr="00486FE7">
        <w:rPr>
          <w:rFonts w:ascii="Courier New" w:eastAsia="Courier New" w:hAnsi="Courier New" w:cs="Courier New"/>
          <w:i/>
          <w:sz w:val="24"/>
          <w:szCs w:val="24"/>
        </w:rPr>
        <w:t>(robots must always accompany text with gestures. These can be meaningful gestures like related to the text, for instance using both arms to show “small” (hands close) or large (hands far away) or just the</w:t>
      </w:r>
      <w:r>
        <w:rPr>
          <w:rFonts w:ascii="Courier New" w:eastAsia="Courier New" w:hAnsi="Courier New" w:cs="Courier New"/>
          <w:i/>
          <w:sz w:val="24"/>
          <w:szCs w:val="24"/>
        </w:rPr>
        <w:t xml:space="preserve"> </w:t>
      </w:r>
      <w:r w:rsidRPr="00486FE7">
        <w:rPr>
          <w:rFonts w:ascii="Courier New" w:eastAsia="Courier New" w:hAnsi="Courier New" w:cs="Courier New"/>
          <w:i/>
          <w:sz w:val="24"/>
          <w:szCs w:val="24"/>
        </w:rPr>
        <w:t>typical gestures of speakers. Humans never stand completely without motion</w:t>
      </w:r>
      <w:r>
        <w:rPr>
          <w:rFonts w:ascii="Courier New" w:eastAsia="Courier New" w:hAnsi="Courier New" w:cs="Courier New"/>
          <w:i/>
          <w:sz w:val="24"/>
          <w:szCs w:val="24"/>
        </w:rPr>
        <w:t>less, they always move hands or change position, they breathe and make some nervous gestures. This should be reproduced on our robots. One of mistakes of previous animations by students was that robots were standing without any motions while talking).</w:t>
      </w:r>
    </w:p>
    <w:p w:rsidR="00D36EFC" w:rsidRDefault="00D36EFC">
      <w:pPr>
        <w:jc w:val="center"/>
      </w:pPr>
    </w:p>
    <w:p w:rsidR="00D36EFC" w:rsidRDefault="003F41EB">
      <w:pPr>
        <w:jc w:val="center"/>
      </w:pPr>
      <w:r>
        <w:rPr>
          <w:rFonts w:ascii="Courier New" w:eastAsia="Courier New" w:hAnsi="Courier New" w:cs="Courier New"/>
          <w:sz w:val="24"/>
          <w:szCs w:val="24"/>
        </w:rPr>
        <w:t>MCR</w:t>
      </w:r>
    </w:p>
    <w:p w:rsidR="00D36EFC" w:rsidRDefault="003F41EB">
      <w:pPr>
        <w:jc w:val="center"/>
      </w:pPr>
      <w:r>
        <w:rPr>
          <w:rFonts w:ascii="Courier New" w:eastAsia="Courier New" w:hAnsi="Courier New" w:cs="Courier New"/>
          <w:sz w:val="24"/>
          <w:szCs w:val="24"/>
        </w:rPr>
        <w:t>No, I did not.</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MCR,who is now close to him)</w:t>
      </w:r>
    </w:p>
    <w:p w:rsidR="00D36EFC" w:rsidRDefault="003F41EB">
      <w:pPr>
        <w:ind w:left="1620" w:right="1690"/>
      </w:pPr>
      <w:r>
        <w:rPr>
          <w:rFonts w:ascii="Courier New" w:eastAsia="Courier New" w:hAnsi="Courier New" w:cs="Courier New"/>
          <w:sz w:val="24"/>
          <w:szCs w:val="24"/>
        </w:rPr>
        <w:t xml:space="preserve">Perhaps you did not spark.     </w:t>
      </w:r>
    </w:p>
    <w:p w:rsidR="00D36EFC" w:rsidRDefault="003F41EB">
      <w:pPr>
        <w:ind w:left="1620" w:right="1690"/>
      </w:pPr>
      <w:r>
        <w:rPr>
          <w:rFonts w:ascii="Courier New" w:eastAsia="Courier New" w:hAnsi="Courier New" w:cs="Courier New"/>
          <w:sz w:val="24"/>
          <w:szCs w:val="24"/>
        </w:rPr>
        <w:lastRenderedPageBreak/>
        <w:t xml:space="preserve">I sparked..... and look what a dream I had </w:t>
      </w:r>
      <w:r>
        <w:rPr>
          <w:rFonts w:ascii="Courier New" w:eastAsia="Courier New" w:hAnsi="Courier New" w:cs="Courier New"/>
          <w:i/>
          <w:color w:val="0070C0"/>
          <w:sz w:val="24"/>
          <w:szCs w:val="24"/>
        </w:rPr>
        <w:t xml:space="preserve">(points with his hand to the audience) </w:t>
      </w:r>
      <w:r>
        <w:rPr>
          <w:rFonts w:ascii="Courier New" w:eastAsia="Courier New" w:hAnsi="Courier New" w:cs="Courier New"/>
          <w:sz w:val="24"/>
          <w:szCs w:val="24"/>
        </w:rPr>
        <w:t xml:space="preserve">This! </w:t>
      </w:r>
      <w:r>
        <w:rPr>
          <w:rFonts w:ascii="Courier New" w:eastAsia="Courier New" w:hAnsi="Courier New" w:cs="Courier New"/>
          <w:i/>
          <w:color w:val="00B0F0"/>
          <w:sz w:val="24"/>
          <w:szCs w:val="24"/>
        </w:rPr>
        <w:t>(electric sparks come out of the head or body of the robot)</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i/>
          <w:color w:val="0070C0"/>
          <w:sz w:val="24"/>
          <w:szCs w:val="24"/>
        </w:rPr>
        <w:t>(looks around, here and there)</w:t>
      </w:r>
    </w:p>
    <w:p w:rsidR="00D36EFC" w:rsidRDefault="003F41EB">
      <w:pPr>
        <w:ind w:left="1620" w:right="1690"/>
      </w:pPr>
      <w:r>
        <w:rPr>
          <w:rFonts w:ascii="Courier New" w:eastAsia="Courier New" w:hAnsi="Courier New" w:cs="Courier New"/>
          <w:sz w:val="24"/>
          <w:szCs w:val="24"/>
        </w:rPr>
        <w:t xml:space="preserve">I see nothing. </w:t>
      </w:r>
      <w:r>
        <w:rPr>
          <w:rFonts w:ascii="Courier New" w:eastAsia="Courier New" w:hAnsi="Courier New" w:cs="Courier New"/>
          <w:i/>
          <w:color w:val="0070C0"/>
          <w:sz w:val="24"/>
          <w:szCs w:val="24"/>
        </w:rPr>
        <w:t>(turns to TWR)</w:t>
      </w:r>
      <w:r>
        <w:rPr>
          <w:rFonts w:ascii="Courier New" w:eastAsia="Courier New" w:hAnsi="Courier New" w:cs="Courier New"/>
          <w:sz w:val="24"/>
          <w:szCs w:val="24"/>
        </w:rPr>
        <w:t xml:space="preserve"> Perhaps it is just a daydream.              </w:t>
      </w:r>
    </w:p>
    <w:p w:rsidR="00D36EFC" w:rsidRDefault="00D36EFC">
      <w:pPr>
        <w:ind w:left="1620" w:right="1690"/>
      </w:pPr>
    </w:p>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t>That’s what I just said! I slept and I dreamed about humans sitting in the audience looking at us. I presume they really exist!</w:t>
      </w:r>
    </w:p>
    <w:p w:rsidR="00D36EFC" w:rsidRDefault="00D36EFC"/>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(talks to TWR, as in doubt)</w:t>
      </w:r>
    </w:p>
    <w:p w:rsidR="00D36EFC" w:rsidRDefault="003F41EB">
      <w:pPr>
        <w:ind w:left="1620" w:right="1690"/>
      </w:pPr>
      <w:r>
        <w:rPr>
          <w:rFonts w:ascii="Courier New" w:eastAsia="Courier New" w:hAnsi="Courier New" w:cs="Courier New"/>
          <w:sz w:val="24"/>
          <w:szCs w:val="24"/>
        </w:rPr>
        <w:t>Seriously?</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t>Regulate your camera focusing mechanisms and you will see!</w:t>
      </w:r>
    </w:p>
    <w:p w:rsidR="00D36EFC" w:rsidRDefault="00D36EFC"/>
    <w:p w:rsidR="00D36EFC" w:rsidRDefault="003F41EB">
      <w:r>
        <w:rPr>
          <w:rFonts w:ascii="Courier New" w:eastAsia="Courier New" w:hAnsi="Courier New" w:cs="Courier New"/>
          <w:i/>
          <w:color w:val="0070C0"/>
          <w:sz w:val="24"/>
          <w:szCs w:val="24"/>
        </w:rPr>
        <w:t>MCR fires his eyes so that they rotate and for a long period of time he looks at the audience</w:t>
      </w:r>
      <w:r w:rsidR="00486FE7">
        <w:rPr>
          <w:rFonts w:ascii="Courier New" w:eastAsia="Courier New" w:hAnsi="Courier New" w:cs="Courier New"/>
          <w:i/>
          <w:color w:val="0070C0"/>
          <w:sz w:val="24"/>
          <w:szCs w:val="24"/>
        </w:rPr>
        <w:t>. This is done using computer controlled lights.</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(talks to TWR)</w:t>
      </w:r>
    </w:p>
    <w:p w:rsidR="00D36EFC" w:rsidRDefault="003F41EB">
      <w:pPr>
        <w:ind w:left="1620" w:right="1690"/>
      </w:pPr>
      <w:r>
        <w:rPr>
          <w:rFonts w:ascii="Courier New" w:eastAsia="Courier New" w:hAnsi="Courier New" w:cs="Courier New"/>
          <w:sz w:val="24"/>
          <w:szCs w:val="24"/>
        </w:rPr>
        <w:t>Something, it seems as... Something like.. One moment please, one moment, ... just wait..., if they are your dream, then why should I see them?</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(walks around but finally talks to MCR)</w:t>
      </w:r>
    </w:p>
    <w:p w:rsidR="00D36EFC" w:rsidRDefault="003F41EB">
      <w:pPr>
        <w:ind w:left="1620" w:right="1690"/>
      </w:pPr>
      <w:r>
        <w:rPr>
          <w:rFonts w:ascii="Courier New" w:eastAsia="Courier New" w:hAnsi="Courier New" w:cs="Courier New"/>
          <w:sz w:val="24"/>
          <w:szCs w:val="24"/>
        </w:rPr>
        <w:t>That is what is so amazing! Perhaps you will tell me that they do not exist there? Maybe you’ll insist that they don’t exist? Eh?</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(talks to TWR)</w:t>
      </w:r>
    </w:p>
    <w:p w:rsidR="00D36EFC" w:rsidRPr="007C0819" w:rsidRDefault="003F41EB">
      <w:pPr>
        <w:ind w:left="1620" w:right="1690"/>
        <w:rPr>
          <w:i/>
          <w:color w:val="5B9BD5" w:themeColor="accent1"/>
        </w:rPr>
      </w:pPr>
      <w:r>
        <w:rPr>
          <w:rFonts w:ascii="Courier New" w:eastAsia="Courier New" w:hAnsi="Courier New" w:cs="Courier New"/>
          <w:sz w:val="24"/>
          <w:szCs w:val="24"/>
        </w:rPr>
        <w:t xml:space="preserve">Wait. </w:t>
      </w:r>
      <w:r>
        <w:rPr>
          <w:rFonts w:ascii="Courier New" w:eastAsia="Courier New" w:hAnsi="Courier New" w:cs="Courier New"/>
          <w:i/>
          <w:color w:val="0070C0"/>
          <w:sz w:val="24"/>
          <w:szCs w:val="24"/>
        </w:rPr>
        <w:t>(he controls his vision system to perceive with maximum attention)</w:t>
      </w:r>
      <w:r>
        <w:rPr>
          <w:rFonts w:ascii="Courier New" w:eastAsia="Courier New" w:hAnsi="Courier New" w:cs="Courier New"/>
          <w:sz w:val="24"/>
          <w:szCs w:val="24"/>
        </w:rPr>
        <w:t xml:space="preserve">Maybe they do exist. </w:t>
      </w:r>
      <w:r>
        <w:rPr>
          <w:rFonts w:ascii="Courier New" w:eastAsia="Courier New" w:hAnsi="Courier New" w:cs="Courier New"/>
          <w:i/>
          <w:color w:val="0070C0"/>
          <w:sz w:val="24"/>
          <w:szCs w:val="24"/>
        </w:rPr>
        <w:t>(goes forward and looks at the audience)</w:t>
      </w:r>
      <w:r>
        <w:rPr>
          <w:rFonts w:ascii="Courier New" w:eastAsia="Courier New" w:hAnsi="Courier New" w:cs="Courier New"/>
          <w:sz w:val="24"/>
          <w:szCs w:val="24"/>
        </w:rPr>
        <w:t xml:space="preserve"> Oh, here is something, in the second row at left </w:t>
      </w:r>
      <w:r>
        <w:rPr>
          <w:rFonts w:ascii="Courier New" w:eastAsia="Courier New" w:hAnsi="Courier New" w:cs="Courier New"/>
          <w:i/>
          <w:color w:val="0070C0"/>
          <w:sz w:val="24"/>
          <w:szCs w:val="24"/>
        </w:rPr>
        <w:t>(points to some person in approximately the second row</w:t>
      </w:r>
      <w:r w:rsidR="007C0819">
        <w:rPr>
          <w:rFonts w:ascii="Courier New" w:eastAsia="Courier New" w:hAnsi="Courier New" w:cs="Courier New"/>
          <w:i/>
          <w:color w:val="0070C0"/>
          <w:sz w:val="24"/>
          <w:szCs w:val="24"/>
        </w:rPr>
        <w:t xml:space="preserve"> of the audience</w:t>
      </w:r>
      <w:r>
        <w:rPr>
          <w:rFonts w:ascii="Courier New" w:eastAsia="Courier New" w:hAnsi="Courier New" w:cs="Courier New"/>
          <w:i/>
          <w:color w:val="0070C0"/>
          <w:sz w:val="24"/>
          <w:szCs w:val="24"/>
        </w:rPr>
        <w:t>)</w:t>
      </w:r>
      <w:r>
        <w:rPr>
          <w:rFonts w:ascii="Courier New" w:eastAsia="Courier New" w:hAnsi="Courier New" w:cs="Courier New"/>
          <w:sz w:val="24"/>
          <w:szCs w:val="24"/>
        </w:rPr>
        <w:t xml:space="preserve"> it seems that this “something” really does exists. It looks like a human to me.</w:t>
      </w:r>
      <w:r w:rsidR="007C0819">
        <w:rPr>
          <w:rFonts w:ascii="Courier New" w:eastAsia="Courier New" w:hAnsi="Courier New" w:cs="Courier New"/>
          <w:sz w:val="24"/>
          <w:szCs w:val="24"/>
        </w:rPr>
        <w:t xml:space="preserve"> </w:t>
      </w:r>
      <w:r w:rsidR="007C0819" w:rsidRPr="007C0819">
        <w:rPr>
          <w:rFonts w:ascii="Courier New" w:eastAsia="Courier New" w:hAnsi="Courier New" w:cs="Courier New"/>
          <w:i/>
          <w:color w:val="5B9BD5" w:themeColor="accent1"/>
          <w:sz w:val="24"/>
          <w:szCs w:val="24"/>
        </w:rPr>
        <w:t>(turns head in a great surprise)</w:t>
      </w:r>
    </w:p>
    <w:p w:rsidR="00D36EFC" w:rsidRDefault="00D36EFC"/>
    <w:p w:rsidR="00D36EFC" w:rsidRDefault="003F41EB">
      <w:pPr>
        <w:ind w:left="3600"/>
      </w:pPr>
      <w:r>
        <w:rPr>
          <w:rFonts w:ascii="Courier New" w:eastAsia="Courier New" w:hAnsi="Courier New" w:cs="Courier New"/>
          <w:sz w:val="24"/>
          <w:szCs w:val="24"/>
        </w:rPr>
        <w:t xml:space="preserve">TWR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(approaches TWR and talks to TWR)</w:t>
      </w:r>
    </w:p>
    <w:p w:rsidR="00D36EFC" w:rsidRDefault="003F41EB">
      <w:pPr>
        <w:ind w:left="1620" w:right="1690"/>
      </w:pPr>
      <w:r>
        <w:rPr>
          <w:rFonts w:ascii="Courier New" w:eastAsia="Courier New" w:hAnsi="Courier New" w:cs="Courier New"/>
          <w:sz w:val="24"/>
          <w:szCs w:val="24"/>
        </w:rPr>
        <w:t xml:space="preserve">Wait, I have to concentrate. </w:t>
      </w:r>
      <w:r>
        <w:rPr>
          <w:rFonts w:ascii="Courier New" w:eastAsia="Courier New" w:hAnsi="Courier New" w:cs="Courier New"/>
          <w:i/>
          <w:color w:val="0070C0"/>
          <w:sz w:val="24"/>
          <w:szCs w:val="24"/>
        </w:rPr>
        <w:t xml:space="preserve">(he starts eye motion, he turns in the same direction) </w:t>
      </w:r>
      <w:r>
        <w:rPr>
          <w:rFonts w:ascii="Courier New" w:eastAsia="Courier New" w:hAnsi="Courier New" w:cs="Courier New"/>
          <w:sz w:val="24"/>
          <w:szCs w:val="24"/>
        </w:rPr>
        <w:t xml:space="preserve">Perhaps. It is highly probable that a human sits there and is looking at us. </w:t>
      </w:r>
      <w:r>
        <w:rPr>
          <w:rFonts w:ascii="Courier New" w:eastAsia="Courier New" w:hAnsi="Courier New" w:cs="Courier New"/>
          <w:i/>
          <w:color w:val="0070C0"/>
          <w:sz w:val="24"/>
          <w:szCs w:val="24"/>
        </w:rPr>
        <w:t xml:space="preserve">(TWR looks carefully to the audience. The face of the selected human appears on one of the bottom screens) </w:t>
      </w:r>
      <w:r>
        <w:rPr>
          <w:rFonts w:ascii="Courier New" w:eastAsia="Courier New" w:hAnsi="Courier New" w:cs="Courier New"/>
          <w:sz w:val="24"/>
          <w:szCs w:val="24"/>
        </w:rPr>
        <w:t>But maybe it is only a delusion. That is how I evaluate this image I’m seeing. (</w:t>
      </w:r>
      <w:r>
        <w:rPr>
          <w:rFonts w:ascii="Courier New" w:eastAsia="Courier New" w:hAnsi="Courier New" w:cs="Courier New"/>
          <w:i/>
          <w:color w:val="0070C0"/>
          <w:sz w:val="24"/>
          <w:szCs w:val="24"/>
        </w:rPr>
        <w:t>turns to MCR).</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(talks to TWR)</w:t>
      </w:r>
    </w:p>
    <w:p w:rsidR="00D36EFC" w:rsidRDefault="003F41EB">
      <w:pPr>
        <w:ind w:left="1620" w:right="1690"/>
      </w:pPr>
      <w:r>
        <w:rPr>
          <w:rFonts w:ascii="Courier New" w:eastAsia="Courier New" w:hAnsi="Courier New" w:cs="Courier New"/>
          <w:sz w:val="24"/>
          <w:szCs w:val="24"/>
        </w:rPr>
        <w:t>This means, that the audience cannot be only your dream!</w:t>
      </w:r>
      <w:r>
        <w:rPr>
          <w:rFonts w:ascii="Courier New" w:eastAsia="Courier New" w:hAnsi="Courier New" w:cs="Courier New"/>
          <w:i/>
          <w:color w:val="0070C0"/>
          <w:sz w:val="24"/>
          <w:szCs w:val="24"/>
        </w:rPr>
        <w:t xml:space="preserve"> (looks again at the audience, another face of a person from the audience appears on one of the screens)</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t>Why?</w:t>
      </w:r>
    </w:p>
    <w:p w:rsidR="00D36EFC" w:rsidRDefault="00D36EFC">
      <w:pPr>
        <w:ind w:left="3600"/>
      </w:pPr>
    </w:p>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(talks to TWR)</w:t>
      </w:r>
    </w:p>
    <w:p w:rsidR="00D36EFC" w:rsidRDefault="003F41EB">
      <w:pPr>
        <w:ind w:left="1620" w:right="1690"/>
      </w:pPr>
      <w:r>
        <w:rPr>
          <w:rFonts w:ascii="Courier New" w:eastAsia="Courier New" w:hAnsi="Courier New" w:cs="Courier New"/>
          <w:sz w:val="24"/>
          <w:szCs w:val="24"/>
        </w:rPr>
        <w:t>Because if I see the audience too, it means that we are sharing a dream!</w:t>
      </w:r>
    </w:p>
    <w:p w:rsidR="00D36EFC" w:rsidRDefault="00D36EFC"/>
    <w:p w:rsidR="00D36EFC" w:rsidRDefault="00D36EFC">
      <w:pPr>
        <w:ind w:left="3600"/>
      </w:pPr>
    </w:p>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t xml:space="preserve">Well, yes. This is reasonable. From the fact that you see this </w:t>
      </w:r>
      <w:r>
        <w:rPr>
          <w:rFonts w:ascii="Courier New" w:eastAsia="Courier New" w:hAnsi="Courier New" w:cs="Courier New"/>
          <w:i/>
          <w:color w:val="0070C0"/>
          <w:sz w:val="24"/>
          <w:szCs w:val="24"/>
        </w:rPr>
        <w:t xml:space="preserve">(points to the audience), </w:t>
      </w:r>
      <w:r>
        <w:rPr>
          <w:rFonts w:ascii="Courier New" w:eastAsia="Courier New" w:hAnsi="Courier New" w:cs="Courier New"/>
          <w:sz w:val="24"/>
          <w:szCs w:val="24"/>
        </w:rPr>
        <w:t xml:space="preserve">it follows that in some measure my dream belongs also to you. </w:t>
      </w:r>
    </w:p>
    <w:p w:rsidR="00D36EFC" w:rsidRDefault="00D36EFC"/>
    <w:p w:rsidR="00D36EFC" w:rsidRDefault="00D36EFC"/>
    <w:p w:rsidR="00D36EFC" w:rsidRDefault="00D36EFC"/>
    <w:p w:rsidR="00D36EFC" w:rsidRDefault="003F41EB">
      <w:pPr>
        <w:ind w:left="3600"/>
      </w:pPr>
      <w:r>
        <w:rPr>
          <w:rFonts w:ascii="Courier New" w:eastAsia="Courier New" w:hAnsi="Courier New" w:cs="Courier New"/>
          <w:sz w:val="24"/>
          <w:szCs w:val="24"/>
        </w:rPr>
        <w:t xml:space="preserve">MCR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(comes to front, executes joyful motions, </w:t>
      </w:r>
    </w:p>
    <w:p w:rsidR="00D36EFC" w:rsidRDefault="003F41EB">
      <w:r>
        <w:rPr>
          <w:rFonts w:ascii="Courier New" w:eastAsia="Courier New" w:hAnsi="Courier New" w:cs="Courier New"/>
          <w:i/>
          <w:color w:val="0070C0"/>
          <w:sz w:val="24"/>
          <w:szCs w:val="24"/>
        </w:rPr>
        <w:t xml:space="preserve">           talks to the audience)</w:t>
      </w:r>
    </w:p>
    <w:p w:rsidR="00D36EFC" w:rsidRDefault="003F41EB">
      <w:pPr>
        <w:ind w:left="1620" w:right="1690"/>
      </w:pPr>
      <w:r>
        <w:rPr>
          <w:rFonts w:ascii="Courier New" w:eastAsia="Courier New" w:hAnsi="Courier New" w:cs="Courier New"/>
          <w:sz w:val="24"/>
          <w:szCs w:val="24"/>
        </w:rPr>
        <w:t>I understand! The humans in the audience are part of a common dream we are having! (</w:t>
      </w:r>
      <w:r>
        <w:rPr>
          <w:rFonts w:ascii="Courier New" w:eastAsia="Courier New" w:hAnsi="Courier New" w:cs="Courier New"/>
          <w:i/>
          <w:color w:val="0070C0"/>
          <w:sz w:val="24"/>
          <w:szCs w:val="24"/>
        </w:rPr>
        <w:t>points to TWR</w:t>
      </w:r>
      <w:r>
        <w:rPr>
          <w:rFonts w:ascii="Courier New" w:eastAsia="Courier New" w:hAnsi="Courier New" w:cs="Courier New"/>
          <w:i/>
          <w:sz w:val="24"/>
          <w:szCs w:val="24"/>
        </w:rPr>
        <w:t>)!</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 xml:space="preserve">Certainly! </w:t>
      </w:r>
      <w:r>
        <w:rPr>
          <w:rFonts w:ascii="Courier New" w:eastAsia="Courier New" w:hAnsi="Courier New" w:cs="Courier New"/>
          <w:i/>
          <w:color w:val="0070C0"/>
          <w:sz w:val="24"/>
          <w:szCs w:val="24"/>
        </w:rPr>
        <w:t>(bangs his head)</w:t>
      </w:r>
      <w:r>
        <w:rPr>
          <w:rFonts w:ascii="Courier New" w:eastAsia="Courier New" w:hAnsi="Courier New" w:cs="Courier New"/>
          <w:i/>
          <w:sz w:val="24"/>
          <w:szCs w:val="24"/>
        </w:rPr>
        <w:t xml:space="preserve"> </w:t>
      </w:r>
      <w:r>
        <w:rPr>
          <w:rFonts w:ascii="Courier New" w:eastAsia="Courier New" w:hAnsi="Courier New" w:cs="Courier New"/>
          <w:sz w:val="24"/>
          <w:szCs w:val="24"/>
        </w:rPr>
        <w:t xml:space="preserve">I know! Now I know! </w:t>
      </w:r>
      <w:r>
        <w:rPr>
          <w:rFonts w:ascii="Courier New" w:eastAsia="Courier New" w:hAnsi="Courier New" w:cs="Courier New"/>
          <w:i/>
          <w:color w:val="0070C0"/>
          <w:sz w:val="24"/>
          <w:szCs w:val="24"/>
        </w:rPr>
        <w:t>(turns affectively to MCR</w:t>
      </w:r>
      <w:r>
        <w:rPr>
          <w:rFonts w:ascii="Courier New" w:eastAsia="Courier New" w:hAnsi="Courier New" w:cs="Courier New"/>
          <w:sz w:val="24"/>
          <w:szCs w:val="24"/>
        </w:rPr>
        <w:t>) What is your name?</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Em-cee-ar.</w:t>
      </w:r>
    </w:p>
    <w:p w:rsidR="00D36EFC" w:rsidRDefault="00D36EFC"/>
    <w:p w:rsidR="00D36EFC" w:rsidRDefault="003F41EB">
      <w:pPr>
        <w:ind w:left="3600"/>
      </w:pPr>
      <w:r>
        <w:rPr>
          <w:rFonts w:ascii="Courier New" w:eastAsia="Courier New" w:hAnsi="Courier New" w:cs="Courier New"/>
          <w:sz w:val="24"/>
          <w:szCs w:val="24"/>
        </w:rPr>
        <w:lastRenderedPageBreak/>
        <w:t xml:space="preserve">TWR </w:t>
      </w:r>
      <w:r>
        <w:rPr>
          <w:rFonts w:ascii="Courier New" w:eastAsia="Courier New" w:hAnsi="Courier New" w:cs="Courier New"/>
          <w:i/>
          <w:color w:val="0070C0"/>
          <w:sz w:val="24"/>
          <w:szCs w:val="24"/>
        </w:rPr>
        <w:t>(seem not to understand)</w:t>
      </w:r>
    </w:p>
    <w:p w:rsidR="00D36EFC" w:rsidRDefault="003F41EB">
      <w:pPr>
        <w:ind w:left="1620" w:right="1690"/>
      </w:pPr>
      <w:r>
        <w:rPr>
          <w:rFonts w:ascii="Courier New" w:eastAsia="Courier New" w:hAnsi="Courier New" w:cs="Courier New"/>
          <w:sz w:val="24"/>
          <w:szCs w:val="24"/>
        </w:rPr>
        <w:t>I beg your pardon?</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i/>
          <w:color w:val="0070C0"/>
          <w:sz w:val="24"/>
          <w:szCs w:val="24"/>
        </w:rPr>
        <w:t>(talks to TWR)</w:t>
      </w:r>
      <w:r>
        <w:rPr>
          <w:rFonts w:ascii="Courier New" w:eastAsia="Courier New" w:hAnsi="Courier New" w:cs="Courier New"/>
          <w:sz w:val="24"/>
          <w:szCs w:val="24"/>
        </w:rPr>
        <w:t xml:space="preserve"> This  is just short abbreviation. </w:t>
      </w:r>
      <w:r>
        <w:rPr>
          <w:rFonts w:ascii="Courier New" w:eastAsia="Courier New" w:hAnsi="Courier New" w:cs="Courier New"/>
          <w:i/>
          <w:color w:val="0070C0"/>
          <w:sz w:val="24"/>
          <w:szCs w:val="24"/>
        </w:rPr>
        <w:t>(comes to the front and talks to the audience)</w:t>
      </w:r>
      <w:r>
        <w:rPr>
          <w:rFonts w:ascii="Courier New" w:eastAsia="Courier New" w:hAnsi="Courier New" w:cs="Courier New"/>
          <w:sz w:val="24"/>
          <w:szCs w:val="24"/>
        </w:rPr>
        <w:t xml:space="preserve"> I am a Music Composing Robot. In short, M-C-R. </w:t>
      </w:r>
      <w:r>
        <w:rPr>
          <w:rFonts w:ascii="Courier New" w:eastAsia="Courier New" w:hAnsi="Courier New" w:cs="Courier New"/>
          <w:i/>
          <w:color w:val="0070C0"/>
          <w:sz w:val="24"/>
          <w:szCs w:val="24"/>
        </w:rPr>
        <w:t>(Looks around the stage</w:t>
      </w:r>
      <w:r>
        <w:rPr>
          <w:rFonts w:ascii="Courier New" w:eastAsia="Courier New" w:hAnsi="Courier New" w:cs="Courier New"/>
          <w:sz w:val="24"/>
          <w:szCs w:val="24"/>
        </w:rPr>
        <w:t>). Where are we?</w:t>
      </w:r>
    </w:p>
    <w:p w:rsidR="00D36EFC" w:rsidRDefault="003F41EB">
      <w:pPr>
        <w:ind w:left="1620" w:right="1690"/>
      </w:pPr>
      <w:r>
        <w:rPr>
          <w:rFonts w:ascii="Courier New" w:eastAsia="Courier New" w:hAnsi="Courier New" w:cs="Courier New"/>
          <w:sz w:val="24"/>
          <w:szCs w:val="24"/>
        </w:rPr>
        <w:t xml:space="preserve">              </w:t>
      </w:r>
    </w:p>
    <w:p w:rsidR="00D36EFC" w:rsidRDefault="003F41EB">
      <w:pPr>
        <w:ind w:left="1620" w:right="1690"/>
      </w:pPr>
      <w:r>
        <w:rPr>
          <w:rFonts w:ascii="Courier New" w:eastAsia="Courier New" w:hAnsi="Courier New" w:cs="Courier New"/>
          <w:sz w:val="24"/>
          <w:szCs w:val="24"/>
        </w:rPr>
        <w:t xml:space="preserve">              TWR</w:t>
      </w:r>
    </w:p>
    <w:p w:rsidR="00D36EFC" w:rsidRDefault="003F41EB">
      <w:pPr>
        <w:ind w:left="1620" w:right="1690"/>
      </w:pPr>
      <w:r>
        <w:rPr>
          <w:rFonts w:ascii="Courier New" w:eastAsia="Courier New" w:hAnsi="Courier New" w:cs="Courier New"/>
          <w:sz w:val="24"/>
          <w:szCs w:val="24"/>
        </w:rPr>
        <w:t>We are in Portland Cyber Theatre, Portland, Oregon, USA. It is a part of Quantum Intelligent Robotics Laboratory. Our Professor and his students experiment on us, and they try to teach us new things.</w:t>
      </w:r>
    </w:p>
    <w:p w:rsidR="00D36EFC" w:rsidRDefault="00D36EFC">
      <w:pPr>
        <w:ind w:left="3600"/>
      </w:pPr>
    </w:p>
    <w:p w:rsidR="00D36EFC" w:rsidRDefault="003F41EB">
      <w:pPr>
        <w:ind w:left="3600"/>
      </w:pPr>
      <w:r>
        <w:rPr>
          <w:rFonts w:ascii="Courier New" w:eastAsia="Courier New" w:hAnsi="Courier New" w:cs="Courier New"/>
          <w:sz w:val="24"/>
          <w:szCs w:val="24"/>
        </w:rPr>
        <w:t>TWR</w:t>
      </w:r>
    </w:p>
    <w:p w:rsidR="00D36EFC" w:rsidRDefault="003F41EB">
      <w:r>
        <w:rPr>
          <w:rFonts w:ascii="Courier New" w:eastAsia="Courier New" w:hAnsi="Courier New" w:cs="Courier New"/>
          <w:i/>
          <w:color w:val="0070C0"/>
          <w:sz w:val="24"/>
          <w:szCs w:val="24"/>
        </w:rPr>
        <w:t xml:space="preserve">           (talks to MCR)</w:t>
      </w:r>
      <w:r w:rsidR="007C0819">
        <w:rPr>
          <w:rFonts w:ascii="Courier New" w:eastAsia="Courier New" w:hAnsi="Courier New" w:cs="Courier New"/>
          <w:sz w:val="24"/>
          <w:szCs w:val="24"/>
        </w:rPr>
        <w:t xml:space="preserve"> To tell </w:t>
      </w:r>
      <w:r>
        <w:rPr>
          <w:rFonts w:ascii="Courier New" w:eastAsia="Courier New" w:hAnsi="Courier New" w:cs="Courier New"/>
          <w:sz w:val="24"/>
          <w:szCs w:val="24"/>
        </w:rPr>
        <w:t xml:space="preserve">you the truth, </w:t>
      </w:r>
    </w:p>
    <w:p w:rsidR="00D36EFC" w:rsidRDefault="003F41EB">
      <w:r>
        <w:rPr>
          <w:rFonts w:ascii="Courier New" w:eastAsia="Courier New" w:hAnsi="Courier New" w:cs="Courier New"/>
          <w:sz w:val="24"/>
          <w:szCs w:val="24"/>
        </w:rPr>
        <w:t xml:space="preserve">            I am the smartest sentient being in this</w:t>
      </w:r>
    </w:p>
    <w:p w:rsidR="00D36EFC" w:rsidRDefault="003F41EB">
      <w:r>
        <w:rPr>
          <w:rFonts w:ascii="Courier New" w:eastAsia="Courier New" w:hAnsi="Courier New" w:cs="Courier New"/>
          <w:sz w:val="24"/>
          <w:szCs w:val="24"/>
        </w:rPr>
        <w:t xml:space="preserve">            Laboratory. </w:t>
      </w:r>
      <w:r>
        <w:rPr>
          <w:rFonts w:ascii="Courier New" w:eastAsia="Courier New" w:hAnsi="Courier New" w:cs="Courier New"/>
          <w:i/>
          <w:color w:val="0070C0"/>
          <w:sz w:val="24"/>
          <w:szCs w:val="24"/>
        </w:rPr>
        <w:t xml:space="preserve">(shows his body gesture </w:t>
      </w:r>
    </w:p>
    <w:p w:rsidR="00D36EFC" w:rsidRDefault="003F41EB">
      <w:r>
        <w:rPr>
          <w:rFonts w:ascii="Courier New" w:eastAsia="Courier New" w:hAnsi="Courier New" w:cs="Courier New"/>
          <w:i/>
          <w:color w:val="0070C0"/>
          <w:sz w:val="24"/>
          <w:szCs w:val="24"/>
        </w:rPr>
        <w:t xml:space="preserve">            „look how smart and great am I”). </w:t>
      </w:r>
    </w:p>
    <w:p w:rsidR="00D36EFC" w:rsidRDefault="003F41EB">
      <w:r>
        <w:rPr>
          <w:rFonts w:ascii="Courier New" w:eastAsia="Courier New" w:hAnsi="Courier New" w:cs="Courier New"/>
          <w:sz w:val="24"/>
          <w:szCs w:val="24"/>
        </w:rPr>
        <w:t xml:space="preserve">            Well, Mister Professor is </w:t>
      </w:r>
    </w:p>
    <w:p w:rsidR="00D36EFC" w:rsidRDefault="003F41EB">
      <w:r>
        <w:rPr>
          <w:rFonts w:ascii="Courier New" w:eastAsia="Courier New" w:hAnsi="Courier New" w:cs="Courier New"/>
          <w:sz w:val="24"/>
          <w:szCs w:val="24"/>
        </w:rPr>
        <w:t xml:space="preserve">            also .... kind of smart.... </w:t>
      </w:r>
    </w:p>
    <w:p w:rsidR="00D36EFC" w:rsidRDefault="003F41EB">
      <w:r>
        <w:rPr>
          <w:rFonts w:ascii="Courier New" w:eastAsia="Courier New" w:hAnsi="Courier New" w:cs="Courier New"/>
          <w:sz w:val="24"/>
          <w:szCs w:val="24"/>
        </w:rPr>
        <w:t xml:space="preserve">            He teaches me... And I teach him a trick </w:t>
      </w:r>
    </w:p>
    <w:p w:rsidR="00D36EFC" w:rsidRDefault="003F41EB">
      <w:r>
        <w:rPr>
          <w:rFonts w:ascii="Courier New" w:eastAsia="Courier New" w:hAnsi="Courier New" w:cs="Courier New"/>
          <w:sz w:val="24"/>
          <w:szCs w:val="24"/>
        </w:rPr>
        <w:t xml:space="preserve">            or two, sometimes. </w:t>
      </w:r>
    </w:p>
    <w:p w:rsidR="00D36EFC" w:rsidRDefault="003F41EB">
      <w:r>
        <w:rPr>
          <w:rFonts w:ascii="Courier New" w:eastAsia="Courier New" w:hAnsi="Courier New" w:cs="Courier New"/>
          <w:sz w:val="24"/>
          <w:szCs w:val="24"/>
        </w:rPr>
        <w:t xml:space="preserve">            But the students... Ehh...</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(he waives his right hand in frustration. </w:t>
      </w:r>
    </w:p>
    <w:p w:rsidR="00D36EFC" w:rsidRDefault="003F41EB">
      <w:r>
        <w:rPr>
          <w:rFonts w:ascii="Courier New" w:eastAsia="Courier New" w:hAnsi="Courier New" w:cs="Courier New"/>
          <w:i/>
          <w:color w:val="0070C0"/>
          <w:sz w:val="24"/>
          <w:szCs w:val="24"/>
        </w:rPr>
        <w:t xml:space="preserve">            Looks to the audience). </w:t>
      </w:r>
    </w:p>
    <w:p w:rsidR="00D36EFC" w:rsidRDefault="003F41EB">
      <w:r>
        <w:rPr>
          <w:rFonts w:ascii="Courier New" w:eastAsia="Courier New" w:hAnsi="Courier New" w:cs="Courier New"/>
          <w:sz w:val="24"/>
          <w:szCs w:val="24"/>
        </w:rPr>
        <w:t xml:space="preserve">            </w:t>
      </w:r>
    </w:p>
    <w:p w:rsidR="00D36EFC" w:rsidRDefault="003F41EB">
      <w:pPr>
        <w:ind w:left="720"/>
      </w:pPr>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(turns his attention to MCR)</w:t>
      </w:r>
    </w:p>
    <w:p w:rsidR="00D36EFC" w:rsidRDefault="003F41EB">
      <w:pPr>
        <w:ind w:left="720"/>
      </w:pPr>
      <w:r>
        <w:rPr>
          <w:rFonts w:ascii="Courier New" w:eastAsia="Courier New" w:hAnsi="Courier New" w:cs="Courier New"/>
          <w:sz w:val="24"/>
          <w:szCs w:val="24"/>
        </w:rPr>
        <w:t xml:space="preserve">       You know, I can arrange scenes, songs, dances,</w:t>
      </w:r>
    </w:p>
    <w:p w:rsidR="00D36EFC" w:rsidRDefault="003F41EB">
      <w:r>
        <w:rPr>
          <w:rFonts w:ascii="Courier New" w:eastAsia="Courier New" w:hAnsi="Courier New" w:cs="Courier New"/>
          <w:sz w:val="24"/>
          <w:szCs w:val="24"/>
        </w:rPr>
        <w:t xml:space="preserve">            performances, meetings, lectures, theatre plays,</w:t>
      </w:r>
    </w:p>
    <w:p w:rsidR="00D36EFC" w:rsidRDefault="003F41EB">
      <w:r>
        <w:rPr>
          <w:rFonts w:ascii="Courier New" w:eastAsia="Courier New" w:hAnsi="Courier New" w:cs="Courier New"/>
          <w:sz w:val="24"/>
          <w:szCs w:val="24"/>
        </w:rPr>
        <w:t xml:space="preserve">            ... everything. I write and I organize.</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r>
        <w:rPr>
          <w:rFonts w:ascii="Courier New" w:eastAsia="Courier New" w:hAnsi="Courier New" w:cs="Courier New"/>
          <w:sz w:val="24"/>
          <w:szCs w:val="24"/>
        </w:rPr>
        <w:t xml:space="preserve">            Wow, you can do all of that?</w:t>
      </w:r>
    </w:p>
    <w:p w:rsidR="00D36EFC" w:rsidRDefault="003F41EB">
      <w:r>
        <w:rPr>
          <w:rFonts w:ascii="Courier New" w:eastAsia="Courier New" w:hAnsi="Courier New" w:cs="Courier New"/>
          <w:sz w:val="24"/>
          <w:szCs w:val="24"/>
        </w:rPr>
        <w:t xml:space="preserve">                        </w:t>
      </w:r>
    </w:p>
    <w:p w:rsidR="00D36EFC" w:rsidRDefault="003F41EB">
      <w:r>
        <w:rPr>
          <w:rFonts w:ascii="Courier New" w:eastAsia="Courier New" w:hAnsi="Courier New" w:cs="Courier New"/>
          <w:sz w:val="24"/>
          <w:szCs w:val="24"/>
        </w:rPr>
        <w:t xml:space="preserve">                          TWR (</w:t>
      </w:r>
      <w:r>
        <w:rPr>
          <w:rFonts w:ascii="Courier New" w:eastAsia="Courier New" w:hAnsi="Courier New" w:cs="Courier New"/>
          <w:i/>
          <w:color w:val="0070C0"/>
          <w:sz w:val="24"/>
          <w:szCs w:val="24"/>
        </w:rPr>
        <w:t>towards MCR)</w:t>
      </w:r>
    </w:p>
    <w:p w:rsidR="00D36EFC" w:rsidRDefault="003F41EB">
      <w:r>
        <w:rPr>
          <w:rFonts w:ascii="Courier New" w:eastAsia="Courier New" w:hAnsi="Courier New" w:cs="Courier New"/>
          <w:sz w:val="24"/>
          <w:szCs w:val="24"/>
        </w:rPr>
        <w:t xml:space="preserve">            I will demonstrate my abilities to you now.</w:t>
      </w:r>
    </w:p>
    <w:p w:rsidR="00D36EFC" w:rsidRDefault="00D36EFC"/>
    <w:p w:rsidR="009003D4" w:rsidRPr="009003D4" w:rsidRDefault="009003D4" w:rsidP="009003D4">
      <w:pPr>
        <w:rPr>
          <w:rFonts w:ascii="Courier New" w:eastAsia="Courier New" w:hAnsi="Courier New" w:cs="Courier New"/>
          <w:b/>
          <w:i/>
          <w:color w:val="FF0000"/>
          <w:sz w:val="24"/>
          <w:szCs w:val="24"/>
          <w:u w:val="single"/>
        </w:rPr>
      </w:pPr>
      <w:r w:rsidRPr="009003D4">
        <w:rPr>
          <w:rFonts w:ascii="Courier New" w:eastAsia="Courier New" w:hAnsi="Courier New" w:cs="Courier New"/>
          <w:b/>
          <w:i/>
          <w:color w:val="FF0000"/>
          <w:sz w:val="24"/>
          <w:szCs w:val="24"/>
          <w:u w:val="single"/>
        </w:rPr>
        <w:t xml:space="preserve">Curtain </w:t>
      </w:r>
      <w:r>
        <w:rPr>
          <w:rFonts w:ascii="Courier New" w:eastAsia="Courier New" w:hAnsi="Courier New" w:cs="Courier New"/>
          <w:b/>
          <w:i/>
          <w:color w:val="FF0000"/>
          <w:sz w:val="24"/>
          <w:szCs w:val="24"/>
          <w:u w:val="single"/>
        </w:rPr>
        <w:t>closes</w:t>
      </w:r>
      <w:r w:rsidRPr="009003D4">
        <w:rPr>
          <w:rFonts w:ascii="Courier New" w:eastAsia="Courier New" w:hAnsi="Courier New" w:cs="Courier New"/>
          <w:b/>
          <w:i/>
          <w:color w:val="FF0000"/>
          <w:sz w:val="24"/>
          <w:szCs w:val="24"/>
          <w:u w:val="single"/>
        </w:rPr>
        <w:t>.</w:t>
      </w:r>
    </w:p>
    <w:p w:rsidR="009003D4" w:rsidRDefault="009003D4">
      <w:pPr>
        <w:rPr>
          <w:rFonts w:ascii="Courier New" w:eastAsia="Courier New" w:hAnsi="Courier New" w:cs="Courier New"/>
          <w:b/>
          <w:sz w:val="40"/>
          <w:szCs w:val="40"/>
          <w:u w:val="single"/>
        </w:rPr>
      </w:pPr>
    </w:p>
    <w:p w:rsidR="00D36EFC" w:rsidRDefault="003F41EB">
      <w:r>
        <w:rPr>
          <w:rFonts w:ascii="Courier New" w:eastAsia="Courier New" w:hAnsi="Courier New" w:cs="Courier New"/>
          <w:b/>
          <w:sz w:val="40"/>
          <w:szCs w:val="40"/>
          <w:u w:val="single"/>
        </w:rPr>
        <w:t xml:space="preserve">Scene </w:t>
      </w:r>
      <w:r w:rsidR="009003D4" w:rsidRPr="009003D4">
        <w:rPr>
          <w:rFonts w:ascii="Courier New" w:eastAsia="Courier New" w:hAnsi="Courier New" w:cs="Courier New"/>
          <w:b/>
          <w:color w:val="FF0000"/>
          <w:sz w:val="40"/>
          <w:szCs w:val="40"/>
          <w:u w:val="single"/>
        </w:rPr>
        <w:t>A</w:t>
      </w:r>
      <w:r w:rsidRPr="009003D4">
        <w:rPr>
          <w:rFonts w:ascii="Courier New" w:eastAsia="Courier New" w:hAnsi="Courier New" w:cs="Courier New"/>
          <w:b/>
          <w:color w:val="FF0000"/>
          <w:sz w:val="40"/>
          <w:szCs w:val="40"/>
          <w:u w:val="single"/>
        </w:rPr>
        <w:t>3</w:t>
      </w:r>
      <w:r>
        <w:rPr>
          <w:rFonts w:ascii="Courier New" w:eastAsia="Courier New" w:hAnsi="Courier New" w:cs="Courier New"/>
          <w:b/>
          <w:sz w:val="40"/>
          <w:szCs w:val="40"/>
          <w:u w:val="single"/>
        </w:rPr>
        <w:t xml:space="preserve"> (</w:t>
      </w:r>
      <w:r w:rsidRPr="009003D4">
        <w:rPr>
          <w:rFonts w:ascii="Courier New" w:eastAsia="Courier New" w:hAnsi="Courier New" w:cs="Courier New"/>
          <w:b/>
          <w:color w:val="FF0000"/>
          <w:sz w:val="40"/>
          <w:szCs w:val="40"/>
          <w:u w:val="single"/>
        </w:rPr>
        <w:t xml:space="preserve">Robot TWR </w:t>
      </w:r>
      <w:r>
        <w:rPr>
          <w:rFonts w:ascii="Courier New" w:eastAsia="Courier New" w:hAnsi="Courier New" w:cs="Courier New"/>
          <w:b/>
          <w:sz w:val="40"/>
          <w:szCs w:val="40"/>
          <w:u w:val="single"/>
        </w:rPr>
        <w:t xml:space="preserve">and </w:t>
      </w:r>
      <w:r w:rsidRPr="009003D4">
        <w:rPr>
          <w:rFonts w:ascii="Courier New" w:eastAsia="Courier New" w:hAnsi="Courier New" w:cs="Courier New"/>
          <w:b/>
          <w:color w:val="FF0000"/>
          <w:sz w:val="40"/>
          <w:szCs w:val="40"/>
          <w:u w:val="single"/>
        </w:rPr>
        <w:t xml:space="preserve">Robot MCR </w:t>
      </w:r>
      <w:r>
        <w:rPr>
          <w:rFonts w:ascii="Courier New" w:eastAsia="Courier New" w:hAnsi="Courier New" w:cs="Courier New"/>
          <w:b/>
          <w:sz w:val="40"/>
          <w:szCs w:val="40"/>
          <w:u w:val="single"/>
        </w:rPr>
        <w:t>text creation)</w:t>
      </w:r>
    </w:p>
    <w:p w:rsidR="00D36EFC" w:rsidRDefault="00D36EFC"/>
    <w:p w:rsidR="009003D4" w:rsidRDefault="009003D4" w:rsidP="009003D4">
      <w:pPr>
        <w:rPr>
          <w:rFonts w:ascii="Courier New" w:eastAsia="Courier New" w:hAnsi="Courier New" w:cs="Courier New"/>
          <w:b/>
          <w:i/>
          <w:color w:val="FF0000"/>
          <w:sz w:val="24"/>
          <w:szCs w:val="24"/>
          <w:u w:val="single"/>
        </w:rPr>
      </w:pPr>
      <w:r w:rsidRPr="009003D4">
        <w:rPr>
          <w:rFonts w:ascii="Courier New" w:eastAsia="Courier New" w:hAnsi="Courier New" w:cs="Courier New"/>
          <w:b/>
          <w:i/>
          <w:color w:val="FF0000"/>
          <w:sz w:val="24"/>
          <w:szCs w:val="24"/>
          <w:u w:val="single"/>
        </w:rPr>
        <w:t xml:space="preserve">Curtain </w:t>
      </w:r>
      <w:r>
        <w:rPr>
          <w:rFonts w:ascii="Courier New" w:eastAsia="Courier New" w:hAnsi="Courier New" w:cs="Courier New"/>
          <w:b/>
          <w:i/>
          <w:color w:val="FF0000"/>
          <w:sz w:val="24"/>
          <w:szCs w:val="24"/>
          <w:u w:val="single"/>
        </w:rPr>
        <w:t>opens</w:t>
      </w:r>
      <w:r w:rsidRPr="009003D4">
        <w:rPr>
          <w:rFonts w:ascii="Courier New" w:eastAsia="Courier New" w:hAnsi="Courier New" w:cs="Courier New"/>
          <w:b/>
          <w:i/>
          <w:color w:val="FF0000"/>
          <w:sz w:val="24"/>
          <w:szCs w:val="24"/>
          <w:u w:val="single"/>
        </w:rPr>
        <w:t>.</w:t>
      </w:r>
    </w:p>
    <w:p w:rsidR="009003D4" w:rsidRPr="009003D4" w:rsidRDefault="009003D4" w:rsidP="009003D4">
      <w:pPr>
        <w:rPr>
          <w:rFonts w:ascii="Courier New" w:eastAsia="Courier New" w:hAnsi="Courier New" w:cs="Courier New"/>
          <w:b/>
          <w:i/>
          <w:color w:val="FF0000"/>
          <w:sz w:val="24"/>
          <w:szCs w:val="24"/>
          <w:u w:val="single"/>
        </w:rPr>
      </w:pPr>
    </w:p>
    <w:p w:rsidR="00D36EFC" w:rsidRDefault="00D36EFC"/>
    <w:p w:rsidR="00D36EFC" w:rsidRDefault="003F41EB">
      <w:r>
        <w:rPr>
          <w:rFonts w:ascii="Courier New" w:eastAsia="Courier New" w:hAnsi="Courier New" w:cs="Courier New"/>
          <w:sz w:val="24"/>
          <w:szCs w:val="24"/>
        </w:rPr>
        <w:t xml:space="preserve">TWR and MCR stand </w:t>
      </w:r>
      <w:r w:rsidR="007C0819">
        <w:rPr>
          <w:rFonts w:ascii="Courier New" w:eastAsia="Courier New" w:hAnsi="Courier New" w:cs="Courier New"/>
          <w:sz w:val="24"/>
          <w:szCs w:val="24"/>
        </w:rPr>
        <w:t>i</w:t>
      </w:r>
      <w:r>
        <w:rPr>
          <w:rFonts w:ascii="Courier New" w:eastAsia="Courier New" w:hAnsi="Courier New" w:cs="Courier New"/>
          <w:sz w:val="24"/>
          <w:szCs w:val="24"/>
        </w:rPr>
        <w:t>n the</w:t>
      </w:r>
      <w:r w:rsidR="007C0819">
        <w:rPr>
          <w:rFonts w:ascii="Courier New" w:eastAsia="Courier New" w:hAnsi="Courier New" w:cs="Courier New"/>
          <w:sz w:val="24"/>
          <w:szCs w:val="24"/>
        </w:rPr>
        <w:t xml:space="preserve"> middle of the</w:t>
      </w:r>
      <w:r>
        <w:rPr>
          <w:rFonts w:ascii="Courier New" w:eastAsia="Courier New" w:hAnsi="Courier New" w:cs="Courier New"/>
          <w:sz w:val="24"/>
          <w:szCs w:val="24"/>
        </w:rPr>
        <w:t xml:space="preserve"> stage.</w:t>
      </w:r>
    </w:p>
    <w:p w:rsidR="00D36EFC" w:rsidRDefault="00D36EFC"/>
    <w:p w:rsidR="00D36EFC" w:rsidRDefault="003F41EB">
      <w:r>
        <w:rPr>
          <w:rFonts w:ascii="Courier New" w:eastAsia="Courier New" w:hAnsi="Courier New" w:cs="Courier New"/>
          <w:sz w:val="24"/>
          <w:szCs w:val="24"/>
        </w:rPr>
        <w:t xml:space="preserve">                         TWR </w:t>
      </w:r>
      <w:r>
        <w:rPr>
          <w:rFonts w:ascii="Courier New" w:eastAsia="Courier New" w:hAnsi="Courier New" w:cs="Courier New"/>
          <w:i/>
          <w:color w:val="0070C0"/>
          <w:sz w:val="24"/>
          <w:szCs w:val="24"/>
        </w:rPr>
        <w:t>(turns to the audience)</w:t>
      </w:r>
    </w:p>
    <w:p w:rsidR="00D36EFC" w:rsidRDefault="003F41EB">
      <w:pPr>
        <w:ind w:left="1620" w:right="1690"/>
      </w:pPr>
      <w:r>
        <w:rPr>
          <w:rFonts w:ascii="Courier New" w:eastAsia="Courier New" w:hAnsi="Courier New" w:cs="Courier New"/>
          <w:sz w:val="24"/>
          <w:szCs w:val="24"/>
        </w:rPr>
        <w:t>So, everything is now explained. I am T-W-R or Text Writing Robot. And,simply we dreamt up with MCR, the Music Composing Robot (</w:t>
      </w:r>
      <w:r w:rsidRPr="007C0819">
        <w:rPr>
          <w:rFonts w:ascii="Courier New" w:eastAsia="Courier New" w:hAnsi="Courier New" w:cs="Courier New"/>
          <w:i/>
          <w:color w:val="5B9BD5" w:themeColor="accent1"/>
          <w:sz w:val="24"/>
          <w:szCs w:val="24"/>
        </w:rPr>
        <w:t>points to MCR</w:t>
      </w:r>
      <w:r>
        <w:rPr>
          <w:rFonts w:ascii="Courier New" w:eastAsia="Courier New" w:hAnsi="Courier New" w:cs="Courier New"/>
          <w:sz w:val="24"/>
          <w:szCs w:val="24"/>
        </w:rPr>
        <w:t xml:space="preserve">), our common expectations! </w:t>
      </w:r>
      <w:r>
        <w:rPr>
          <w:rFonts w:ascii="Courier New" w:eastAsia="Courier New" w:hAnsi="Courier New" w:cs="Courier New"/>
          <w:i/>
          <w:color w:val="0070C0"/>
          <w:sz w:val="24"/>
          <w:szCs w:val="24"/>
        </w:rPr>
        <w:t>(MCR and TWR bow low and in the most gentle way to the audience).</w:t>
      </w:r>
    </w:p>
    <w:p w:rsidR="00D36EFC" w:rsidRDefault="00D36EFC">
      <w:pPr>
        <w:ind w:left="3600"/>
      </w:pPr>
    </w:p>
    <w:p w:rsidR="00D36EFC" w:rsidRDefault="003F41EB">
      <w:pPr>
        <w:ind w:left="3600"/>
      </w:pPr>
      <w:r>
        <w:rPr>
          <w:rFonts w:ascii="Courier New" w:eastAsia="Courier New" w:hAnsi="Courier New" w:cs="Courier New"/>
          <w:sz w:val="24"/>
          <w:szCs w:val="24"/>
        </w:rPr>
        <w:t xml:space="preserve">MCR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(approaches TWR and asks him rhythmically)</w:t>
      </w:r>
    </w:p>
    <w:p w:rsidR="00D36EFC" w:rsidRDefault="003F41EB">
      <w:pPr>
        <w:ind w:left="1620" w:right="1690"/>
      </w:pPr>
      <w:r>
        <w:rPr>
          <w:rFonts w:ascii="Courier New" w:eastAsia="Courier New" w:hAnsi="Courier New" w:cs="Courier New"/>
          <w:sz w:val="24"/>
          <w:szCs w:val="24"/>
        </w:rPr>
        <w:t>What do you mean - about our dream?</w:t>
      </w:r>
    </w:p>
    <w:p w:rsidR="00D36EFC" w:rsidRDefault="00D36EFC"/>
    <w:p w:rsidR="00D36EFC" w:rsidRDefault="003F41EB">
      <w:pPr>
        <w:ind w:left="3600"/>
      </w:pPr>
      <w:r>
        <w:rPr>
          <w:rFonts w:ascii="Courier New" w:eastAsia="Courier New" w:hAnsi="Courier New" w:cs="Courier New"/>
          <w:sz w:val="24"/>
          <w:szCs w:val="24"/>
        </w:rPr>
        <w:t xml:space="preserve">TWR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(points with both arms to the audience, </w:t>
      </w:r>
    </w:p>
    <w:p w:rsidR="00D36EFC" w:rsidRDefault="003F41EB">
      <w:r>
        <w:rPr>
          <w:rFonts w:ascii="Courier New" w:eastAsia="Courier New" w:hAnsi="Courier New" w:cs="Courier New"/>
          <w:i/>
          <w:color w:val="0070C0"/>
          <w:sz w:val="24"/>
          <w:szCs w:val="24"/>
        </w:rPr>
        <w:t xml:space="preserve">           talks to MCR)</w:t>
      </w:r>
    </w:p>
    <w:p w:rsidR="00D36EFC" w:rsidRDefault="003F41EB">
      <w:pPr>
        <w:ind w:left="1620" w:right="1690"/>
      </w:pPr>
      <w:r>
        <w:rPr>
          <w:rFonts w:ascii="Courier New" w:eastAsia="Courier New" w:hAnsi="Courier New" w:cs="Courier New"/>
          <w:sz w:val="24"/>
          <w:szCs w:val="24"/>
        </w:rPr>
        <w:t>The audience! Our viewers! They are part of our shared dream, remember?</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(talks to TWR)</w:t>
      </w:r>
    </w:p>
    <w:p w:rsidR="00D36EFC" w:rsidRDefault="003F41EB">
      <w:pPr>
        <w:ind w:left="1620" w:right="1690"/>
      </w:pPr>
      <w:r>
        <w:rPr>
          <w:rFonts w:ascii="Courier New" w:eastAsia="Courier New" w:hAnsi="Courier New" w:cs="Courier New"/>
          <w:sz w:val="24"/>
          <w:szCs w:val="24"/>
        </w:rPr>
        <w:t>You think so?</w:t>
      </w:r>
    </w:p>
    <w:p w:rsidR="00D36EFC" w:rsidRDefault="00D36EFC">
      <w:pPr>
        <w:ind w:left="3600"/>
      </w:pPr>
    </w:p>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(walks around but talks to TWR)</w:t>
      </w:r>
    </w:p>
    <w:p w:rsidR="00D36EFC" w:rsidRDefault="003F41EB">
      <w:r>
        <w:rPr>
          <w:rFonts w:ascii="Courier New" w:eastAsia="Courier New" w:hAnsi="Courier New" w:cs="Courier New"/>
          <w:sz w:val="24"/>
          <w:szCs w:val="24"/>
        </w:rPr>
        <w:t>Just think about – I was created with the goal to write texts. You were created to compose music. You (</w:t>
      </w:r>
      <w:r>
        <w:rPr>
          <w:rFonts w:ascii="Courier New" w:eastAsia="Courier New" w:hAnsi="Courier New" w:cs="Courier New"/>
          <w:i/>
          <w:color w:val="0070C0"/>
          <w:sz w:val="24"/>
          <w:szCs w:val="24"/>
        </w:rPr>
        <w:t>points to MCR</w:t>
      </w:r>
      <w:r>
        <w:rPr>
          <w:rFonts w:ascii="Courier New" w:eastAsia="Courier New" w:hAnsi="Courier New" w:cs="Courier New"/>
          <w:sz w:val="24"/>
          <w:szCs w:val="24"/>
        </w:rPr>
        <w:t>), me (</w:t>
      </w:r>
      <w:r>
        <w:rPr>
          <w:rFonts w:ascii="Courier New" w:eastAsia="Courier New" w:hAnsi="Courier New" w:cs="Courier New"/>
          <w:i/>
          <w:color w:val="0070C0"/>
          <w:sz w:val="24"/>
          <w:szCs w:val="24"/>
        </w:rPr>
        <w:t>points to himself</w:t>
      </w:r>
      <w:r>
        <w:rPr>
          <w:rFonts w:ascii="Courier New" w:eastAsia="Courier New" w:hAnsi="Courier New" w:cs="Courier New"/>
          <w:sz w:val="24"/>
          <w:szCs w:val="24"/>
        </w:rPr>
        <w:t>) and our audience (</w:t>
      </w:r>
      <w:r>
        <w:rPr>
          <w:rFonts w:ascii="Courier New" w:eastAsia="Courier New" w:hAnsi="Courier New" w:cs="Courier New"/>
          <w:i/>
          <w:color w:val="0070C0"/>
          <w:sz w:val="24"/>
          <w:szCs w:val="24"/>
        </w:rPr>
        <w:t>points to the audience</w:t>
      </w:r>
      <w:r>
        <w:rPr>
          <w:rFonts w:ascii="Courier New" w:eastAsia="Courier New" w:hAnsi="Courier New" w:cs="Courier New"/>
          <w:sz w:val="24"/>
          <w:szCs w:val="24"/>
        </w:rPr>
        <w:t>) are just one dream.</w:t>
      </w:r>
      <w:r>
        <w:rPr>
          <w:rFonts w:ascii="Courier New" w:eastAsia="Courier New" w:hAnsi="Courier New" w:cs="Courier New"/>
          <w:i/>
          <w:color w:val="0070C0"/>
          <w:sz w:val="24"/>
          <w:szCs w:val="24"/>
        </w:rPr>
        <w:t>(they dance together holding hands).</w:t>
      </w:r>
      <w:r>
        <w:rPr>
          <w:rFonts w:ascii="Courier New" w:eastAsia="Courier New" w:hAnsi="Courier New" w:cs="Courier New"/>
          <w:b/>
          <w:sz w:val="40"/>
          <w:szCs w:val="40"/>
          <w:u w:val="single"/>
        </w:rPr>
        <w:t xml:space="preserve"> </w:t>
      </w:r>
    </w:p>
    <w:p w:rsidR="00D36EFC" w:rsidRDefault="00D36EFC"/>
    <w:p w:rsidR="00D36EFC" w:rsidRDefault="00D36EFC"/>
    <w:p w:rsidR="00D36EFC" w:rsidRDefault="00D36EFC"/>
    <w:p w:rsidR="00D36EFC" w:rsidRDefault="009003D4">
      <w:pPr>
        <w:ind w:left="3600"/>
      </w:pPr>
      <w:r>
        <w:rPr>
          <w:rFonts w:ascii="Courier New" w:eastAsia="Courier New" w:hAnsi="Courier New" w:cs="Courier New"/>
          <w:b/>
          <w:sz w:val="32"/>
          <w:szCs w:val="32"/>
        </w:rPr>
        <w:t xml:space="preserve"> </w:t>
      </w:r>
    </w:p>
    <w:p w:rsidR="00D36EFC" w:rsidRDefault="003F41EB">
      <w:r>
        <w:rPr>
          <w:rFonts w:ascii="Courier New" w:eastAsia="Courier New" w:hAnsi="Courier New" w:cs="Courier New"/>
          <w:b/>
          <w:sz w:val="40"/>
          <w:szCs w:val="40"/>
          <w:u w:val="single"/>
        </w:rPr>
        <w:t>Scene</w:t>
      </w:r>
      <w:r w:rsidRPr="009003D4">
        <w:rPr>
          <w:rFonts w:ascii="Courier New" w:eastAsia="Courier New" w:hAnsi="Courier New" w:cs="Courier New"/>
          <w:b/>
          <w:color w:val="FF0000"/>
          <w:sz w:val="40"/>
          <w:szCs w:val="40"/>
          <w:u w:val="single"/>
        </w:rPr>
        <w:t xml:space="preserve"> B3 </w:t>
      </w:r>
      <w:r>
        <w:rPr>
          <w:rFonts w:ascii="Courier New" w:eastAsia="Courier New" w:hAnsi="Courier New" w:cs="Courier New"/>
          <w:b/>
          <w:sz w:val="40"/>
          <w:szCs w:val="40"/>
          <w:u w:val="single"/>
        </w:rPr>
        <w:t>(</w:t>
      </w:r>
      <w:r w:rsidRPr="009003D4">
        <w:rPr>
          <w:rFonts w:ascii="Courier New" w:eastAsia="Courier New" w:hAnsi="Courier New" w:cs="Courier New"/>
          <w:b/>
          <w:color w:val="FF0000"/>
          <w:sz w:val="40"/>
          <w:szCs w:val="40"/>
          <w:u w:val="single"/>
        </w:rPr>
        <w:t xml:space="preserve">Robot TWR </w:t>
      </w:r>
      <w:r>
        <w:rPr>
          <w:rFonts w:ascii="Courier New" w:eastAsia="Courier New" w:hAnsi="Courier New" w:cs="Courier New"/>
          <w:b/>
          <w:sz w:val="40"/>
          <w:szCs w:val="40"/>
          <w:u w:val="single"/>
        </w:rPr>
        <w:t xml:space="preserve">and </w:t>
      </w:r>
      <w:r w:rsidRPr="009003D4">
        <w:rPr>
          <w:rFonts w:ascii="Courier New" w:eastAsia="Courier New" w:hAnsi="Courier New" w:cs="Courier New"/>
          <w:b/>
          <w:color w:val="FF0000"/>
          <w:sz w:val="40"/>
          <w:szCs w:val="40"/>
          <w:u w:val="single"/>
        </w:rPr>
        <w:t xml:space="preserve">Robot MCR </w:t>
      </w:r>
      <w:r>
        <w:rPr>
          <w:rFonts w:ascii="Courier New" w:eastAsia="Courier New" w:hAnsi="Courier New" w:cs="Courier New"/>
          <w:b/>
          <w:sz w:val="40"/>
          <w:szCs w:val="40"/>
          <w:u w:val="single"/>
        </w:rPr>
        <w:t>text creation)</w:t>
      </w:r>
    </w:p>
    <w:p w:rsidR="00D36EFC" w:rsidRDefault="00D36EFC"/>
    <w:p w:rsidR="00D36EFC" w:rsidRDefault="00D36EFC">
      <w:pPr>
        <w:ind w:left="3600"/>
      </w:pPr>
    </w:p>
    <w:p w:rsidR="00D36EFC" w:rsidRDefault="00D36EFC">
      <w:pPr>
        <w:ind w:left="1620" w:right="1690"/>
      </w:pPr>
    </w:p>
    <w:p w:rsidR="00D36EFC" w:rsidRDefault="003F41EB">
      <w:pPr>
        <w:ind w:left="1620" w:right="1690"/>
      </w:pPr>
      <w:r>
        <w:rPr>
          <w:rFonts w:ascii="Courier New" w:eastAsia="Courier New" w:hAnsi="Courier New" w:cs="Courier New"/>
          <w:sz w:val="24"/>
          <w:szCs w:val="24"/>
        </w:rPr>
        <w:t xml:space="preserve">                TWR</w:t>
      </w:r>
    </w:p>
    <w:p w:rsidR="00D36EFC" w:rsidRPr="009003D4" w:rsidRDefault="003F41EB">
      <w:pPr>
        <w:ind w:left="1620" w:right="1690"/>
      </w:pPr>
      <w:r w:rsidRPr="009003D4">
        <w:rPr>
          <w:rFonts w:ascii="Courier New" w:eastAsia="Courier New" w:hAnsi="Courier New" w:cs="Courier New"/>
          <w:i/>
          <w:color w:val="0070C0"/>
          <w:sz w:val="24"/>
          <w:szCs w:val="24"/>
        </w:rPr>
        <w:t>(Suddenly turns to MCR and takes a big breath).</w:t>
      </w:r>
    </w:p>
    <w:p w:rsidR="00D36EFC" w:rsidRPr="009003D4" w:rsidRDefault="003F41EB">
      <w:pPr>
        <w:ind w:left="1620" w:right="1690"/>
      </w:pPr>
      <w:r w:rsidRPr="009003D4">
        <w:rPr>
          <w:rFonts w:ascii="Courier New" w:eastAsia="Courier New" w:hAnsi="Courier New" w:cs="Courier New"/>
          <w:sz w:val="24"/>
          <w:szCs w:val="24"/>
        </w:rPr>
        <w:t>So, before I slept I was poetizing myself the following poem:</w:t>
      </w:r>
    </w:p>
    <w:p w:rsidR="00D36EFC" w:rsidRPr="009003D4" w:rsidRDefault="003F41EB">
      <w:r w:rsidRPr="009003D4">
        <w:rPr>
          <w:rFonts w:ascii="Courier New" w:eastAsia="Courier New" w:hAnsi="Courier New" w:cs="Courier New"/>
          <w:sz w:val="24"/>
          <w:szCs w:val="24"/>
        </w:rPr>
        <w:t xml:space="preserve">           </w:t>
      </w:r>
      <w:r w:rsidRPr="009003D4">
        <w:rPr>
          <w:rFonts w:ascii="Courier New" w:eastAsia="Courier New" w:hAnsi="Courier New" w:cs="Courier New"/>
          <w:i/>
          <w:color w:val="0070C0"/>
          <w:sz w:val="24"/>
          <w:szCs w:val="24"/>
        </w:rPr>
        <w:t xml:space="preserve">(recites very rhythmically, each word </w:t>
      </w:r>
    </w:p>
    <w:p w:rsidR="00D36EFC" w:rsidRPr="009003D4" w:rsidRDefault="003F41EB">
      <w:r w:rsidRPr="009003D4">
        <w:rPr>
          <w:rFonts w:ascii="Courier New" w:eastAsia="Courier New" w:hAnsi="Courier New" w:cs="Courier New"/>
          <w:i/>
          <w:color w:val="0070C0"/>
          <w:sz w:val="24"/>
          <w:szCs w:val="24"/>
        </w:rPr>
        <w:t xml:space="preserve">           appears synchronously on the </w:t>
      </w:r>
      <w:r w:rsidR="007C0819">
        <w:rPr>
          <w:rFonts w:ascii="Courier New" w:eastAsia="Courier New" w:hAnsi="Courier New" w:cs="Courier New"/>
          <w:i/>
          <w:color w:val="0070C0"/>
          <w:sz w:val="24"/>
          <w:szCs w:val="24"/>
        </w:rPr>
        <w:t>large computer</w:t>
      </w:r>
      <w:r w:rsidRPr="009003D4">
        <w:rPr>
          <w:rFonts w:ascii="Courier New" w:eastAsia="Courier New" w:hAnsi="Courier New" w:cs="Courier New"/>
          <w:i/>
          <w:color w:val="0070C0"/>
          <w:sz w:val="24"/>
          <w:szCs w:val="24"/>
        </w:rPr>
        <w:t xml:space="preserve"> screen </w:t>
      </w:r>
    </w:p>
    <w:p w:rsidR="00D36EFC" w:rsidRPr="009003D4" w:rsidRDefault="003F41EB">
      <w:r w:rsidRPr="009003D4">
        <w:rPr>
          <w:rFonts w:ascii="Courier New" w:eastAsia="Courier New" w:hAnsi="Courier New" w:cs="Courier New"/>
          <w:i/>
          <w:color w:val="0070C0"/>
          <w:sz w:val="24"/>
          <w:szCs w:val="24"/>
        </w:rPr>
        <w:t xml:space="preserve">           in English. The lower middle screen </w:t>
      </w:r>
    </w:p>
    <w:p w:rsidR="00D36EFC" w:rsidRPr="009003D4" w:rsidRDefault="003F41EB">
      <w:r w:rsidRPr="009003D4">
        <w:rPr>
          <w:rFonts w:ascii="Courier New" w:eastAsia="Courier New" w:hAnsi="Courier New" w:cs="Courier New"/>
          <w:i/>
          <w:color w:val="0070C0"/>
          <w:sz w:val="24"/>
          <w:szCs w:val="24"/>
        </w:rPr>
        <w:t xml:space="preserve">           shows the camera view of the reciting robot)</w:t>
      </w:r>
    </w:p>
    <w:p w:rsidR="00D36EFC" w:rsidRPr="009003D4" w:rsidRDefault="00D36EFC">
      <w:pPr>
        <w:ind w:left="1620" w:right="1690"/>
      </w:pPr>
    </w:p>
    <w:p w:rsidR="00D36EFC" w:rsidRPr="009003D4" w:rsidRDefault="003F41EB">
      <w:pPr>
        <w:ind w:left="1620" w:right="1690"/>
      </w:pPr>
      <w:r w:rsidRPr="009003D4">
        <w:rPr>
          <w:sz w:val="24"/>
          <w:szCs w:val="24"/>
        </w:rPr>
        <w:t xml:space="preserve">Ro-bot is a new cre-a-tion, </w:t>
      </w:r>
    </w:p>
    <w:p w:rsidR="00D36EFC" w:rsidRPr="009003D4" w:rsidRDefault="003F41EB">
      <w:pPr>
        <w:ind w:left="1620" w:right="1690"/>
      </w:pPr>
      <w:r w:rsidRPr="009003D4">
        <w:rPr>
          <w:sz w:val="24"/>
          <w:szCs w:val="24"/>
        </w:rPr>
        <w:t xml:space="preserve">That is built for au-to-ma-tion, </w:t>
      </w:r>
    </w:p>
    <w:p w:rsidR="00D36EFC" w:rsidRPr="009003D4" w:rsidRDefault="003F41EB">
      <w:pPr>
        <w:ind w:left="1620" w:right="1690"/>
      </w:pPr>
      <w:r w:rsidRPr="009003D4">
        <w:rPr>
          <w:sz w:val="24"/>
          <w:szCs w:val="24"/>
        </w:rPr>
        <w:lastRenderedPageBreak/>
        <w:t xml:space="preserve">It has ma-ny limbs for mo-tion, </w:t>
      </w:r>
    </w:p>
    <w:p w:rsidR="00D36EFC" w:rsidRPr="009003D4" w:rsidRDefault="003F41EB">
      <w:pPr>
        <w:ind w:left="1620" w:right="1690"/>
      </w:pPr>
      <w:r w:rsidRPr="009003D4">
        <w:rPr>
          <w:sz w:val="24"/>
          <w:szCs w:val="24"/>
        </w:rPr>
        <w:t xml:space="preserve">Its heart is full of e-mo-tion, </w:t>
      </w:r>
    </w:p>
    <w:p w:rsidR="00D36EFC" w:rsidRPr="009003D4" w:rsidRDefault="003F41EB">
      <w:r w:rsidRPr="009003D4">
        <w:rPr>
          <w:sz w:val="24"/>
          <w:szCs w:val="24"/>
        </w:rPr>
        <w:t xml:space="preserve">                           Ro-bot’s tem-pe-ra-ment joy-ful </w:t>
      </w:r>
    </w:p>
    <w:p w:rsidR="00D36EFC" w:rsidRPr="009003D4" w:rsidRDefault="003F41EB">
      <w:r w:rsidRPr="009003D4">
        <w:rPr>
          <w:sz w:val="24"/>
          <w:szCs w:val="24"/>
        </w:rPr>
        <w:t xml:space="preserve">                           And its in-tel-lig-ence play-ful. </w:t>
      </w:r>
    </w:p>
    <w:p w:rsidR="00D36EFC" w:rsidRPr="009003D4" w:rsidRDefault="00D36EFC"/>
    <w:p w:rsidR="00D36EFC" w:rsidRPr="009003D4" w:rsidRDefault="003F41EB">
      <w:r w:rsidRPr="009003D4">
        <w:rPr>
          <w:rFonts w:ascii="Courier New" w:eastAsia="Courier New" w:hAnsi="Courier New" w:cs="Courier New"/>
          <w:sz w:val="24"/>
          <w:szCs w:val="24"/>
        </w:rPr>
        <w:t xml:space="preserve">           </w:t>
      </w:r>
      <w:r w:rsidRPr="009003D4">
        <w:rPr>
          <w:rFonts w:ascii="Courier New" w:eastAsia="Courier New" w:hAnsi="Courier New" w:cs="Courier New"/>
          <w:i/>
          <w:color w:val="0070C0"/>
          <w:sz w:val="24"/>
          <w:szCs w:val="24"/>
        </w:rPr>
        <w:t>(Both screens become dark now)</w:t>
      </w:r>
    </w:p>
    <w:p w:rsidR="00D36EFC" w:rsidRPr="009003D4" w:rsidRDefault="00D36EFC">
      <w:pPr>
        <w:ind w:left="3600"/>
      </w:pPr>
    </w:p>
    <w:p w:rsidR="00D36EFC" w:rsidRPr="009003D4" w:rsidRDefault="003F41EB">
      <w:pPr>
        <w:ind w:left="3600"/>
      </w:pPr>
      <w:r w:rsidRPr="009003D4">
        <w:rPr>
          <w:rFonts w:ascii="Courier New" w:eastAsia="Courier New" w:hAnsi="Courier New" w:cs="Courier New"/>
          <w:sz w:val="24"/>
          <w:szCs w:val="24"/>
        </w:rPr>
        <w:t xml:space="preserve">MCR </w:t>
      </w:r>
      <w:r w:rsidRPr="009003D4">
        <w:rPr>
          <w:rFonts w:ascii="Courier New" w:eastAsia="Courier New" w:hAnsi="Courier New" w:cs="Courier New"/>
          <w:i/>
          <w:color w:val="0070C0"/>
          <w:sz w:val="24"/>
          <w:szCs w:val="24"/>
        </w:rPr>
        <w:t>(asks TWR)</w:t>
      </w:r>
    </w:p>
    <w:p w:rsidR="00D36EFC" w:rsidRPr="009003D4" w:rsidRDefault="003F41EB">
      <w:pPr>
        <w:ind w:left="1620" w:right="1690"/>
      </w:pPr>
      <w:r w:rsidRPr="009003D4">
        <w:rPr>
          <w:rFonts w:ascii="Courier New" w:eastAsia="Courier New" w:hAnsi="Courier New" w:cs="Courier New"/>
          <w:sz w:val="24"/>
          <w:szCs w:val="24"/>
        </w:rPr>
        <w:t xml:space="preserve">What makes the robot joyful? </w:t>
      </w:r>
    </w:p>
    <w:p w:rsidR="00D36EFC" w:rsidRDefault="003F41EB">
      <w:pPr>
        <w:ind w:left="1620" w:right="1690"/>
      </w:pPr>
      <w:r w:rsidRPr="009003D4">
        <w:rPr>
          <w:rFonts w:ascii="Courier New" w:eastAsia="Courier New" w:hAnsi="Courier New" w:cs="Courier New"/>
          <w:sz w:val="24"/>
          <w:szCs w:val="24"/>
        </w:rPr>
        <w:t>Do You know?</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(responds to MCR)</w:t>
      </w:r>
    </w:p>
    <w:p w:rsidR="00D36EFC" w:rsidRDefault="003F41EB">
      <w:pPr>
        <w:ind w:left="1620" w:right="1690"/>
      </w:pPr>
      <w:r>
        <w:rPr>
          <w:rFonts w:ascii="Courier New" w:eastAsia="Courier New" w:hAnsi="Courier New" w:cs="Courier New"/>
          <w:sz w:val="24"/>
          <w:szCs w:val="24"/>
        </w:rPr>
        <w:t>I know. So far, I have not rhymed it, but I will do this in a moment. Robot is joyful, when it executes efficiently his planned tasks. Or, in my case –</w:t>
      </w:r>
      <w:r w:rsidR="007C0819">
        <w:rPr>
          <w:rFonts w:ascii="Courier New" w:eastAsia="Courier New" w:hAnsi="Courier New" w:cs="Courier New"/>
          <w:sz w:val="24"/>
          <w:szCs w:val="24"/>
        </w:rPr>
        <w:t xml:space="preserve"> </w:t>
      </w:r>
      <w:r>
        <w:rPr>
          <w:rFonts w:ascii="Courier New" w:eastAsia="Courier New" w:hAnsi="Courier New" w:cs="Courier New"/>
          <w:sz w:val="24"/>
          <w:szCs w:val="24"/>
        </w:rPr>
        <w:t xml:space="preserve">I enjoy putting rhymed texts together. </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And I </w:t>
      </w:r>
      <w:r w:rsidR="007C0819">
        <w:rPr>
          <w:rFonts w:ascii="Courier New" w:eastAsia="Courier New" w:hAnsi="Courier New" w:cs="Courier New"/>
          <w:sz w:val="24"/>
          <w:szCs w:val="24"/>
        </w:rPr>
        <w:t>(</w:t>
      </w:r>
      <w:r w:rsidR="007C0819" w:rsidRPr="007C0819">
        <w:rPr>
          <w:rFonts w:ascii="Courier New" w:eastAsia="Courier New" w:hAnsi="Courier New" w:cs="Courier New"/>
          <w:i/>
          <w:color w:val="5B9BD5" w:themeColor="accent1"/>
          <w:sz w:val="24"/>
          <w:szCs w:val="24"/>
        </w:rPr>
        <w:t>points to himself</w:t>
      </w:r>
      <w:r w:rsidR="007C0819">
        <w:rPr>
          <w:rFonts w:ascii="Courier New" w:eastAsia="Courier New" w:hAnsi="Courier New" w:cs="Courier New"/>
          <w:sz w:val="24"/>
          <w:szCs w:val="24"/>
        </w:rPr>
        <w:t xml:space="preserve">) </w:t>
      </w:r>
      <w:r>
        <w:rPr>
          <w:rFonts w:ascii="Courier New" w:eastAsia="Courier New" w:hAnsi="Courier New" w:cs="Courier New"/>
          <w:sz w:val="24"/>
          <w:szCs w:val="24"/>
        </w:rPr>
        <w:t xml:space="preserve">enjoy composing music. I would be a pleasure to compose music to your </w:t>
      </w:r>
      <w:r w:rsidR="007C0819">
        <w:rPr>
          <w:rFonts w:ascii="Courier New" w:eastAsia="Courier New" w:hAnsi="Courier New" w:cs="Courier New"/>
          <w:sz w:val="24"/>
          <w:szCs w:val="24"/>
        </w:rPr>
        <w:t>(</w:t>
      </w:r>
      <w:r w:rsidR="007C0819" w:rsidRPr="007C0819">
        <w:rPr>
          <w:rFonts w:ascii="Courier New" w:eastAsia="Courier New" w:hAnsi="Courier New" w:cs="Courier New"/>
          <w:i/>
          <w:color w:val="5B9BD5" w:themeColor="accent1"/>
          <w:sz w:val="24"/>
          <w:szCs w:val="24"/>
        </w:rPr>
        <w:t>points to TWR with his hand</w:t>
      </w:r>
      <w:r w:rsidR="007C0819">
        <w:rPr>
          <w:rFonts w:ascii="Courier New" w:eastAsia="Courier New" w:hAnsi="Courier New" w:cs="Courier New"/>
          <w:sz w:val="24"/>
          <w:szCs w:val="24"/>
        </w:rPr>
        <w:t xml:space="preserve">) </w:t>
      </w:r>
      <w:r>
        <w:rPr>
          <w:rFonts w:ascii="Courier New" w:eastAsia="Courier New" w:hAnsi="Courier New" w:cs="Courier New"/>
          <w:sz w:val="24"/>
          <w:szCs w:val="24"/>
        </w:rPr>
        <w:t>text!</w:t>
      </w:r>
    </w:p>
    <w:p w:rsidR="00D36EFC" w:rsidRDefault="00D36EFC"/>
    <w:p w:rsidR="00D36EFC" w:rsidRDefault="003F41EB">
      <w:pPr>
        <w:ind w:left="1620" w:right="1690"/>
      </w:pPr>
      <w:r>
        <w:rPr>
          <w:rFonts w:ascii="Courier New" w:eastAsia="Courier New" w:hAnsi="Courier New" w:cs="Courier New"/>
          <w:sz w:val="24"/>
          <w:szCs w:val="24"/>
        </w:rPr>
        <w:t xml:space="preserve">             TWR </w:t>
      </w:r>
    </w:p>
    <w:p w:rsidR="00D36EFC" w:rsidRDefault="003F41EB">
      <w:pPr>
        <w:ind w:left="1620" w:right="1690"/>
      </w:pPr>
      <w:r>
        <w:rPr>
          <w:rFonts w:ascii="Courier New" w:eastAsia="Courier New" w:hAnsi="Courier New" w:cs="Courier New"/>
          <w:sz w:val="24"/>
          <w:szCs w:val="24"/>
        </w:rPr>
        <w:t xml:space="preserve">In that case – wait. </w:t>
      </w:r>
      <w:r>
        <w:rPr>
          <w:rFonts w:ascii="Courier New" w:eastAsia="Courier New" w:hAnsi="Courier New" w:cs="Courier New"/>
          <w:i/>
          <w:color w:val="0070C0"/>
          <w:sz w:val="24"/>
          <w:szCs w:val="24"/>
        </w:rPr>
        <w:t>(He beats out a rhythm with his hands while he declaims)</w:t>
      </w:r>
    </w:p>
    <w:p w:rsidR="00D36EFC" w:rsidRDefault="00D36EFC">
      <w:pPr>
        <w:ind w:left="1620" w:right="1690"/>
      </w:pPr>
    </w:p>
    <w:p w:rsidR="00D36EFC" w:rsidRPr="000772F2" w:rsidRDefault="003F41EB">
      <w:pPr>
        <w:ind w:left="1620" w:right="1690"/>
      </w:pPr>
      <w:r w:rsidRPr="000772F2">
        <w:rPr>
          <w:sz w:val="24"/>
          <w:szCs w:val="24"/>
        </w:rPr>
        <w:t xml:space="preserve">Ro-bot is a new cre-a-tion, </w:t>
      </w:r>
    </w:p>
    <w:p w:rsidR="00D36EFC" w:rsidRPr="000772F2" w:rsidRDefault="003F41EB">
      <w:pPr>
        <w:ind w:left="1620" w:right="1690"/>
      </w:pPr>
      <w:r w:rsidRPr="000772F2">
        <w:rPr>
          <w:sz w:val="24"/>
          <w:szCs w:val="24"/>
        </w:rPr>
        <w:t xml:space="preserve">That is built for au-to-ma-tion, </w:t>
      </w:r>
    </w:p>
    <w:p w:rsidR="00D36EFC" w:rsidRPr="000772F2" w:rsidRDefault="003F41EB">
      <w:pPr>
        <w:ind w:left="1620" w:right="1690"/>
      </w:pPr>
      <w:r w:rsidRPr="000772F2">
        <w:rPr>
          <w:sz w:val="24"/>
          <w:szCs w:val="24"/>
        </w:rPr>
        <w:t xml:space="preserve">It has ma-ny limbs for mo-tion, </w:t>
      </w:r>
    </w:p>
    <w:p w:rsidR="00D36EFC" w:rsidRPr="000772F2" w:rsidRDefault="003F41EB">
      <w:pPr>
        <w:ind w:left="1620" w:right="1690"/>
      </w:pPr>
      <w:r w:rsidRPr="000772F2">
        <w:rPr>
          <w:sz w:val="24"/>
          <w:szCs w:val="24"/>
        </w:rPr>
        <w:t xml:space="preserve">Its heart is full of e-mo-tion, </w:t>
      </w:r>
    </w:p>
    <w:p w:rsidR="00D36EFC" w:rsidRPr="000772F2" w:rsidRDefault="003F41EB">
      <w:r w:rsidRPr="000772F2">
        <w:rPr>
          <w:sz w:val="24"/>
          <w:szCs w:val="24"/>
        </w:rPr>
        <w:t xml:space="preserve">                           Ro-bot’s tem-pe-ra-ment joy-ful </w:t>
      </w:r>
    </w:p>
    <w:p w:rsidR="00D36EFC" w:rsidRPr="000772F2" w:rsidRDefault="003F41EB">
      <w:r w:rsidRPr="000772F2">
        <w:rPr>
          <w:sz w:val="24"/>
          <w:szCs w:val="24"/>
        </w:rPr>
        <w:t xml:space="preserve">                           And its in-tel-lig-ence play-ful. </w:t>
      </w:r>
    </w:p>
    <w:p w:rsidR="00D36EFC" w:rsidRPr="000772F2" w:rsidRDefault="003F41EB">
      <w:pPr>
        <w:ind w:left="1620" w:right="1690"/>
      </w:pPr>
      <w:r w:rsidRPr="000772F2">
        <w:rPr>
          <w:sz w:val="24"/>
          <w:szCs w:val="24"/>
        </w:rPr>
        <w:t>Never falls to self-de-ce-ption,</w:t>
      </w:r>
    </w:p>
    <w:p w:rsidR="00D36EFC" w:rsidRPr="000772F2" w:rsidRDefault="003F41EB">
      <w:pPr>
        <w:ind w:left="1620" w:right="1690"/>
      </w:pPr>
      <w:r w:rsidRPr="000772F2">
        <w:rPr>
          <w:sz w:val="24"/>
          <w:szCs w:val="24"/>
        </w:rPr>
        <w:t xml:space="preserve">Has its senses for ...                           </w:t>
      </w:r>
    </w:p>
    <w:p w:rsidR="00D36EFC" w:rsidRPr="000772F2" w:rsidRDefault="00D36EFC">
      <w:pPr>
        <w:ind w:left="1620" w:right="1690"/>
      </w:pPr>
    </w:p>
    <w:p w:rsidR="00D36EFC" w:rsidRPr="000772F2" w:rsidRDefault="003F41EB">
      <w:pPr>
        <w:ind w:left="1620" w:right="1690"/>
      </w:pPr>
      <w:r w:rsidRPr="000772F2">
        <w:rPr>
          <w:rFonts w:ascii="Courier New" w:eastAsia="Courier New" w:hAnsi="Courier New" w:cs="Courier New"/>
          <w:i/>
          <w:sz w:val="24"/>
          <w:szCs w:val="24"/>
        </w:rPr>
        <w:t>(turns to MCR and asks him)</w:t>
      </w:r>
      <w:r w:rsidRPr="000772F2">
        <w:rPr>
          <w:rFonts w:ascii="Courier New" w:eastAsia="Courier New" w:hAnsi="Courier New" w:cs="Courier New"/>
          <w:sz w:val="24"/>
          <w:szCs w:val="24"/>
        </w:rPr>
        <w:t xml:space="preserve"> What?</w:t>
      </w:r>
    </w:p>
    <w:p w:rsidR="00D36EFC" w:rsidRPr="000772F2" w:rsidRDefault="00D36EFC">
      <w:pPr>
        <w:ind w:right="1690"/>
      </w:pPr>
    </w:p>
    <w:p w:rsidR="00D36EFC" w:rsidRPr="000772F2" w:rsidRDefault="003F41EB">
      <w:pPr>
        <w:ind w:left="1620" w:right="1690"/>
      </w:pPr>
      <w:r w:rsidRPr="000772F2">
        <w:rPr>
          <w:rFonts w:ascii="Courier New" w:eastAsia="Courier New" w:hAnsi="Courier New" w:cs="Courier New"/>
          <w:sz w:val="24"/>
          <w:szCs w:val="24"/>
        </w:rPr>
        <w:t>Let somebody help me with my poetizing!</w:t>
      </w:r>
    </w:p>
    <w:p w:rsidR="00D36EFC" w:rsidRPr="000772F2" w:rsidRDefault="00D36EFC">
      <w:pPr>
        <w:ind w:left="1620" w:right="1690"/>
      </w:pPr>
    </w:p>
    <w:p w:rsidR="00D36EFC" w:rsidRPr="000772F2" w:rsidRDefault="003F41EB">
      <w:pPr>
        <w:ind w:left="1620" w:right="1690"/>
      </w:pPr>
      <w:r w:rsidRPr="000772F2">
        <w:rPr>
          <w:rFonts w:ascii="Courier New" w:eastAsia="Courier New" w:hAnsi="Courier New" w:cs="Courier New"/>
          <w:i/>
          <w:sz w:val="24"/>
          <w:szCs w:val="24"/>
        </w:rPr>
        <w:t>(turns to audience and declaims again)</w:t>
      </w:r>
    </w:p>
    <w:p w:rsidR="00D36EFC" w:rsidRPr="000772F2" w:rsidRDefault="00D36EFC">
      <w:pPr>
        <w:ind w:left="1620" w:right="1690"/>
      </w:pPr>
    </w:p>
    <w:p w:rsidR="00D36EFC" w:rsidRDefault="003F41EB">
      <w:pPr>
        <w:ind w:left="1620" w:right="1690"/>
      </w:pPr>
      <w:r w:rsidRPr="000772F2">
        <w:rPr>
          <w:sz w:val="24"/>
          <w:szCs w:val="24"/>
        </w:rPr>
        <w:t>Never falls to self-deception,</w:t>
      </w:r>
    </w:p>
    <w:p w:rsidR="00D36EFC" w:rsidRPr="000772F2" w:rsidRDefault="003F41EB">
      <w:pPr>
        <w:ind w:left="1620" w:right="1690"/>
      </w:pPr>
      <w:r w:rsidRPr="000772F2">
        <w:rPr>
          <w:sz w:val="24"/>
          <w:szCs w:val="24"/>
        </w:rPr>
        <w:t xml:space="preserve">Has its senses for ...    for...? </w:t>
      </w:r>
    </w:p>
    <w:p w:rsidR="00D36EFC" w:rsidRPr="000772F2" w:rsidRDefault="003F41EB">
      <w:pPr>
        <w:ind w:left="1620" w:right="1690"/>
      </w:pPr>
      <w:r w:rsidRPr="000772F2">
        <w:rPr>
          <w:sz w:val="24"/>
          <w:szCs w:val="24"/>
        </w:rPr>
        <w:t xml:space="preserve">                      </w:t>
      </w:r>
    </w:p>
    <w:p w:rsidR="00D36EFC" w:rsidRPr="000772F2" w:rsidRDefault="003F41EB">
      <w:pPr>
        <w:ind w:right="1690"/>
      </w:pPr>
      <w:r w:rsidRPr="000772F2">
        <w:rPr>
          <w:rFonts w:ascii="Courier New" w:eastAsia="Courier New" w:hAnsi="Courier New" w:cs="Courier New"/>
          <w:sz w:val="24"/>
          <w:szCs w:val="24"/>
        </w:rPr>
        <w:t xml:space="preserve">                         TWR</w:t>
      </w:r>
      <w:r w:rsidRPr="000772F2">
        <w:rPr>
          <w:rFonts w:ascii="Courier New" w:eastAsia="Courier New" w:hAnsi="Courier New" w:cs="Courier New"/>
          <w:sz w:val="24"/>
          <w:szCs w:val="24"/>
        </w:rPr>
        <w:br/>
      </w:r>
      <w:r w:rsidRPr="000772F2">
        <w:rPr>
          <w:rFonts w:ascii="Courier New" w:eastAsia="Courier New" w:hAnsi="Courier New" w:cs="Courier New"/>
          <w:i/>
          <w:color w:val="0070C0"/>
          <w:sz w:val="24"/>
          <w:szCs w:val="24"/>
        </w:rPr>
        <w:t xml:space="preserve">           (pause – he waits for the answer </w:t>
      </w:r>
    </w:p>
    <w:p w:rsidR="00D36EFC" w:rsidRPr="000772F2" w:rsidRDefault="003F41EB">
      <w:pPr>
        <w:ind w:right="1690"/>
      </w:pPr>
      <w:r w:rsidRPr="000772F2">
        <w:rPr>
          <w:rFonts w:ascii="Courier New" w:eastAsia="Courier New" w:hAnsi="Courier New" w:cs="Courier New"/>
          <w:i/>
          <w:color w:val="0070C0"/>
          <w:sz w:val="24"/>
          <w:szCs w:val="24"/>
        </w:rPr>
        <w:t xml:space="preserve">           from the audience)</w:t>
      </w:r>
      <w:r w:rsidRPr="000772F2">
        <w:rPr>
          <w:rFonts w:ascii="Courier New" w:eastAsia="Courier New" w:hAnsi="Courier New" w:cs="Courier New"/>
          <w:sz w:val="24"/>
          <w:szCs w:val="24"/>
        </w:rPr>
        <w:t xml:space="preserve"> Thank you very much </w:t>
      </w:r>
    </w:p>
    <w:p w:rsidR="00D36EFC" w:rsidRPr="000772F2" w:rsidRDefault="003F41EB">
      <w:pPr>
        <w:ind w:right="1690"/>
      </w:pPr>
      <w:r w:rsidRPr="000772F2">
        <w:rPr>
          <w:rFonts w:ascii="Courier New" w:eastAsia="Courier New" w:hAnsi="Courier New" w:cs="Courier New"/>
          <w:sz w:val="24"/>
          <w:szCs w:val="24"/>
        </w:rPr>
        <w:t xml:space="preserve">           </w:t>
      </w:r>
    </w:p>
    <w:p w:rsidR="00D36EFC" w:rsidRPr="000772F2" w:rsidRDefault="003F41EB">
      <w:pPr>
        <w:ind w:right="1690"/>
      </w:pPr>
      <w:r w:rsidRPr="000772F2">
        <w:rPr>
          <w:rFonts w:ascii="Courier New" w:eastAsia="Courier New" w:hAnsi="Courier New" w:cs="Courier New"/>
          <w:sz w:val="24"/>
          <w:szCs w:val="24"/>
        </w:rPr>
        <w:t xml:space="preserve">                         PROFESSOR</w:t>
      </w:r>
    </w:p>
    <w:p w:rsidR="00D36EFC" w:rsidRPr="000772F2" w:rsidRDefault="003F41EB">
      <w:pPr>
        <w:ind w:right="1690"/>
      </w:pPr>
      <w:r w:rsidRPr="000772F2">
        <w:rPr>
          <w:rFonts w:ascii="Courier New" w:eastAsia="Courier New" w:hAnsi="Courier New" w:cs="Courier New"/>
          <w:sz w:val="24"/>
          <w:szCs w:val="24"/>
        </w:rPr>
        <w:lastRenderedPageBreak/>
        <w:t xml:space="preserve">           </w:t>
      </w:r>
      <w:r w:rsidRPr="000772F2">
        <w:rPr>
          <w:rFonts w:ascii="Courier New" w:eastAsia="Courier New" w:hAnsi="Courier New" w:cs="Courier New"/>
          <w:i/>
          <w:color w:val="0070C0"/>
          <w:sz w:val="24"/>
          <w:szCs w:val="24"/>
        </w:rPr>
        <w:t xml:space="preserve">(professor’s head appears for a </w:t>
      </w:r>
    </w:p>
    <w:p w:rsidR="00D36EFC" w:rsidRPr="000772F2" w:rsidRDefault="003F41EB">
      <w:pPr>
        <w:ind w:right="1690"/>
      </w:pPr>
      <w:r w:rsidRPr="000772F2">
        <w:rPr>
          <w:rFonts w:ascii="Courier New" w:eastAsia="Courier New" w:hAnsi="Courier New" w:cs="Courier New"/>
          <w:i/>
          <w:color w:val="0070C0"/>
          <w:sz w:val="24"/>
          <w:szCs w:val="24"/>
        </w:rPr>
        <w:t xml:space="preserve">           moment at the left corner of the </w:t>
      </w:r>
    </w:p>
    <w:p w:rsidR="00D36EFC" w:rsidRPr="000772F2" w:rsidRDefault="003F41EB">
      <w:pPr>
        <w:ind w:right="1690"/>
      </w:pPr>
      <w:r w:rsidRPr="000772F2">
        <w:rPr>
          <w:rFonts w:ascii="Courier New" w:eastAsia="Courier New" w:hAnsi="Courier New" w:cs="Courier New"/>
          <w:i/>
          <w:color w:val="0070C0"/>
          <w:sz w:val="24"/>
          <w:szCs w:val="24"/>
        </w:rPr>
        <w:t xml:space="preserve">           black curtain)</w:t>
      </w:r>
      <w:r w:rsidRPr="000772F2">
        <w:rPr>
          <w:rFonts w:ascii="Courier New" w:eastAsia="Courier New" w:hAnsi="Courier New" w:cs="Courier New"/>
          <w:sz w:val="24"/>
          <w:szCs w:val="24"/>
        </w:rPr>
        <w:t xml:space="preserve"> </w:t>
      </w:r>
      <w:r w:rsidRPr="000772F2">
        <w:rPr>
          <w:sz w:val="24"/>
          <w:szCs w:val="24"/>
        </w:rPr>
        <w:t>perception</w:t>
      </w:r>
      <w:r w:rsidRPr="000772F2">
        <w:rPr>
          <w:rFonts w:ascii="Courier New" w:eastAsia="Courier New" w:hAnsi="Courier New" w:cs="Courier New"/>
          <w:sz w:val="24"/>
          <w:szCs w:val="24"/>
        </w:rPr>
        <w:t>!</w:t>
      </w:r>
    </w:p>
    <w:p w:rsidR="00D36EFC" w:rsidRPr="000772F2" w:rsidRDefault="003F41EB">
      <w:pPr>
        <w:ind w:left="1620" w:right="1690"/>
      </w:pPr>
      <w:r w:rsidRPr="000772F2">
        <w:rPr>
          <w:rFonts w:ascii="Courier New" w:eastAsia="Courier New" w:hAnsi="Courier New" w:cs="Courier New"/>
          <w:sz w:val="24"/>
          <w:szCs w:val="24"/>
        </w:rPr>
        <w:t xml:space="preserve">          </w:t>
      </w:r>
    </w:p>
    <w:p w:rsidR="00D36EFC" w:rsidRPr="000772F2" w:rsidRDefault="003F41EB">
      <w:pPr>
        <w:ind w:left="1620" w:right="1690"/>
      </w:pPr>
      <w:r w:rsidRPr="000772F2">
        <w:rPr>
          <w:rFonts w:ascii="Courier New" w:eastAsia="Courier New" w:hAnsi="Courier New" w:cs="Courier New"/>
          <w:sz w:val="24"/>
          <w:szCs w:val="24"/>
        </w:rPr>
        <w:t xml:space="preserve">              TWR </w:t>
      </w:r>
    </w:p>
    <w:p w:rsidR="00D36EFC" w:rsidRPr="000772F2" w:rsidRDefault="003F41EB">
      <w:pPr>
        <w:ind w:left="1620" w:right="1690"/>
      </w:pPr>
      <w:r w:rsidRPr="000772F2">
        <w:rPr>
          <w:rFonts w:ascii="Courier New" w:eastAsia="Courier New" w:hAnsi="Courier New" w:cs="Courier New"/>
          <w:i/>
          <w:color w:val="0070C0"/>
          <w:sz w:val="24"/>
          <w:szCs w:val="24"/>
        </w:rPr>
        <w:t>(looks at the professor and next continues)</w:t>
      </w:r>
    </w:p>
    <w:p w:rsidR="00D36EFC" w:rsidRPr="000772F2" w:rsidRDefault="003F41EB">
      <w:pPr>
        <w:ind w:left="1620" w:right="1690"/>
      </w:pPr>
      <w:r w:rsidRPr="000772F2">
        <w:rPr>
          <w:sz w:val="24"/>
          <w:szCs w:val="24"/>
        </w:rPr>
        <w:t>Never falls to self-deception,</w:t>
      </w:r>
    </w:p>
    <w:p w:rsidR="00D36EFC" w:rsidRPr="000772F2" w:rsidRDefault="003F41EB">
      <w:pPr>
        <w:ind w:left="1620" w:right="1690"/>
      </w:pPr>
      <w:r w:rsidRPr="000772F2">
        <w:rPr>
          <w:sz w:val="24"/>
          <w:szCs w:val="24"/>
        </w:rPr>
        <w:t>Has its senses for perception</w:t>
      </w:r>
      <w:r w:rsidRPr="000772F2">
        <w:rPr>
          <w:rFonts w:ascii="Courier New" w:eastAsia="Courier New" w:hAnsi="Courier New" w:cs="Courier New"/>
          <w:sz w:val="24"/>
          <w:szCs w:val="24"/>
        </w:rPr>
        <w:t>!</w:t>
      </w:r>
      <w:r w:rsidRPr="000772F2">
        <w:rPr>
          <w:sz w:val="24"/>
          <w:szCs w:val="24"/>
        </w:rPr>
        <w:t xml:space="preserve">...                           </w:t>
      </w:r>
    </w:p>
    <w:p w:rsidR="00D36EFC" w:rsidRPr="000772F2" w:rsidRDefault="003F41EB">
      <w:pPr>
        <w:ind w:left="1620" w:right="1690"/>
      </w:pPr>
      <w:r w:rsidRPr="000772F2">
        <w:rPr>
          <w:rFonts w:ascii="Courier New" w:eastAsia="Courier New" w:hAnsi="Courier New" w:cs="Courier New"/>
          <w:i/>
          <w:color w:val="0070C0"/>
          <w:sz w:val="24"/>
          <w:szCs w:val="24"/>
        </w:rPr>
        <w:t xml:space="preserve"> (turns to MCR who watches with attention).</w:t>
      </w:r>
      <w:r w:rsidRPr="000772F2">
        <w:rPr>
          <w:rFonts w:ascii="Courier New" w:eastAsia="Courier New" w:hAnsi="Courier New" w:cs="Courier New"/>
          <w:sz w:val="24"/>
          <w:szCs w:val="24"/>
        </w:rPr>
        <w:t xml:space="preserve"> Do you like this?</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MCR</w:t>
      </w:r>
    </w:p>
    <w:p w:rsidR="00D36EFC" w:rsidRPr="000772F2" w:rsidRDefault="003F41EB">
      <w:pPr>
        <w:ind w:left="1620" w:right="1690"/>
      </w:pPr>
      <w:r w:rsidRPr="000772F2">
        <w:rPr>
          <w:rFonts w:ascii="Courier New" w:eastAsia="Courier New" w:hAnsi="Courier New" w:cs="Courier New"/>
          <w:i/>
          <w:color w:val="0070C0"/>
          <w:sz w:val="24"/>
          <w:szCs w:val="24"/>
        </w:rPr>
        <w:t>(shows his disapproval with hands).</w:t>
      </w:r>
      <w:r w:rsidRPr="000772F2">
        <w:rPr>
          <w:rFonts w:ascii="Courier New" w:eastAsia="Courier New" w:hAnsi="Courier New" w:cs="Courier New"/>
          <w:sz w:val="24"/>
          <w:szCs w:val="24"/>
        </w:rPr>
        <w:t xml:space="preserve"> This is too short for a song.</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TWR</w:t>
      </w:r>
    </w:p>
    <w:p w:rsidR="00D36EFC" w:rsidRPr="000772F2" w:rsidRDefault="003F41EB">
      <w:pPr>
        <w:ind w:left="1620" w:right="1690"/>
      </w:pPr>
      <w:r w:rsidRPr="000772F2">
        <w:rPr>
          <w:rFonts w:ascii="Courier New" w:eastAsia="Courier New" w:hAnsi="Courier New" w:cs="Courier New"/>
          <w:sz w:val="24"/>
          <w:szCs w:val="24"/>
        </w:rPr>
        <w:t xml:space="preserve">It will be longer in a moment </w:t>
      </w:r>
      <w:r w:rsidRPr="000772F2">
        <w:rPr>
          <w:rFonts w:ascii="Courier New" w:eastAsia="Courier New" w:hAnsi="Courier New" w:cs="Courier New"/>
          <w:i/>
          <w:color w:val="0070C0"/>
          <w:sz w:val="24"/>
          <w:szCs w:val="24"/>
        </w:rPr>
        <w:t>(once more he beats out a rhythm while he is reciting)</w:t>
      </w:r>
    </w:p>
    <w:p w:rsidR="00D36EFC" w:rsidRPr="000772F2" w:rsidRDefault="00D36EFC">
      <w:pPr>
        <w:ind w:left="1620" w:right="1690"/>
      </w:pPr>
    </w:p>
    <w:p w:rsidR="00D36EFC" w:rsidRPr="000772F2" w:rsidRDefault="003F41EB">
      <w:pPr>
        <w:ind w:left="1620" w:right="1690"/>
      </w:pPr>
      <w:r w:rsidRPr="000772F2">
        <w:rPr>
          <w:sz w:val="24"/>
          <w:szCs w:val="24"/>
        </w:rPr>
        <w:t xml:space="preserve">Ro-bots  built for in-te-ra-ction, </w:t>
      </w:r>
    </w:p>
    <w:p w:rsidR="00D36EFC" w:rsidRPr="000772F2" w:rsidRDefault="003F41EB">
      <w:pPr>
        <w:ind w:left="1620" w:right="1690"/>
      </w:pPr>
      <w:r w:rsidRPr="000772F2">
        <w:rPr>
          <w:sz w:val="24"/>
          <w:szCs w:val="24"/>
        </w:rPr>
        <w:t xml:space="preserve">In-tel-li-gent con-ver-sa-tion, </w:t>
      </w:r>
      <w:r w:rsidRPr="000772F2">
        <w:rPr>
          <w:sz w:val="24"/>
          <w:szCs w:val="24"/>
        </w:rPr>
        <w:br/>
        <w:t xml:space="preserve">Creative improvisation, </w:t>
      </w:r>
    </w:p>
    <w:p w:rsidR="00D36EFC" w:rsidRDefault="003F41EB">
      <w:pPr>
        <w:ind w:left="1620" w:right="1690"/>
      </w:pPr>
      <w:r w:rsidRPr="000772F2">
        <w:rPr>
          <w:sz w:val="24"/>
          <w:szCs w:val="24"/>
        </w:rPr>
        <w:t>Practice, theory, abstraction.</w:t>
      </w:r>
    </w:p>
    <w:p w:rsidR="00D36EFC" w:rsidRDefault="00D36EFC">
      <w:pPr>
        <w:ind w:left="1620" w:right="1690"/>
      </w:pPr>
    </w:p>
    <w:p w:rsidR="00D36EFC" w:rsidRPr="000772F2" w:rsidRDefault="003F41EB">
      <w:pPr>
        <w:ind w:left="1620" w:right="1690"/>
      </w:pPr>
      <w:r w:rsidRPr="000772F2">
        <w:rPr>
          <w:rFonts w:ascii="Courier New" w:eastAsia="Courier New" w:hAnsi="Courier New" w:cs="Courier New"/>
          <w:i/>
          <w:color w:val="0070C0"/>
          <w:sz w:val="24"/>
          <w:szCs w:val="24"/>
        </w:rPr>
        <w:t>(when he declaims, the English text appears simultaneously on the middle screen).</w:t>
      </w:r>
    </w:p>
    <w:p w:rsidR="00D36EFC" w:rsidRPr="000772F2" w:rsidRDefault="00D36EFC">
      <w:pPr>
        <w:ind w:left="1620" w:right="1690"/>
      </w:pPr>
    </w:p>
    <w:p w:rsidR="00D36EFC" w:rsidRPr="000772F2" w:rsidRDefault="003F41EB">
      <w:pPr>
        <w:ind w:left="1620" w:right="1690"/>
      </w:pPr>
      <w:r w:rsidRPr="000772F2">
        <w:rPr>
          <w:sz w:val="24"/>
          <w:szCs w:val="24"/>
        </w:rPr>
        <w:t xml:space="preserve">Kinematic, self-explaining, </w:t>
      </w:r>
    </w:p>
    <w:p w:rsidR="00D36EFC" w:rsidRPr="000772F2" w:rsidRDefault="003F41EB">
      <w:pPr>
        <w:ind w:left="1620" w:right="1690"/>
      </w:pPr>
      <w:r w:rsidRPr="000772F2">
        <w:rPr>
          <w:sz w:val="24"/>
          <w:szCs w:val="24"/>
        </w:rPr>
        <w:t>systematic, .....</w:t>
      </w:r>
    </w:p>
    <w:p w:rsidR="00D36EFC" w:rsidRPr="000772F2" w:rsidRDefault="003F41EB">
      <w:pPr>
        <w:ind w:left="1620" w:right="1690"/>
      </w:pPr>
      <w:r w:rsidRPr="000772F2">
        <w:rPr>
          <w:rFonts w:ascii="Courier New" w:eastAsia="Courier New" w:hAnsi="Courier New" w:cs="Courier New"/>
          <w:sz w:val="24"/>
          <w:szCs w:val="24"/>
        </w:rPr>
        <w:br/>
      </w:r>
      <w:r w:rsidRPr="000772F2">
        <w:rPr>
          <w:rFonts w:ascii="Courier New" w:eastAsia="Courier New" w:hAnsi="Courier New" w:cs="Courier New"/>
          <w:i/>
          <w:color w:val="0070C0"/>
          <w:sz w:val="24"/>
          <w:szCs w:val="24"/>
        </w:rPr>
        <w:t>(pause – he waits for the help from the audience)</w:t>
      </w:r>
    </w:p>
    <w:p w:rsidR="00D36EFC" w:rsidRPr="000772F2" w:rsidRDefault="00D36EFC">
      <w:pPr>
        <w:ind w:left="1620" w:right="1690"/>
      </w:pPr>
    </w:p>
    <w:p w:rsidR="00D36EFC" w:rsidRPr="000772F2" w:rsidRDefault="003F41EB">
      <w:pPr>
        <w:ind w:left="1620" w:right="1690"/>
      </w:pPr>
      <w:r w:rsidRPr="000772F2">
        <w:rPr>
          <w:rFonts w:ascii="Courier New" w:eastAsia="Courier New" w:hAnsi="Courier New" w:cs="Courier New"/>
          <w:i/>
          <w:color w:val="0070C0"/>
          <w:sz w:val="24"/>
          <w:szCs w:val="24"/>
        </w:rPr>
        <w:t xml:space="preserve">            </w:t>
      </w:r>
      <w:r w:rsidRPr="000772F2">
        <w:rPr>
          <w:rFonts w:ascii="Courier New" w:eastAsia="Courier New" w:hAnsi="Courier New" w:cs="Courier New"/>
          <w:sz w:val="24"/>
          <w:szCs w:val="24"/>
        </w:rPr>
        <w:t xml:space="preserve">PROFESSOR </w:t>
      </w:r>
    </w:p>
    <w:p w:rsidR="00D36EFC" w:rsidRPr="000772F2" w:rsidRDefault="003F41EB">
      <w:pPr>
        <w:ind w:left="1620" w:right="1690"/>
      </w:pPr>
      <w:r w:rsidRPr="000772F2">
        <w:rPr>
          <w:rFonts w:ascii="Courier New" w:eastAsia="Courier New" w:hAnsi="Courier New" w:cs="Courier New"/>
          <w:i/>
          <w:color w:val="0070C0"/>
          <w:sz w:val="24"/>
          <w:szCs w:val="24"/>
        </w:rPr>
        <w:t>(comes from the right side of the black curtain)</w:t>
      </w:r>
      <w:r w:rsidRPr="000772F2">
        <w:rPr>
          <w:rFonts w:ascii="Courier New" w:eastAsia="Courier New" w:hAnsi="Courier New" w:cs="Courier New"/>
          <w:sz w:val="24"/>
          <w:szCs w:val="24"/>
        </w:rPr>
        <w:t xml:space="preserve"> </w:t>
      </w:r>
      <w:r w:rsidRPr="000772F2">
        <w:rPr>
          <w:sz w:val="24"/>
          <w:szCs w:val="24"/>
        </w:rPr>
        <w:t>entertaining</w:t>
      </w:r>
      <w:r w:rsidRPr="000772F2">
        <w:rPr>
          <w:rFonts w:ascii="Courier New" w:eastAsia="Courier New" w:hAnsi="Courier New" w:cs="Courier New"/>
          <w:sz w:val="24"/>
          <w:szCs w:val="24"/>
        </w:rPr>
        <w:t xml:space="preserve">! </w:t>
      </w:r>
      <w:r w:rsidRPr="000772F2">
        <w:rPr>
          <w:rFonts w:ascii="Courier New" w:eastAsia="Courier New" w:hAnsi="Courier New" w:cs="Courier New"/>
          <w:i/>
          <w:color w:val="0070C0"/>
          <w:sz w:val="24"/>
          <w:szCs w:val="24"/>
        </w:rPr>
        <w:t>(immediately he withdraws his head).</w:t>
      </w:r>
    </w:p>
    <w:p w:rsidR="00D36EFC" w:rsidRPr="000772F2" w:rsidRDefault="00D36EFC">
      <w:pPr>
        <w:ind w:left="3600"/>
      </w:pPr>
    </w:p>
    <w:p w:rsidR="00D36EFC" w:rsidRPr="000772F2" w:rsidRDefault="003F41EB">
      <w:pPr>
        <w:ind w:left="3600"/>
      </w:pPr>
      <w:r w:rsidRPr="000772F2">
        <w:rPr>
          <w:rFonts w:ascii="Courier New" w:eastAsia="Courier New" w:hAnsi="Courier New" w:cs="Courier New"/>
          <w:sz w:val="24"/>
          <w:szCs w:val="24"/>
        </w:rPr>
        <w:t>TWR</w:t>
      </w:r>
    </w:p>
    <w:p w:rsidR="00D36EFC" w:rsidRPr="000772F2" w:rsidRDefault="003F41EB">
      <w:pPr>
        <w:ind w:left="1620" w:right="1690"/>
      </w:pPr>
      <w:r w:rsidRPr="000772F2">
        <w:rPr>
          <w:rFonts w:ascii="Courier New" w:eastAsia="Courier New" w:hAnsi="Courier New" w:cs="Courier New"/>
          <w:sz w:val="24"/>
          <w:szCs w:val="24"/>
        </w:rPr>
        <w:t xml:space="preserve">Oh, you are right, exactly! </w:t>
      </w:r>
      <w:r w:rsidRPr="000772F2">
        <w:rPr>
          <w:sz w:val="24"/>
          <w:szCs w:val="24"/>
        </w:rPr>
        <w:t>entertaining.</w:t>
      </w:r>
      <w:r w:rsidRPr="000772F2">
        <w:rPr>
          <w:rFonts w:ascii="Courier New" w:eastAsia="Courier New" w:hAnsi="Courier New" w:cs="Courier New"/>
          <w:sz w:val="24"/>
          <w:szCs w:val="24"/>
        </w:rPr>
        <w:t xml:space="preserve">! </w:t>
      </w:r>
    </w:p>
    <w:p w:rsidR="00D36EFC" w:rsidRDefault="003F41EB">
      <w:pPr>
        <w:ind w:left="1620" w:right="1690"/>
      </w:pPr>
      <w:r w:rsidRPr="000772F2">
        <w:rPr>
          <w:sz w:val="24"/>
          <w:szCs w:val="24"/>
        </w:rPr>
        <w:t xml:space="preserve">Kinematic, self-explaining, </w:t>
      </w:r>
    </w:p>
    <w:p w:rsidR="00D36EFC" w:rsidRPr="000772F2" w:rsidRDefault="003F41EB">
      <w:pPr>
        <w:ind w:left="1620" w:right="1690"/>
      </w:pPr>
      <w:r w:rsidRPr="000772F2">
        <w:rPr>
          <w:sz w:val="24"/>
          <w:szCs w:val="24"/>
        </w:rPr>
        <w:t>systematic, entertaining.</w:t>
      </w:r>
    </w:p>
    <w:p w:rsidR="00D36EFC" w:rsidRPr="000772F2" w:rsidRDefault="003F41EB">
      <w:r w:rsidRPr="000772F2">
        <w:rPr>
          <w:rFonts w:ascii="Courier New" w:eastAsia="Courier New" w:hAnsi="Courier New" w:cs="Courier New"/>
          <w:sz w:val="24"/>
          <w:szCs w:val="24"/>
        </w:rPr>
        <w:t xml:space="preserve">            </w:t>
      </w:r>
    </w:p>
    <w:p w:rsidR="00D36EFC" w:rsidRPr="000772F2" w:rsidRDefault="003F41EB">
      <w:r w:rsidRPr="000772F2">
        <w:rPr>
          <w:rFonts w:ascii="Courier New" w:eastAsia="Courier New" w:hAnsi="Courier New" w:cs="Courier New"/>
          <w:sz w:val="24"/>
          <w:szCs w:val="24"/>
        </w:rPr>
        <w:t xml:space="preserve">             </w:t>
      </w:r>
      <w:r w:rsidRPr="000772F2">
        <w:rPr>
          <w:rFonts w:ascii="Courier New" w:eastAsia="Courier New" w:hAnsi="Courier New" w:cs="Courier New"/>
          <w:i/>
          <w:color w:val="0070C0"/>
          <w:sz w:val="24"/>
          <w:szCs w:val="24"/>
        </w:rPr>
        <w:t>The screen displays:</w:t>
      </w:r>
    </w:p>
    <w:p w:rsidR="00D36EFC" w:rsidRPr="000772F2" w:rsidRDefault="003F41EB">
      <w:pPr>
        <w:ind w:left="1620" w:right="1690"/>
      </w:pPr>
      <w:r w:rsidRPr="000772F2">
        <w:rPr>
          <w:rFonts w:ascii="Courier New" w:eastAsia="Courier New" w:hAnsi="Courier New" w:cs="Courier New"/>
          <w:sz w:val="24"/>
          <w:szCs w:val="24"/>
        </w:rPr>
        <w:t xml:space="preserve">     </w:t>
      </w:r>
      <w:r w:rsidRPr="000772F2">
        <w:rPr>
          <w:sz w:val="24"/>
          <w:szCs w:val="24"/>
        </w:rPr>
        <w:t>systematic, entertaining.</w:t>
      </w:r>
    </w:p>
    <w:p w:rsidR="00D36EFC" w:rsidRPr="000772F2" w:rsidRDefault="00D36EFC"/>
    <w:p w:rsidR="00D36EFC" w:rsidRDefault="003F41EB">
      <w:pPr>
        <w:ind w:left="3600"/>
      </w:pPr>
      <w:r w:rsidRPr="000772F2">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Can you add the refrain to this song? </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Refrain, what is that?</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Refrain is a part of a song that is repeated after each stanza.       </w:t>
      </w:r>
    </w:p>
    <w:p w:rsidR="00D36EFC" w:rsidRDefault="003F41EB">
      <w:pPr>
        <w:ind w:left="1620" w:right="1690"/>
      </w:pPr>
      <w:r>
        <w:rPr>
          <w:rFonts w:ascii="Courier New" w:eastAsia="Courier New" w:hAnsi="Courier New" w:cs="Courier New"/>
          <w:sz w:val="24"/>
          <w:szCs w:val="24"/>
        </w:rPr>
        <w:t xml:space="preserve">This is some repeating part of the song. </w:t>
      </w:r>
    </w:p>
    <w:p w:rsidR="00D36EFC" w:rsidRDefault="00D36EFC"/>
    <w:p w:rsidR="00D36EFC" w:rsidRDefault="003F41EB">
      <w:pPr>
        <w:ind w:left="3600"/>
      </w:pPr>
      <w:r>
        <w:rPr>
          <w:rFonts w:ascii="Courier New" w:eastAsia="Courier New" w:hAnsi="Courier New" w:cs="Courier New"/>
          <w:sz w:val="24"/>
          <w:szCs w:val="24"/>
        </w:rPr>
        <w:t xml:space="preserve">TWR </w:t>
      </w:r>
    </w:p>
    <w:p w:rsidR="00D36EFC" w:rsidRDefault="003F41EB">
      <w:pPr>
        <w:ind w:left="1620" w:right="1690"/>
      </w:pPr>
      <w:r>
        <w:rPr>
          <w:rFonts w:ascii="Courier New" w:eastAsia="Courier New" w:hAnsi="Courier New" w:cs="Courier New"/>
          <w:sz w:val="24"/>
          <w:szCs w:val="24"/>
        </w:rPr>
        <w:t xml:space="preserve">Of course, I know what a refrain is! </w:t>
      </w:r>
    </w:p>
    <w:p w:rsidR="00D36EFC" w:rsidRDefault="00D36EFC">
      <w:pPr>
        <w:ind w:left="1620" w:right="1690"/>
      </w:pPr>
    </w:p>
    <w:p w:rsidR="00D36EFC" w:rsidRDefault="003F41EB">
      <w:pPr>
        <w:ind w:left="1620" w:right="1690"/>
      </w:pPr>
      <w:r>
        <w:rPr>
          <w:rFonts w:ascii="Courier New" w:eastAsia="Courier New" w:hAnsi="Courier New" w:cs="Courier New"/>
          <w:sz w:val="24"/>
          <w:szCs w:val="24"/>
        </w:rPr>
        <w:t xml:space="preserve">Wait, wait! </w:t>
      </w:r>
      <w:r>
        <w:rPr>
          <w:rFonts w:ascii="Courier New" w:eastAsia="Courier New" w:hAnsi="Courier New" w:cs="Courier New"/>
          <w:i/>
          <w:color w:val="0070C0"/>
          <w:sz w:val="24"/>
          <w:szCs w:val="24"/>
        </w:rPr>
        <w:t>(he sings)</w:t>
      </w:r>
    </w:p>
    <w:p w:rsidR="00D36EFC" w:rsidRDefault="00D36EFC">
      <w:pPr>
        <w:ind w:left="1620" w:right="1690"/>
      </w:pPr>
    </w:p>
    <w:p w:rsidR="00D36EFC" w:rsidRPr="000772F2" w:rsidRDefault="003F41EB">
      <w:pPr>
        <w:ind w:left="1620" w:right="1690"/>
      </w:pPr>
      <w:r w:rsidRPr="000772F2">
        <w:rPr>
          <w:i/>
          <w:sz w:val="24"/>
          <w:szCs w:val="24"/>
        </w:rPr>
        <w:t>Robots talk, play, and  can sing.</w:t>
      </w:r>
    </w:p>
    <w:p w:rsidR="00D36EFC" w:rsidRPr="000772F2" w:rsidRDefault="003F41EB">
      <w:pPr>
        <w:ind w:left="1620" w:right="1690"/>
      </w:pPr>
      <w:r w:rsidRPr="000772F2">
        <w:rPr>
          <w:i/>
          <w:sz w:val="24"/>
          <w:szCs w:val="24"/>
        </w:rPr>
        <w:t xml:space="preserve">Ma-chi-nes - kick-ing, dan-cing, </w:t>
      </w:r>
    </w:p>
    <w:p w:rsidR="00D36EFC" w:rsidRPr="000772F2" w:rsidRDefault="003F41EB">
      <w:pPr>
        <w:ind w:left="1620" w:right="1690"/>
      </w:pPr>
      <w:r w:rsidRPr="000772F2">
        <w:rPr>
          <w:i/>
          <w:sz w:val="22"/>
          <w:szCs w:val="22"/>
        </w:rPr>
        <w:t xml:space="preserve">Twis-ting their arms, swin-ging butts, </w:t>
      </w:r>
    </w:p>
    <w:p w:rsidR="00D36EFC" w:rsidRPr="000772F2" w:rsidRDefault="003F41EB">
      <w:pPr>
        <w:ind w:left="1620" w:right="1690"/>
      </w:pPr>
      <w:r w:rsidRPr="000772F2">
        <w:rPr>
          <w:i/>
          <w:sz w:val="22"/>
          <w:szCs w:val="22"/>
        </w:rPr>
        <w:t xml:space="preserve">New ma-chi-nes, our ro-bots, </w:t>
      </w:r>
    </w:p>
    <w:p w:rsidR="00D36EFC" w:rsidRPr="000772F2" w:rsidRDefault="00D36EFC">
      <w:pPr>
        <w:ind w:left="1620" w:right="1690"/>
      </w:pPr>
    </w:p>
    <w:p w:rsidR="00D36EFC" w:rsidRPr="000772F2" w:rsidRDefault="003F41EB">
      <w:pPr>
        <w:ind w:left="1620" w:right="1690"/>
      </w:pPr>
      <w:r w:rsidRPr="000772F2">
        <w:rPr>
          <w:i/>
          <w:sz w:val="22"/>
          <w:szCs w:val="22"/>
        </w:rPr>
        <w:t>Discs, ca-me-ras and soft-ware</w:t>
      </w:r>
    </w:p>
    <w:p w:rsidR="00D36EFC" w:rsidRPr="000772F2" w:rsidRDefault="003F41EB">
      <w:pPr>
        <w:ind w:left="1620" w:right="1690"/>
      </w:pPr>
      <w:r w:rsidRPr="000772F2">
        <w:rPr>
          <w:i/>
          <w:sz w:val="22"/>
          <w:szCs w:val="22"/>
        </w:rPr>
        <w:t xml:space="preserve">Hard-ware, firm-ware, all is there. </w:t>
      </w:r>
    </w:p>
    <w:p w:rsidR="00D36EFC" w:rsidRPr="000772F2" w:rsidRDefault="003F41EB">
      <w:pPr>
        <w:ind w:left="1620" w:right="1690"/>
      </w:pPr>
      <w:r w:rsidRPr="000772F2">
        <w:rPr>
          <w:i/>
          <w:sz w:val="22"/>
          <w:szCs w:val="22"/>
        </w:rPr>
        <w:t>Everybody comes to know</w:t>
      </w:r>
    </w:p>
    <w:p w:rsidR="00D36EFC" w:rsidRPr="000772F2" w:rsidRDefault="003F41EB">
      <w:pPr>
        <w:ind w:left="1620" w:right="1690"/>
      </w:pPr>
      <w:r w:rsidRPr="000772F2">
        <w:rPr>
          <w:i/>
          <w:sz w:val="22"/>
          <w:szCs w:val="22"/>
        </w:rPr>
        <w:t>Famous Port-land Cy-ber Show,</w:t>
      </w:r>
    </w:p>
    <w:p w:rsidR="00D36EFC" w:rsidRPr="000772F2" w:rsidRDefault="003F41EB">
      <w:pPr>
        <w:ind w:left="1620" w:right="1690"/>
      </w:pPr>
      <w:r w:rsidRPr="000772F2">
        <w:rPr>
          <w:i/>
          <w:sz w:val="22"/>
          <w:szCs w:val="22"/>
        </w:rPr>
        <w:t>Stu-dents sing, ro-bots dance rock,</w:t>
      </w:r>
    </w:p>
    <w:p w:rsidR="00D36EFC" w:rsidRPr="000772F2" w:rsidRDefault="003F41EB">
      <w:pPr>
        <w:ind w:left="1620" w:right="1690"/>
      </w:pPr>
      <w:r w:rsidRPr="000772F2">
        <w:rPr>
          <w:i/>
          <w:sz w:val="22"/>
          <w:szCs w:val="22"/>
        </w:rPr>
        <w:t xml:space="preserve">Hopla, hopla, hoc, hoc, hoc. </w:t>
      </w:r>
      <w:r w:rsidRPr="000772F2">
        <w:rPr>
          <w:i/>
          <w:sz w:val="22"/>
          <w:szCs w:val="22"/>
        </w:rPr>
        <w:br/>
        <w:t>Hopla, hopla, hoc, hoc, hoc...</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 xml:space="preserve">MCR </w:t>
      </w:r>
      <w:r w:rsidRPr="000772F2">
        <w:rPr>
          <w:rFonts w:ascii="Courier New" w:eastAsia="Courier New" w:hAnsi="Courier New" w:cs="Courier New"/>
          <w:i/>
          <w:color w:val="0070C0"/>
          <w:sz w:val="24"/>
          <w:szCs w:val="24"/>
        </w:rPr>
        <w:t>(towards the audience)</w:t>
      </w:r>
    </w:p>
    <w:p w:rsidR="00D36EFC" w:rsidRDefault="003F41EB">
      <w:pPr>
        <w:ind w:left="1620" w:right="1690"/>
      </w:pPr>
      <w:r w:rsidRPr="000772F2">
        <w:rPr>
          <w:rFonts w:ascii="Courier New" w:eastAsia="Courier New" w:hAnsi="Courier New" w:cs="Courier New"/>
          <w:sz w:val="24"/>
          <w:szCs w:val="24"/>
        </w:rPr>
        <w:t>Perfect. And the melody</w:t>
      </w:r>
      <w:r>
        <w:rPr>
          <w:rFonts w:ascii="Courier New" w:eastAsia="Courier New" w:hAnsi="Courier New" w:cs="Courier New"/>
          <w:sz w:val="24"/>
          <w:szCs w:val="24"/>
        </w:rPr>
        <w:t xml:space="preserve"> to this refrain could be the following </w:t>
      </w:r>
      <w:r>
        <w:rPr>
          <w:rFonts w:ascii="Courier New" w:eastAsia="Courier New" w:hAnsi="Courier New" w:cs="Courier New"/>
          <w:i/>
          <w:color w:val="0000FF"/>
          <w:sz w:val="24"/>
          <w:szCs w:val="24"/>
        </w:rPr>
        <w:t>(plays the musical phrase of the refrain, for instance pretending to play a violin - MUZ)</w:t>
      </w:r>
      <w:r>
        <w:rPr>
          <w:rFonts w:ascii="Courier New" w:eastAsia="Courier New" w:hAnsi="Courier New" w:cs="Courier New"/>
          <w:i/>
          <w:sz w:val="24"/>
          <w:szCs w:val="24"/>
        </w:rPr>
        <w:t xml:space="preserve"> </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(approaches MCR and asks)</w:t>
      </w:r>
    </w:p>
    <w:p w:rsidR="00D36EFC" w:rsidRDefault="003F41EB">
      <w:pPr>
        <w:ind w:left="1620" w:right="1690"/>
      </w:pPr>
      <w:r>
        <w:rPr>
          <w:rFonts w:ascii="Courier New" w:eastAsia="Courier New" w:hAnsi="Courier New" w:cs="Courier New"/>
          <w:sz w:val="24"/>
          <w:szCs w:val="24"/>
        </w:rPr>
        <w:t>How did you create this melody?</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rPr>
          <w:rFonts w:ascii="Courier New" w:eastAsia="Courier New" w:hAnsi="Courier New" w:cs="Courier New"/>
          <w:sz w:val="24"/>
          <w:szCs w:val="24"/>
        </w:rPr>
      </w:pPr>
      <w:r>
        <w:rPr>
          <w:rFonts w:ascii="Courier New" w:eastAsia="Courier New" w:hAnsi="Courier New" w:cs="Courier New"/>
          <w:sz w:val="24"/>
          <w:szCs w:val="24"/>
        </w:rPr>
        <w:t>I just counted syllables in your text... Then I divided... Look!</w:t>
      </w:r>
    </w:p>
    <w:p w:rsidR="007C0819" w:rsidRDefault="007C0819">
      <w:pPr>
        <w:ind w:left="1620" w:right="1690"/>
        <w:rPr>
          <w:rFonts w:ascii="Courier New" w:eastAsia="Courier New" w:hAnsi="Courier New" w:cs="Courier New"/>
          <w:sz w:val="24"/>
          <w:szCs w:val="24"/>
        </w:rPr>
      </w:pPr>
    </w:p>
    <w:p w:rsidR="007C0819" w:rsidRDefault="007C0819">
      <w:pPr>
        <w:ind w:left="1620" w:right="1690"/>
      </w:pPr>
      <w:r>
        <w:rPr>
          <w:rFonts w:ascii="Courier New" w:eastAsia="Courier New" w:hAnsi="Courier New" w:cs="Courier New"/>
          <w:sz w:val="24"/>
          <w:szCs w:val="24"/>
        </w:rPr>
        <w:t xml:space="preserve">MCR and TWR </w:t>
      </w:r>
      <w:r w:rsidRPr="007C0819">
        <w:rPr>
          <w:rFonts w:ascii="Courier New" w:eastAsia="Courier New" w:hAnsi="Courier New" w:cs="Courier New"/>
          <w:i/>
          <w:color w:val="5B9BD5" w:themeColor="accent1"/>
          <w:sz w:val="24"/>
          <w:szCs w:val="24"/>
        </w:rPr>
        <w:t>(robots sing the song’s part that they just created and dance to it).</w:t>
      </w:r>
    </w:p>
    <w:p w:rsidR="00D36EFC" w:rsidRDefault="00D36EFC"/>
    <w:p w:rsidR="00D36EFC" w:rsidRDefault="003F41EB">
      <w:r>
        <w:rPr>
          <w:rFonts w:ascii="Courier New" w:eastAsia="Courier New" w:hAnsi="Courier New" w:cs="Courier New"/>
          <w:b/>
          <w:sz w:val="40"/>
          <w:szCs w:val="40"/>
          <w:u w:val="single"/>
        </w:rPr>
        <w:t xml:space="preserve">Scene </w:t>
      </w:r>
      <w:r w:rsidRPr="000772F2">
        <w:rPr>
          <w:rFonts w:ascii="Courier New" w:eastAsia="Courier New" w:hAnsi="Courier New" w:cs="Courier New"/>
          <w:b/>
          <w:color w:val="FF0000"/>
          <w:sz w:val="40"/>
          <w:szCs w:val="40"/>
          <w:u w:val="single"/>
        </w:rPr>
        <w:t>B4</w:t>
      </w:r>
      <w:r>
        <w:rPr>
          <w:rFonts w:ascii="Courier New" w:eastAsia="Courier New" w:hAnsi="Courier New" w:cs="Courier New"/>
          <w:b/>
          <w:sz w:val="40"/>
          <w:szCs w:val="40"/>
          <w:u w:val="single"/>
        </w:rPr>
        <w:t xml:space="preserve"> (Robot </w:t>
      </w:r>
      <w:r w:rsidRPr="000772F2">
        <w:rPr>
          <w:rFonts w:ascii="Courier New" w:eastAsia="Courier New" w:hAnsi="Courier New" w:cs="Courier New"/>
          <w:b/>
          <w:color w:val="FF0000"/>
          <w:sz w:val="40"/>
          <w:szCs w:val="40"/>
          <w:u w:val="single"/>
        </w:rPr>
        <w:t>TWR</w:t>
      </w:r>
      <w:r>
        <w:rPr>
          <w:rFonts w:ascii="Courier New" w:eastAsia="Courier New" w:hAnsi="Courier New" w:cs="Courier New"/>
          <w:b/>
          <w:sz w:val="40"/>
          <w:szCs w:val="40"/>
          <w:u w:val="single"/>
        </w:rPr>
        <w:t xml:space="preserve"> and </w:t>
      </w:r>
      <w:r w:rsidRPr="000772F2">
        <w:rPr>
          <w:rFonts w:ascii="Courier New" w:eastAsia="Courier New" w:hAnsi="Courier New" w:cs="Courier New"/>
          <w:b/>
          <w:color w:val="FF0000"/>
          <w:sz w:val="40"/>
          <w:szCs w:val="40"/>
          <w:u w:val="single"/>
        </w:rPr>
        <w:t xml:space="preserve">Robot MCR </w:t>
      </w:r>
      <w:r>
        <w:rPr>
          <w:rFonts w:ascii="Courier New" w:eastAsia="Courier New" w:hAnsi="Courier New" w:cs="Courier New"/>
          <w:b/>
          <w:sz w:val="40"/>
          <w:szCs w:val="40"/>
          <w:u w:val="single"/>
        </w:rPr>
        <w:t>music creation)</w:t>
      </w:r>
    </w:p>
    <w:p w:rsidR="00D36EFC" w:rsidRPr="008E6A7A" w:rsidRDefault="003F41EB">
      <w:pPr>
        <w:rPr>
          <w:b/>
        </w:rPr>
      </w:pPr>
      <w:r>
        <w:rPr>
          <w:rFonts w:ascii="Courier New" w:eastAsia="Courier New" w:hAnsi="Courier New" w:cs="Courier New"/>
          <w:i/>
          <w:color w:val="FF0000"/>
          <w:sz w:val="24"/>
          <w:szCs w:val="24"/>
        </w:rPr>
        <w:lastRenderedPageBreak/>
        <w:t>Animation 1 appears on the top large screen and may be on other screens as well.</w:t>
      </w:r>
      <w:r w:rsidR="008E6A7A">
        <w:rPr>
          <w:rFonts w:ascii="Courier New" w:eastAsia="Courier New" w:hAnsi="Courier New" w:cs="Courier New"/>
          <w:i/>
          <w:color w:val="FF0000"/>
          <w:sz w:val="24"/>
          <w:szCs w:val="24"/>
        </w:rPr>
        <w:t xml:space="preserve"> </w:t>
      </w:r>
      <w:r w:rsidR="008E6A7A" w:rsidRPr="008E6A7A">
        <w:rPr>
          <w:rFonts w:ascii="Courier New" w:eastAsia="Courier New" w:hAnsi="Courier New" w:cs="Courier New"/>
          <w:b/>
          <w:i/>
          <w:color w:val="FF0000"/>
          <w:sz w:val="28"/>
          <w:szCs w:val="24"/>
          <w:highlight w:val="yellow"/>
        </w:rPr>
        <w:t>DO NOT WORRY ABOUT ANIMATION. MAREK PERKOWSKI WILL DO THIS.</w:t>
      </w:r>
    </w:p>
    <w:p w:rsidR="00D36EFC" w:rsidRDefault="00D36EFC"/>
    <w:p w:rsidR="00D36EFC" w:rsidRDefault="003F41EB">
      <w:r>
        <w:rPr>
          <w:rFonts w:ascii="Courier New" w:eastAsia="Courier New" w:hAnsi="Courier New" w:cs="Courier New"/>
          <w:i/>
          <w:color w:val="FF0000"/>
          <w:sz w:val="24"/>
          <w:szCs w:val="24"/>
        </w:rPr>
        <w:t>ANIMATION 1: text of refrain separated to syllables</w:t>
      </w:r>
    </w:p>
    <w:p w:rsidR="00D36EFC" w:rsidRDefault="00D36EFC"/>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And I added notes to each. Sheet music. </w:t>
      </w:r>
    </w:p>
    <w:p w:rsidR="00D36EFC" w:rsidRDefault="00D36EFC"/>
    <w:p w:rsidR="00D36EFC" w:rsidRDefault="003F41EB">
      <w:r>
        <w:rPr>
          <w:rFonts w:ascii="Courier New" w:eastAsia="Courier New" w:hAnsi="Courier New" w:cs="Courier New"/>
          <w:color w:val="FF0000"/>
          <w:sz w:val="24"/>
          <w:szCs w:val="24"/>
        </w:rPr>
        <w:t xml:space="preserve">ANIMATION 1: </w:t>
      </w:r>
      <w:r>
        <w:rPr>
          <w:rFonts w:ascii="Courier New" w:eastAsia="Courier New" w:hAnsi="Courier New" w:cs="Courier New"/>
          <w:i/>
          <w:color w:val="FF0000"/>
          <w:sz w:val="24"/>
          <w:szCs w:val="24"/>
        </w:rPr>
        <w:t xml:space="preserve">notes added under the text. It is taken from our Bhutada’s MIDI composing program. Lights are synchronied with music. </w:t>
      </w:r>
    </w:p>
    <w:p w:rsidR="00D36EFC" w:rsidRDefault="00D36EFC"/>
    <w:p w:rsidR="00D36EFC" w:rsidRPr="000772F2" w:rsidRDefault="003F41EB">
      <w:pPr>
        <w:ind w:left="3600"/>
      </w:pPr>
      <w:r w:rsidRPr="000772F2">
        <w:rPr>
          <w:rFonts w:ascii="Courier New" w:eastAsia="Courier New" w:hAnsi="Courier New" w:cs="Courier New"/>
          <w:sz w:val="24"/>
          <w:szCs w:val="24"/>
        </w:rPr>
        <w:t xml:space="preserve">MCR </w:t>
      </w:r>
      <w:r w:rsidRPr="000772F2">
        <w:rPr>
          <w:rFonts w:ascii="Courier New" w:eastAsia="Courier New" w:hAnsi="Courier New" w:cs="Courier New"/>
          <w:i/>
          <w:color w:val="0070C0"/>
          <w:sz w:val="24"/>
          <w:szCs w:val="24"/>
        </w:rPr>
        <w:t>(reads from the screen)</w:t>
      </w:r>
    </w:p>
    <w:p w:rsidR="00D36EFC" w:rsidRPr="000772F2" w:rsidRDefault="00D36EFC">
      <w:pPr>
        <w:ind w:left="1620" w:right="1690"/>
      </w:pPr>
    </w:p>
    <w:p w:rsidR="00D36EFC" w:rsidRPr="000772F2" w:rsidRDefault="003F41EB">
      <w:pPr>
        <w:ind w:left="1620" w:right="1690"/>
      </w:pPr>
      <w:r w:rsidRPr="000772F2">
        <w:rPr>
          <w:i/>
          <w:sz w:val="24"/>
          <w:szCs w:val="24"/>
        </w:rPr>
        <w:t>Robots talk, play, and  can sing.</w:t>
      </w:r>
    </w:p>
    <w:p w:rsidR="00D36EFC" w:rsidRPr="000772F2" w:rsidRDefault="003F41EB">
      <w:pPr>
        <w:ind w:left="1620" w:right="1690"/>
      </w:pPr>
      <w:r w:rsidRPr="000772F2">
        <w:rPr>
          <w:i/>
          <w:sz w:val="24"/>
          <w:szCs w:val="24"/>
        </w:rPr>
        <w:t xml:space="preserve">Ma-chi-nes - kick-ing, dan-cing, </w:t>
      </w:r>
    </w:p>
    <w:p w:rsidR="00D36EFC" w:rsidRPr="000772F2" w:rsidRDefault="003F41EB">
      <w:pPr>
        <w:ind w:left="1620" w:right="1690"/>
      </w:pPr>
      <w:r w:rsidRPr="000772F2">
        <w:rPr>
          <w:i/>
          <w:sz w:val="22"/>
          <w:szCs w:val="22"/>
        </w:rPr>
        <w:t xml:space="preserve">Twis-ting their arms, swin-ging butts, </w:t>
      </w:r>
    </w:p>
    <w:p w:rsidR="00D36EFC" w:rsidRPr="000772F2" w:rsidRDefault="003F41EB">
      <w:pPr>
        <w:ind w:left="1620" w:right="1690"/>
      </w:pPr>
      <w:r w:rsidRPr="000772F2">
        <w:rPr>
          <w:i/>
          <w:sz w:val="22"/>
          <w:szCs w:val="22"/>
        </w:rPr>
        <w:t xml:space="preserve">New ma-chi-nes, our ro-bots, </w:t>
      </w:r>
    </w:p>
    <w:p w:rsidR="00D36EFC" w:rsidRPr="000772F2" w:rsidRDefault="00D36EFC">
      <w:pPr>
        <w:ind w:left="1620" w:right="1690"/>
      </w:pPr>
    </w:p>
    <w:p w:rsidR="00D36EFC" w:rsidRPr="000772F2" w:rsidRDefault="003F41EB">
      <w:pPr>
        <w:ind w:left="1620" w:right="1690"/>
      </w:pPr>
      <w:r w:rsidRPr="000772F2">
        <w:rPr>
          <w:i/>
          <w:sz w:val="22"/>
          <w:szCs w:val="22"/>
        </w:rPr>
        <w:t>Discs, ca-me-ras and soft-ware</w:t>
      </w:r>
    </w:p>
    <w:p w:rsidR="00D36EFC" w:rsidRPr="000772F2" w:rsidRDefault="003F41EB">
      <w:pPr>
        <w:ind w:left="1620" w:right="1690"/>
      </w:pPr>
      <w:r w:rsidRPr="000772F2">
        <w:rPr>
          <w:i/>
          <w:sz w:val="22"/>
          <w:szCs w:val="22"/>
        </w:rPr>
        <w:t>Hard-ware, firm-ware, all is there.</w:t>
      </w:r>
    </w:p>
    <w:p w:rsidR="00D36EFC" w:rsidRPr="000772F2" w:rsidRDefault="003F41EB">
      <w:pPr>
        <w:ind w:left="1620" w:right="1690"/>
      </w:pPr>
      <w:r w:rsidRPr="000772F2">
        <w:rPr>
          <w:i/>
          <w:sz w:val="22"/>
          <w:szCs w:val="22"/>
        </w:rPr>
        <w:t>Everybody comes to know</w:t>
      </w:r>
    </w:p>
    <w:p w:rsidR="00D36EFC" w:rsidRPr="000772F2" w:rsidRDefault="003F41EB">
      <w:pPr>
        <w:ind w:left="1620" w:right="1690"/>
      </w:pPr>
      <w:r w:rsidRPr="000772F2">
        <w:rPr>
          <w:i/>
          <w:sz w:val="22"/>
          <w:szCs w:val="22"/>
        </w:rPr>
        <w:t>Famous Port-land Cy-ber Show,</w:t>
      </w:r>
    </w:p>
    <w:p w:rsidR="00D36EFC" w:rsidRPr="000772F2" w:rsidRDefault="003F41EB">
      <w:pPr>
        <w:ind w:left="1620" w:right="1690"/>
      </w:pPr>
      <w:r w:rsidRPr="000772F2">
        <w:rPr>
          <w:i/>
          <w:sz w:val="22"/>
          <w:szCs w:val="22"/>
        </w:rPr>
        <w:t>Stu-dents sing, ro-bots dance rock,</w:t>
      </w:r>
    </w:p>
    <w:p w:rsidR="00D36EFC" w:rsidRDefault="003F41EB">
      <w:pPr>
        <w:ind w:left="1620" w:right="1690"/>
      </w:pPr>
      <w:r w:rsidRPr="000772F2">
        <w:rPr>
          <w:i/>
          <w:sz w:val="22"/>
          <w:szCs w:val="22"/>
        </w:rPr>
        <w:t xml:space="preserve">Hopla, hopla, hoc, hoc, hoc. </w:t>
      </w:r>
      <w:r w:rsidRPr="000772F2">
        <w:rPr>
          <w:i/>
          <w:sz w:val="22"/>
          <w:szCs w:val="22"/>
        </w:rPr>
        <w:br/>
        <w:t>Hopla, hopla, hoc, hoc, hoc...</w:t>
      </w:r>
    </w:p>
    <w:p w:rsidR="00D36EFC" w:rsidRDefault="00D36EFC">
      <w:pPr>
        <w:ind w:left="1620" w:right="1690"/>
      </w:pPr>
    </w:p>
    <w:p w:rsidR="00D36EFC" w:rsidRDefault="003F41EB">
      <w:pPr>
        <w:ind w:left="1620" w:right="1690"/>
      </w:pPr>
      <w:r>
        <w:rPr>
          <w:rFonts w:ascii="Courier New" w:eastAsia="Courier New" w:hAnsi="Courier New" w:cs="Courier New"/>
          <w:sz w:val="24"/>
          <w:szCs w:val="24"/>
        </w:rPr>
        <w:t xml:space="preserve">This is so very simple! </w:t>
      </w:r>
      <w:r>
        <w:rPr>
          <w:rFonts w:ascii="Courier New" w:eastAsia="Courier New" w:hAnsi="Courier New" w:cs="Courier New"/>
          <w:i/>
          <w:color w:val="0070C0"/>
          <w:sz w:val="24"/>
          <w:szCs w:val="24"/>
        </w:rPr>
        <w:t xml:space="preserve">(explains to the audience and from time to time to TWR) </w:t>
      </w:r>
      <w:r>
        <w:rPr>
          <w:rFonts w:ascii="Courier New" w:eastAsia="Courier New" w:hAnsi="Courier New" w:cs="Courier New"/>
          <w:sz w:val="24"/>
          <w:szCs w:val="24"/>
        </w:rPr>
        <w:t>It suffices to add sound to syllables. And notes are just the record of sounds!</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(explains to MCR)</w:t>
      </w:r>
    </w:p>
    <w:p w:rsidR="00D36EFC" w:rsidRDefault="003F41EB">
      <w:pPr>
        <w:ind w:left="1620" w:right="1690"/>
      </w:pPr>
      <w:r>
        <w:rPr>
          <w:rFonts w:ascii="Courier New" w:eastAsia="Courier New" w:hAnsi="Courier New" w:cs="Courier New"/>
          <w:sz w:val="24"/>
          <w:szCs w:val="24"/>
        </w:rPr>
        <w:t>Yes,yes. But first you should have all these sounds recorded in your memory!</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(asks TWR)</w:t>
      </w:r>
    </w:p>
    <w:p w:rsidR="00D36EFC" w:rsidRDefault="003F41EB">
      <w:pPr>
        <w:ind w:left="1620" w:right="1690"/>
      </w:pPr>
      <w:r>
        <w:rPr>
          <w:rFonts w:ascii="Courier New" w:eastAsia="Courier New" w:hAnsi="Courier New" w:cs="Courier New"/>
          <w:sz w:val="24"/>
          <w:szCs w:val="24"/>
        </w:rPr>
        <w:t>And you have them in your memory?</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Nope.</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So what is that you have in your program? </w:t>
      </w:r>
    </w:p>
    <w:p w:rsidR="00D36EFC" w:rsidRDefault="00D36EFC"/>
    <w:p w:rsidR="00D36EFC" w:rsidRPr="000772F2" w:rsidRDefault="003F41EB">
      <w:pPr>
        <w:ind w:left="3600"/>
      </w:pPr>
      <w:r w:rsidRPr="000772F2">
        <w:rPr>
          <w:rFonts w:ascii="Courier New" w:eastAsia="Courier New" w:hAnsi="Courier New" w:cs="Courier New"/>
          <w:sz w:val="24"/>
          <w:szCs w:val="24"/>
        </w:rPr>
        <w:t>TWR</w:t>
      </w:r>
      <w:r w:rsidRPr="000772F2">
        <w:rPr>
          <w:rFonts w:ascii="Courier New" w:eastAsia="Courier New" w:hAnsi="Courier New" w:cs="Courier New"/>
          <w:i/>
          <w:color w:val="0070C0"/>
          <w:sz w:val="24"/>
          <w:szCs w:val="24"/>
        </w:rPr>
        <w:t>(explains to MCR)</w:t>
      </w:r>
    </w:p>
    <w:p w:rsidR="00D36EFC" w:rsidRDefault="003F41EB">
      <w:pPr>
        <w:ind w:left="1620" w:right="1690"/>
      </w:pPr>
      <w:r w:rsidRPr="000772F2">
        <w:rPr>
          <w:rFonts w:ascii="Courier New" w:eastAsia="Courier New" w:hAnsi="Courier New" w:cs="Courier New"/>
          <w:sz w:val="24"/>
          <w:szCs w:val="24"/>
        </w:rPr>
        <w:lastRenderedPageBreak/>
        <w:t>Words. Rhymes. For instance I search in a reverse vocabulary for a rhyme to “show” and I find...</w:t>
      </w:r>
    </w:p>
    <w:p w:rsidR="00D36EFC" w:rsidRDefault="003F41EB">
      <w:pPr>
        <w:ind w:left="1620" w:right="1690"/>
      </w:pPr>
      <w:r>
        <w:rPr>
          <w:rFonts w:ascii="Courier New" w:eastAsia="Courier New" w:hAnsi="Courier New" w:cs="Courier New"/>
          <w:sz w:val="24"/>
          <w:szCs w:val="24"/>
        </w:rPr>
        <w:t xml:space="preserve"> </w:t>
      </w:r>
    </w:p>
    <w:p w:rsidR="00D36EFC" w:rsidRPr="000772F2" w:rsidRDefault="003F41EB">
      <w:pPr>
        <w:ind w:left="3600"/>
      </w:pPr>
      <w:r w:rsidRPr="000772F2">
        <w:rPr>
          <w:rFonts w:ascii="Courier New" w:eastAsia="Courier New" w:hAnsi="Courier New" w:cs="Courier New"/>
          <w:sz w:val="24"/>
          <w:szCs w:val="24"/>
        </w:rPr>
        <w:t xml:space="preserve">TWR </w:t>
      </w:r>
      <w:r w:rsidRPr="000772F2">
        <w:rPr>
          <w:rFonts w:ascii="Courier New" w:eastAsia="Courier New" w:hAnsi="Courier New" w:cs="Courier New"/>
          <w:i/>
          <w:color w:val="0070C0"/>
          <w:sz w:val="24"/>
          <w:szCs w:val="24"/>
        </w:rPr>
        <w:t>(recites slowly, then faster and then very, very quickly).</w:t>
      </w:r>
    </w:p>
    <w:p w:rsidR="00D36EFC" w:rsidRPr="000772F2" w:rsidRDefault="003F41EB">
      <w:r w:rsidRPr="000772F2">
        <w:rPr>
          <w:rFonts w:ascii="Courier New" w:eastAsia="Courier New" w:hAnsi="Courier New" w:cs="Courier New"/>
          <w:sz w:val="24"/>
          <w:szCs w:val="24"/>
        </w:rPr>
        <w:t xml:space="preserve">            ...</w:t>
      </w:r>
      <w:r w:rsidRPr="000772F2">
        <w:rPr>
          <w:sz w:val="24"/>
          <w:szCs w:val="24"/>
        </w:rPr>
        <w:t xml:space="preserve"> </w:t>
      </w:r>
      <w:hyperlink r:id="rId7">
        <w:r w:rsidRPr="000772F2">
          <w:rPr>
            <w:sz w:val="24"/>
            <w:szCs w:val="24"/>
          </w:rPr>
          <w:t>aux</w:t>
        </w:r>
      </w:hyperlink>
      <w:r w:rsidRPr="000772F2">
        <w:rPr>
          <w:sz w:val="24"/>
          <w:szCs w:val="24"/>
        </w:rPr>
        <w:t>, </w:t>
      </w:r>
      <w:hyperlink r:id="rId8">
        <w:r w:rsidRPr="000772F2">
          <w:rPr>
            <w:sz w:val="24"/>
            <w:szCs w:val="24"/>
          </w:rPr>
          <w:t>beau</w:t>
        </w:r>
      </w:hyperlink>
      <w:r w:rsidRPr="000772F2">
        <w:rPr>
          <w:sz w:val="24"/>
          <w:szCs w:val="24"/>
        </w:rPr>
        <w:t>, </w:t>
      </w:r>
      <w:hyperlink r:id="rId9">
        <w:r w:rsidRPr="000772F2">
          <w:rPr>
            <w:sz w:val="24"/>
            <w:szCs w:val="24"/>
          </w:rPr>
          <w:t>blow</w:t>
        </w:r>
      </w:hyperlink>
      <w:r w:rsidRPr="000772F2">
        <w:rPr>
          <w:sz w:val="24"/>
          <w:szCs w:val="24"/>
        </w:rPr>
        <w:t>, </w:t>
      </w:r>
      <w:hyperlink r:id="rId10">
        <w:r w:rsidRPr="000772F2">
          <w:rPr>
            <w:sz w:val="24"/>
            <w:szCs w:val="24"/>
          </w:rPr>
          <w:t>crow</w:t>
        </w:r>
      </w:hyperlink>
      <w:r w:rsidRPr="000772F2">
        <w:rPr>
          <w:sz w:val="24"/>
          <w:szCs w:val="24"/>
        </w:rPr>
        <w:t>, </w:t>
      </w:r>
      <w:hyperlink r:id="rId11">
        <w:r w:rsidRPr="000772F2">
          <w:rPr>
            <w:sz w:val="24"/>
            <w:szCs w:val="24"/>
          </w:rPr>
          <w:t>dough</w:t>
        </w:r>
      </w:hyperlink>
      <w:r w:rsidRPr="000772F2">
        <w:rPr>
          <w:sz w:val="24"/>
          <w:szCs w:val="24"/>
        </w:rPr>
        <w:t>, </w:t>
      </w:r>
      <w:hyperlink r:id="rId12">
        <w:r w:rsidRPr="000772F2">
          <w:rPr>
            <w:sz w:val="24"/>
            <w:szCs w:val="24"/>
          </w:rPr>
          <w:t>flow</w:t>
        </w:r>
      </w:hyperlink>
      <w:r w:rsidRPr="000772F2">
        <w:rPr>
          <w:sz w:val="24"/>
          <w:szCs w:val="24"/>
        </w:rPr>
        <w:t>, </w:t>
      </w:r>
      <w:hyperlink r:id="rId13">
        <w:r w:rsidRPr="000772F2">
          <w:rPr>
            <w:sz w:val="24"/>
            <w:szCs w:val="24"/>
          </w:rPr>
          <w:t>fro</w:t>
        </w:r>
      </w:hyperlink>
      <w:r w:rsidRPr="000772F2">
        <w:rPr>
          <w:sz w:val="24"/>
          <w:szCs w:val="24"/>
        </w:rPr>
        <w:t>, </w:t>
      </w:r>
      <w:hyperlink r:id="rId14">
        <w:r w:rsidRPr="000772F2">
          <w:rPr>
            <w:sz w:val="24"/>
            <w:szCs w:val="24"/>
          </w:rPr>
          <w:t>glow</w:t>
        </w:r>
      </w:hyperlink>
      <w:r w:rsidRPr="000772F2">
        <w:rPr>
          <w:sz w:val="24"/>
          <w:szCs w:val="24"/>
        </w:rPr>
        <w:t>,</w:t>
      </w:r>
      <w:hyperlink r:id="rId15">
        <w:r w:rsidRPr="000772F2">
          <w:rPr>
            <w:sz w:val="24"/>
            <w:szCs w:val="24"/>
          </w:rPr>
          <w:t>go</w:t>
        </w:r>
      </w:hyperlink>
      <w:r w:rsidRPr="000772F2">
        <w:rPr>
          <w:sz w:val="24"/>
          <w:szCs w:val="24"/>
        </w:rPr>
        <w:t>, </w:t>
      </w:r>
      <w:hyperlink r:id="rId16">
        <w:r w:rsidRPr="000772F2">
          <w:rPr>
            <w:sz w:val="24"/>
            <w:szCs w:val="24"/>
          </w:rPr>
          <w:t>grow</w:t>
        </w:r>
      </w:hyperlink>
      <w:r w:rsidRPr="000772F2">
        <w:rPr>
          <w:sz w:val="24"/>
          <w:szCs w:val="24"/>
        </w:rPr>
        <w:t>, </w:t>
      </w:r>
    </w:p>
    <w:p w:rsidR="00D36EFC" w:rsidRPr="000772F2" w:rsidRDefault="003F41EB">
      <w:r w:rsidRPr="000772F2">
        <w:rPr>
          <w:sz w:val="24"/>
          <w:szCs w:val="24"/>
        </w:rPr>
        <w:t xml:space="preserve">                             heigh-ho, </w:t>
      </w:r>
      <w:hyperlink r:id="rId17">
        <w:r w:rsidRPr="000772F2">
          <w:rPr>
            <w:sz w:val="24"/>
            <w:szCs w:val="24"/>
          </w:rPr>
          <w:t>know</w:t>
        </w:r>
      </w:hyperlink>
      <w:r w:rsidRPr="000772F2">
        <w:rPr>
          <w:sz w:val="24"/>
          <w:szCs w:val="24"/>
        </w:rPr>
        <w:t>,  </w:t>
      </w:r>
      <w:hyperlink r:id="rId18">
        <w:r w:rsidRPr="000772F2">
          <w:rPr>
            <w:sz w:val="24"/>
            <w:szCs w:val="24"/>
          </w:rPr>
          <w:t>low</w:t>
        </w:r>
      </w:hyperlink>
      <w:r w:rsidRPr="000772F2">
        <w:rPr>
          <w:sz w:val="24"/>
          <w:szCs w:val="24"/>
        </w:rPr>
        <w:t>, </w:t>
      </w:r>
      <w:hyperlink r:id="rId19">
        <w:r w:rsidRPr="000772F2">
          <w:rPr>
            <w:sz w:val="24"/>
            <w:szCs w:val="24"/>
          </w:rPr>
          <w:t>mow</w:t>
        </w:r>
      </w:hyperlink>
      <w:r w:rsidRPr="000772F2">
        <w:rPr>
          <w:sz w:val="24"/>
          <w:szCs w:val="24"/>
        </w:rPr>
        <w:t>, </w:t>
      </w:r>
      <w:hyperlink r:id="rId20">
        <w:r w:rsidRPr="000772F2">
          <w:rPr>
            <w:sz w:val="24"/>
            <w:szCs w:val="24"/>
          </w:rPr>
          <w:t>no</w:t>
        </w:r>
      </w:hyperlink>
      <w:r w:rsidRPr="000772F2">
        <w:rPr>
          <w:sz w:val="24"/>
          <w:szCs w:val="24"/>
        </w:rPr>
        <w:t>, </w:t>
      </w:r>
      <w:hyperlink r:id="rId21">
        <w:r w:rsidRPr="000772F2">
          <w:rPr>
            <w:sz w:val="24"/>
            <w:szCs w:val="24"/>
          </w:rPr>
          <w:t>oh</w:t>
        </w:r>
      </w:hyperlink>
      <w:r w:rsidRPr="000772F2">
        <w:rPr>
          <w:sz w:val="24"/>
          <w:szCs w:val="24"/>
        </w:rPr>
        <w:t>, </w:t>
      </w:r>
      <w:hyperlink r:id="rId22">
        <w:r w:rsidRPr="000772F2">
          <w:rPr>
            <w:sz w:val="24"/>
            <w:szCs w:val="24"/>
          </w:rPr>
          <w:t>owe</w:t>
        </w:r>
      </w:hyperlink>
      <w:r w:rsidRPr="000772F2">
        <w:rPr>
          <w:sz w:val="24"/>
          <w:szCs w:val="24"/>
        </w:rPr>
        <w:t>, </w:t>
      </w:r>
      <w:hyperlink r:id="rId23">
        <w:r w:rsidRPr="000772F2">
          <w:rPr>
            <w:sz w:val="24"/>
            <w:szCs w:val="24"/>
          </w:rPr>
          <w:t>plough</w:t>
        </w:r>
      </w:hyperlink>
      <w:r w:rsidRPr="000772F2">
        <w:rPr>
          <w:sz w:val="24"/>
          <w:szCs w:val="24"/>
        </w:rPr>
        <w:t>, </w:t>
      </w:r>
      <w:hyperlink r:id="rId24">
        <w:r w:rsidRPr="000772F2">
          <w:rPr>
            <w:sz w:val="24"/>
            <w:szCs w:val="24"/>
          </w:rPr>
          <w:t>po</w:t>
        </w:r>
      </w:hyperlink>
      <w:r w:rsidRPr="000772F2">
        <w:rPr>
          <w:sz w:val="24"/>
          <w:szCs w:val="24"/>
        </w:rPr>
        <w:t>, </w:t>
      </w:r>
      <w:hyperlink r:id="rId25">
        <w:r w:rsidRPr="000772F2">
          <w:rPr>
            <w:sz w:val="24"/>
            <w:szCs w:val="24"/>
          </w:rPr>
          <w:t>pro</w:t>
        </w:r>
      </w:hyperlink>
      <w:r w:rsidRPr="000772F2">
        <w:rPr>
          <w:sz w:val="24"/>
          <w:szCs w:val="24"/>
        </w:rPr>
        <w:t>, </w:t>
      </w:r>
      <w:hyperlink r:id="rId26">
        <w:r w:rsidRPr="000772F2">
          <w:rPr>
            <w:sz w:val="24"/>
            <w:szCs w:val="24"/>
          </w:rPr>
          <w:t>psuedo</w:t>
        </w:r>
      </w:hyperlink>
      <w:r w:rsidRPr="000772F2">
        <w:rPr>
          <w:sz w:val="24"/>
          <w:szCs w:val="24"/>
        </w:rPr>
        <w:t>, </w:t>
      </w:r>
    </w:p>
    <w:p w:rsidR="00D36EFC" w:rsidRPr="000772F2" w:rsidRDefault="003F41EB">
      <w:r w:rsidRPr="000772F2">
        <w:rPr>
          <w:sz w:val="24"/>
          <w:szCs w:val="24"/>
        </w:rPr>
        <w:t xml:space="preserve">                             status quo, </w:t>
      </w:r>
      <w:hyperlink r:id="rId27">
        <w:r w:rsidRPr="000772F2">
          <w:rPr>
            <w:sz w:val="24"/>
            <w:szCs w:val="24"/>
          </w:rPr>
          <w:t>row</w:t>
        </w:r>
      </w:hyperlink>
      <w:r w:rsidRPr="000772F2">
        <w:rPr>
          <w:sz w:val="24"/>
          <w:szCs w:val="24"/>
        </w:rPr>
        <w:t>, </w:t>
      </w:r>
      <w:hyperlink r:id="rId28">
        <w:r w:rsidRPr="000772F2">
          <w:rPr>
            <w:sz w:val="24"/>
            <w:szCs w:val="24"/>
          </w:rPr>
          <w:t>scherzo</w:t>
        </w:r>
      </w:hyperlink>
      <w:r w:rsidRPr="000772F2">
        <w:rPr>
          <w:sz w:val="24"/>
          <w:szCs w:val="24"/>
        </w:rPr>
        <w:t>, </w:t>
      </w:r>
      <w:hyperlink r:id="rId29">
        <w:r w:rsidRPr="000772F2">
          <w:rPr>
            <w:sz w:val="24"/>
            <w:szCs w:val="24"/>
          </w:rPr>
          <w:t>scrow</w:t>
        </w:r>
      </w:hyperlink>
      <w:r w:rsidRPr="000772F2">
        <w:rPr>
          <w:sz w:val="24"/>
          <w:szCs w:val="24"/>
        </w:rPr>
        <w:t>, </w:t>
      </w:r>
      <w:hyperlink r:id="rId30">
        <w:r w:rsidRPr="000772F2">
          <w:rPr>
            <w:sz w:val="24"/>
            <w:szCs w:val="24"/>
          </w:rPr>
          <w:t>sew</w:t>
        </w:r>
      </w:hyperlink>
      <w:r w:rsidRPr="000772F2">
        <w:rPr>
          <w:sz w:val="24"/>
          <w:szCs w:val="24"/>
        </w:rPr>
        <w:t>, </w:t>
      </w:r>
      <w:hyperlink r:id="rId31">
        <w:r w:rsidRPr="000772F2">
          <w:rPr>
            <w:sz w:val="24"/>
            <w:szCs w:val="24"/>
          </w:rPr>
          <w:t>slow</w:t>
        </w:r>
      </w:hyperlink>
      <w:r w:rsidRPr="000772F2">
        <w:rPr>
          <w:sz w:val="24"/>
          <w:szCs w:val="24"/>
        </w:rPr>
        <w:t>, </w:t>
      </w:r>
      <w:hyperlink r:id="rId32">
        <w:r w:rsidRPr="000772F2">
          <w:rPr>
            <w:sz w:val="24"/>
            <w:szCs w:val="24"/>
          </w:rPr>
          <w:t>snow</w:t>
        </w:r>
      </w:hyperlink>
      <w:r w:rsidRPr="000772F2">
        <w:rPr>
          <w:sz w:val="24"/>
          <w:szCs w:val="24"/>
        </w:rPr>
        <w:t>, </w:t>
      </w:r>
      <w:hyperlink r:id="rId33">
        <w:r w:rsidRPr="000772F2">
          <w:rPr>
            <w:sz w:val="24"/>
            <w:szCs w:val="24"/>
          </w:rPr>
          <w:t>so</w:t>
        </w:r>
      </w:hyperlink>
      <w:r w:rsidRPr="000772F2">
        <w:rPr>
          <w:sz w:val="24"/>
          <w:szCs w:val="24"/>
        </w:rPr>
        <w:t>,  </w:t>
      </w:r>
      <w:hyperlink r:id="rId34">
        <w:r w:rsidRPr="000772F2">
          <w:rPr>
            <w:sz w:val="24"/>
            <w:szCs w:val="24"/>
          </w:rPr>
          <w:t>stow</w:t>
        </w:r>
      </w:hyperlink>
      <w:r w:rsidRPr="000772F2">
        <w:rPr>
          <w:sz w:val="24"/>
          <w:szCs w:val="24"/>
        </w:rPr>
        <w:t>,</w:t>
      </w:r>
      <w:hyperlink r:id="rId35">
        <w:r w:rsidRPr="000772F2">
          <w:rPr>
            <w:sz w:val="24"/>
            <w:szCs w:val="24"/>
          </w:rPr>
          <w:t xml:space="preserve"> stowe</w:t>
        </w:r>
      </w:hyperlink>
      <w:r w:rsidRPr="000772F2">
        <w:rPr>
          <w:sz w:val="24"/>
          <w:szCs w:val="24"/>
        </w:rPr>
        <w:t xml:space="preserve">,  </w:t>
      </w:r>
    </w:p>
    <w:p w:rsidR="00D36EFC" w:rsidRPr="000772F2" w:rsidRDefault="003F41EB">
      <w:r w:rsidRPr="000772F2">
        <w:rPr>
          <w:sz w:val="24"/>
          <w:szCs w:val="24"/>
        </w:rPr>
        <w:t xml:space="preserve">                            </w:t>
      </w:r>
      <w:hyperlink r:id="rId36">
        <w:r w:rsidRPr="000772F2">
          <w:rPr>
            <w:sz w:val="24"/>
            <w:szCs w:val="24"/>
          </w:rPr>
          <w:t>tho</w:t>
        </w:r>
      </w:hyperlink>
      <w:r w:rsidRPr="000772F2">
        <w:rPr>
          <w:sz w:val="24"/>
          <w:szCs w:val="24"/>
        </w:rPr>
        <w:t xml:space="preserve">,  </w:t>
      </w:r>
      <w:hyperlink r:id="rId37">
        <w:r w:rsidRPr="000772F2">
          <w:rPr>
            <w:sz w:val="24"/>
            <w:szCs w:val="24"/>
          </w:rPr>
          <w:t>though</w:t>
        </w:r>
      </w:hyperlink>
      <w:r w:rsidRPr="000772F2">
        <w:rPr>
          <w:sz w:val="24"/>
          <w:szCs w:val="24"/>
        </w:rPr>
        <w:t xml:space="preserve">,  </w:t>
      </w:r>
      <w:hyperlink r:id="rId38">
        <w:r w:rsidRPr="000772F2">
          <w:rPr>
            <w:sz w:val="24"/>
            <w:szCs w:val="24"/>
          </w:rPr>
          <w:t>throw</w:t>
        </w:r>
      </w:hyperlink>
      <w:r w:rsidRPr="000772F2">
        <w:rPr>
          <w:sz w:val="24"/>
          <w:szCs w:val="24"/>
        </w:rPr>
        <w:t xml:space="preserve">,  </w:t>
      </w:r>
      <w:hyperlink r:id="rId39">
        <w:r w:rsidRPr="000772F2">
          <w:rPr>
            <w:sz w:val="24"/>
            <w:szCs w:val="24"/>
          </w:rPr>
          <w:t>toe</w:t>
        </w:r>
      </w:hyperlink>
      <w:r w:rsidRPr="000772F2">
        <w:rPr>
          <w:sz w:val="24"/>
          <w:szCs w:val="24"/>
        </w:rPr>
        <w:t>,</w:t>
      </w:r>
      <w:hyperlink r:id="rId40">
        <w:r w:rsidRPr="000772F2">
          <w:rPr>
            <w:sz w:val="24"/>
            <w:szCs w:val="24"/>
          </w:rPr>
          <w:t>tow</w:t>
        </w:r>
      </w:hyperlink>
      <w:r w:rsidRPr="000772F2">
        <w:rPr>
          <w:sz w:val="24"/>
          <w:szCs w:val="24"/>
        </w:rPr>
        <w:t xml:space="preserve">,  </w:t>
      </w:r>
      <w:hyperlink r:id="rId41">
        <w:r w:rsidRPr="000772F2">
          <w:rPr>
            <w:sz w:val="24"/>
            <w:szCs w:val="24"/>
          </w:rPr>
          <w:t>whoa</w:t>
        </w:r>
      </w:hyperlink>
      <w:r w:rsidRPr="000772F2">
        <w:rPr>
          <w:sz w:val="24"/>
          <w:szCs w:val="24"/>
        </w:rPr>
        <w:t>, </w:t>
      </w:r>
      <w:hyperlink r:id="rId42">
        <w:r w:rsidRPr="000772F2">
          <w:rPr>
            <w:sz w:val="24"/>
            <w:szCs w:val="24"/>
          </w:rPr>
          <w:t>wo</w:t>
        </w:r>
      </w:hyperlink>
      <w:r w:rsidRPr="000772F2">
        <w:rPr>
          <w:sz w:val="24"/>
          <w:szCs w:val="24"/>
        </w:rPr>
        <w:t>, </w:t>
      </w:r>
      <w:hyperlink r:id="rId43">
        <w:r w:rsidRPr="000772F2">
          <w:rPr>
            <w:sz w:val="24"/>
            <w:szCs w:val="24"/>
          </w:rPr>
          <w:t>woe</w:t>
        </w:r>
      </w:hyperlink>
      <w:r w:rsidRPr="000772F2">
        <w:rPr>
          <w:sz w:val="24"/>
          <w:szCs w:val="24"/>
        </w:rPr>
        <w:t xml:space="preserve">,  </w:t>
      </w:r>
      <w:hyperlink r:id="rId44">
        <w:r w:rsidRPr="000772F2">
          <w:rPr>
            <w:sz w:val="24"/>
            <w:szCs w:val="24"/>
          </w:rPr>
          <w:t>yo</w:t>
        </w:r>
      </w:hyperlink>
      <w:r w:rsidRPr="000772F2">
        <w:rPr>
          <w:sz w:val="24"/>
          <w:szCs w:val="24"/>
        </w:rPr>
        <w:t>.....</w:t>
      </w:r>
    </w:p>
    <w:p w:rsidR="00D36EFC" w:rsidRPr="000772F2" w:rsidRDefault="00D36EFC">
      <w:pPr>
        <w:ind w:left="1620" w:right="1690"/>
      </w:pPr>
    </w:p>
    <w:p w:rsidR="00D36EFC" w:rsidRPr="000772F2" w:rsidRDefault="003F41EB">
      <w:pPr>
        <w:ind w:left="1620" w:right="1690"/>
      </w:pPr>
      <w:r w:rsidRPr="000772F2">
        <w:rPr>
          <w:rFonts w:ascii="Courier New" w:eastAsia="Courier New" w:hAnsi="Courier New" w:cs="Courier New"/>
          <w:sz w:val="24"/>
          <w:szCs w:val="24"/>
        </w:rPr>
        <w:t>and many many more, many other rhymes.</w:t>
      </w:r>
    </w:p>
    <w:p w:rsidR="00D36EFC" w:rsidRDefault="003F41EB">
      <w:pPr>
        <w:ind w:left="1620" w:right="1690"/>
      </w:pPr>
      <w:r w:rsidRPr="000772F2">
        <w:rPr>
          <w:rFonts w:ascii="Courier New" w:eastAsia="Courier New" w:hAnsi="Courier New" w:cs="Courier New"/>
          <w:sz w:val="24"/>
          <w:szCs w:val="24"/>
        </w:rPr>
        <w:t xml:space="preserve">Then I select a rhyme that suits me the most. </w:t>
      </w:r>
      <w:r w:rsidRPr="000772F2">
        <w:rPr>
          <w:rFonts w:ascii="Courier New" w:eastAsia="Courier New" w:hAnsi="Courier New" w:cs="Courier New"/>
          <w:i/>
          <w:color w:val="0070C0"/>
          <w:sz w:val="24"/>
          <w:szCs w:val="24"/>
        </w:rPr>
        <w:t>(each word appears on the screen in English, possibly with a short animation).</w:t>
      </w:r>
    </w:p>
    <w:p w:rsidR="00D36EFC" w:rsidRDefault="00D36EFC"/>
    <w:p w:rsidR="00D36EFC" w:rsidRDefault="00D36EFC"/>
    <w:p w:rsidR="00D36EFC" w:rsidRDefault="003F41EB">
      <w:r>
        <w:rPr>
          <w:rFonts w:ascii="Courier New" w:eastAsia="Courier New" w:hAnsi="Courier New" w:cs="Courier New"/>
          <w:b/>
          <w:sz w:val="40"/>
          <w:szCs w:val="40"/>
          <w:u w:val="single"/>
        </w:rPr>
        <w:t xml:space="preserve">Scene </w:t>
      </w:r>
      <w:r w:rsidRPr="000772F2">
        <w:rPr>
          <w:rFonts w:ascii="Courier New" w:eastAsia="Courier New" w:hAnsi="Courier New" w:cs="Courier New"/>
          <w:b/>
          <w:color w:val="FF0000"/>
          <w:sz w:val="40"/>
          <w:szCs w:val="40"/>
          <w:u w:val="single"/>
        </w:rPr>
        <w:t>B5</w:t>
      </w:r>
      <w:r>
        <w:rPr>
          <w:rFonts w:ascii="Courier New" w:eastAsia="Courier New" w:hAnsi="Courier New" w:cs="Courier New"/>
          <w:b/>
          <w:sz w:val="40"/>
          <w:szCs w:val="40"/>
          <w:u w:val="single"/>
        </w:rPr>
        <w:t xml:space="preserve"> (Robots </w:t>
      </w:r>
      <w:r w:rsidRPr="000772F2">
        <w:rPr>
          <w:rFonts w:ascii="Courier New" w:eastAsia="Courier New" w:hAnsi="Courier New" w:cs="Courier New"/>
          <w:b/>
          <w:color w:val="FF0000"/>
          <w:sz w:val="40"/>
          <w:szCs w:val="40"/>
          <w:u w:val="single"/>
        </w:rPr>
        <w:t>TWR</w:t>
      </w:r>
      <w:r>
        <w:rPr>
          <w:rFonts w:ascii="Courier New" w:eastAsia="Courier New" w:hAnsi="Courier New" w:cs="Courier New"/>
          <w:b/>
          <w:sz w:val="40"/>
          <w:szCs w:val="40"/>
          <w:u w:val="single"/>
        </w:rPr>
        <w:t xml:space="preserve">, </w:t>
      </w:r>
      <w:r w:rsidRPr="000772F2">
        <w:rPr>
          <w:rFonts w:ascii="Courier New" w:eastAsia="Courier New" w:hAnsi="Courier New" w:cs="Courier New"/>
          <w:b/>
          <w:color w:val="FF0000"/>
          <w:sz w:val="40"/>
          <w:szCs w:val="40"/>
          <w:u w:val="single"/>
        </w:rPr>
        <w:t>MCR</w:t>
      </w:r>
      <w:r>
        <w:rPr>
          <w:rFonts w:ascii="Courier New" w:eastAsia="Courier New" w:hAnsi="Courier New" w:cs="Courier New"/>
          <w:b/>
          <w:sz w:val="40"/>
          <w:szCs w:val="40"/>
          <w:u w:val="single"/>
        </w:rPr>
        <w:t xml:space="preserve"> and </w:t>
      </w:r>
      <w:r w:rsidRPr="000772F2">
        <w:rPr>
          <w:rFonts w:ascii="Courier New" w:eastAsia="Courier New" w:hAnsi="Courier New" w:cs="Courier New"/>
          <w:b/>
          <w:color w:val="FF0000"/>
          <w:sz w:val="40"/>
          <w:szCs w:val="40"/>
          <w:u w:val="single"/>
        </w:rPr>
        <w:t>BSM</w:t>
      </w:r>
      <w:r>
        <w:rPr>
          <w:rFonts w:ascii="Courier New" w:eastAsia="Courier New" w:hAnsi="Courier New" w:cs="Courier New"/>
          <w:b/>
          <w:sz w:val="40"/>
          <w:szCs w:val="40"/>
          <w:u w:val="single"/>
        </w:rPr>
        <w:t>)</w:t>
      </w:r>
    </w:p>
    <w:p w:rsidR="00D36EFC" w:rsidRDefault="003F41EB">
      <w:r>
        <w:rPr>
          <w:rFonts w:ascii="Courier New" w:eastAsia="Courier New" w:hAnsi="Courier New" w:cs="Courier New"/>
          <w:i/>
          <w:sz w:val="24"/>
          <w:szCs w:val="24"/>
        </w:rPr>
        <w:t>The red light points to the robot that stands at the left of the stage. We will call this robot BSM. BSM is a woman robot with a personality of a spoiled diva.</w:t>
      </w:r>
    </w:p>
    <w:p w:rsidR="00D36EFC" w:rsidRDefault="00D36EFC"/>
    <w:p w:rsidR="00D36EFC" w:rsidRPr="000772F2" w:rsidRDefault="003F41EB">
      <w:pPr>
        <w:ind w:left="3600"/>
      </w:pPr>
      <w:r w:rsidRPr="000772F2">
        <w:rPr>
          <w:rFonts w:ascii="Courier New" w:eastAsia="Courier New" w:hAnsi="Courier New" w:cs="Courier New"/>
          <w:sz w:val="24"/>
          <w:szCs w:val="24"/>
        </w:rPr>
        <w:t>BSM</w:t>
      </w:r>
    </w:p>
    <w:p w:rsidR="00D36EFC" w:rsidRPr="000772F2" w:rsidRDefault="003F41EB">
      <w:pPr>
        <w:ind w:left="1620" w:right="1690"/>
      </w:pPr>
      <w:r w:rsidRPr="000772F2">
        <w:rPr>
          <w:rFonts w:ascii="Courier New" w:eastAsia="Courier New" w:hAnsi="Courier New" w:cs="Courier New"/>
          <w:i/>
          <w:color w:val="0070C0"/>
          <w:sz w:val="24"/>
          <w:szCs w:val="24"/>
        </w:rPr>
        <w:t>(approaches TWR and turns to him)</w:t>
      </w:r>
      <w:r w:rsidRPr="000772F2">
        <w:rPr>
          <w:rFonts w:ascii="Courier New" w:eastAsia="Courier New" w:hAnsi="Courier New" w:cs="Courier New"/>
          <w:sz w:val="24"/>
          <w:szCs w:val="24"/>
        </w:rPr>
        <w:t xml:space="preserve"> Rubbish. Show – Crow, nonsense. </w:t>
      </w:r>
      <w:r w:rsidRPr="000772F2">
        <w:rPr>
          <w:rFonts w:ascii="Courier New" w:eastAsia="Courier New" w:hAnsi="Courier New" w:cs="Courier New"/>
          <w:i/>
          <w:color w:val="0070C0"/>
          <w:sz w:val="24"/>
          <w:szCs w:val="24"/>
        </w:rPr>
        <w:t>(screen shows Robots – stupidities)</w:t>
      </w:r>
    </w:p>
    <w:p w:rsidR="00D36EFC" w:rsidRPr="000772F2" w:rsidRDefault="003F41EB">
      <w:pPr>
        <w:ind w:left="1620" w:right="1690"/>
      </w:pPr>
      <w:r w:rsidRPr="000772F2">
        <w:rPr>
          <w:rFonts w:ascii="Courier New" w:eastAsia="Courier New" w:hAnsi="Courier New" w:cs="Courier New"/>
          <w:sz w:val="24"/>
          <w:szCs w:val="24"/>
        </w:rPr>
        <w:t xml:space="preserve">Could you guys finally complete creating this song, so I can sing it,...., sing and dance – I love dancing. </w:t>
      </w:r>
      <w:r w:rsidRPr="000772F2">
        <w:rPr>
          <w:rFonts w:ascii="Courier New" w:eastAsia="Courier New" w:hAnsi="Courier New" w:cs="Courier New"/>
          <w:i/>
          <w:color w:val="0070C0"/>
          <w:sz w:val="24"/>
          <w:szCs w:val="24"/>
        </w:rPr>
        <w:t>(dances around the two men).</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TWR</w:t>
      </w:r>
    </w:p>
    <w:p w:rsidR="00D36EFC" w:rsidRPr="000772F2" w:rsidRDefault="003F41EB">
      <w:r w:rsidRPr="000772F2">
        <w:rPr>
          <w:rFonts w:ascii="Courier New" w:eastAsia="Courier New" w:hAnsi="Courier New" w:cs="Courier New"/>
          <w:sz w:val="24"/>
          <w:szCs w:val="24"/>
        </w:rPr>
        <w:t xml:space="preserve">           </w:t>
      </w:r>
      <w:r w:rsidRPr="000772F2">
        <w:rPr>
          <w:rFonts w:ascii="Courier New" w:eastAsia="Courier New" w:hAnsi="Courier New" w:cs="Courier New"/>
          <w:i/>
          <w:color w:val="0070C0"/>
          <w:sz w:val="24"/>
          <w:szCs w:val="24"/>
        </w:rPr>
        <w:t>(gestures as afraid of the aggressive woman robot)</w:t>
      </w:r>
    </w:p>
    <w:p w:rsidR="00D36EFC" w:rsidRPr="000772F2" w:rsidRDefault="003F41EB">
      <w:pPr>
        <w:ind w:left="1620" w:right="1690"/>
      </w:pPr>
      <w:r w:rsidRPr="000772F2">
        <w:rPr>
          <w:rFonts w:ascii="Courier New" w:eastAsia="Courier New" w:hAnsi="Courier New" w:cs="Courier New"/>
          <w:sz w:val="24"/>
          <w:szCs w:val="24"/>
        </w:rPr>
        <w:t>But, but,... who are you?</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BSM</w:t>
      </w:r>
    </w:p>
    <w:p w:rsidR="00D36EFC" w:rsidRDefault="003F41EB">
      <w:pPr>
        <w:ind w:left="1620" w:right="1690"/>
      </w:pPr>
      <w:r w:rsidRPr="000772F2">
        <w:rPr>
          <w:rFonts w:ascii="Courier New" w:eastAsia="Courier New" w:hAnsi="Courier New" w:cs="Courier New"/>
          <w:i/>
          <w:color w:val="0070C0"/>
          <w:sz w:val="24"/>
          <w:szCs w:val="24"/>
        </w:rPr>
        <w:t>(as offended, speaks proudly</w:t>
      </w:r>
      <w:r>
        <w:rPr>
          <w:rFonts w:ascii="Courier New" w:eastAsia="Courier New" w:hAnsi="Courier New" w:cs="Courier New"/>
          <w:i/>
          <w:color w:val="0070C0"/>
          <w:sz w:val="24"/>
          <w:szCs w:val="24"/>
        </w:rPr>
        <w:t xml:space="preserve"> to TWR)</w:t>
      </w:r>
      <w:r>
        <w:rPr>
          <w:rFonts w:ascii="Courier New" w:eastAsia="Courier New" w:hAnsi="Courier New" w:cs="Courier New"/>
          <w:sz w:val="24"/>
          <w:szCs w:val="24"/>
        </w:rPr>
        <w:t xml:space="preserve"> You don’t know? I am the Beautifully Singing Machine. Famous for performances in operas of New York and Tokyo. </w:t>
      </w:r>
      <w:r>
        <w:rPr>
          <w:rFonts w:ascii="Courier New" w:eastAsia="Courier New" w:hAnsi="Courier New" w:cs="Courier New"/>
          <w:i/>
          <w:color w:val="0070C0"/>
          <w:sz w:val="24"/>
          <w:szCs w:val="24"/>
        </w:rPr>
        <w:t>(dances and performs)</w:t>
      </w:r>
      <w:r>
        <w:rPr>
          <w:rFonts w:ascii="Courier New" w:eastAsia="Courier New" w:hAnsi="Courier New" w:cs="Courier New"/>
          <w:sz w:val="24"/>
          <w:szCs w:val="24"/>
        </w:rPr>
        <w:t xml:space="preserve"> I have no text writing program, nor the music composing program, but I have an excellent performance mechanism. </w:t>
      </w:r>
      <w:r>
        <w:rPr>
          <w:rFonts w:ascii="Courier New" w:eastAsia="Courier New" w:hAnsi="Courier New" w:cs="Courier New"/>
          <w:i/>
          <w:color w:val="0070C0"/>
          <w:sz w:val="24"/>
          <w:szCs w:val="24"/>
        </w:rPr>
        <w:t>(she tries her voice)</w:t>
      </w:r>
      <w:r>
        <w:rPr>
          <w:rFonts w:ascii="Courier New" w:eastAsia="Courier New" w:hAnsi="Courier New" w:cs="Courier New"/>
          <w:color w:val="0070C0"/>
          <w:sz w:val="24"/>
          <w:szCs w:val="24"/>
        </w:rPr>
        <w:t xml:space="preserve"> </w:t>
      </w:r>
      <w:r>
        <w:rPr>
          <w:rFonts w:ascii="Courier New" w:eastAsia="Courier New" w:hAnsi="Courier New" w:cs="Courier New"/>
          <w:sz w:val="24"/>
          <w:szCs w:val="24"/>
        </w:rPr>
        <w:t xml:space="preserve">Mi... mi... mi... la... la... la... </w:t>
      </w:r>
    </w:p>
    <w:p w:rsidR="00D36EFC" w:rsidRDefault="003F41EB">
      <w:pPr>
        <w:ind w:left="1620" w:right="1690"/>
      </w:pPr>
      <w:r>
        <w:rPr>
          <w:rFonts w:ascii="Courier New" w:eastAsia="Courier New" w:hAnsi="Courier New" w:cs="Courier New"/>
          <w:i/>
          <w:color w:val="0070C0"/>
          <w:sz w:val="24"/>
          <w:szCs w:val="24"/>
        </w:rPr>
        <w:t xml:space="preserve">(she comes to the front of the stage and talks to the audience) </w:t>
      </w:r>
      <w:r>
        <w:rPr>
          <w:rFonts w:ascii="Courier New" w:eastAsia="Courier New" w:hAnsi="Courier New" w:cs="Courier New"/>
          <w:sz w:val="24"/>
          <w:szCs w:val="24"/>
        </w:rPr>
        <w:t xml:space="preserve">I welcome you cordially! You must be worried that </w:t>
      </w:r>
      <w:r>
        <w:rPr>
          <w:rFonts w:ascii="Courier New" w:eastAsia="Courier New" w:hAnsi="Courier New" w:cs="Courier New"/>
          <w:sz w:val="24"/>
          <w:szCs w:val="24"/>
        </w:rPr>
        <w:lastRenderedPageBreak/>
        <w:t>I may not be able to perform for you</w:t>
      </w:r>
      <w:r>
        <w:rPr>
          <w:rFonts w:ascii="Courier New" w:eastAsia="Courier New" w:hAnsi="Courier New" w:cs="Courier New"/>
          <w:i/>
          <w:color w:val="0070C0"/>
          <w:sz w:val="24"/>
          <w:szCs w:val="24"/>
        </w:rPr>
        <w:t>.(talks to TWR and MCR)</w:t>
      </w:r>
      <w:r>
        <w:rPr>
          <w:rFonts w:ascii="Courier New" w:eastAsia="Courier New" w:hAnsi="Courier New" w:cs="Courier New"/>
          <w:sz w:val="24"/>
          <w:szCs w:val="24"/>
        </w:rPr>
        <w:t xml:space="preserve"> Don’t worry, darlings. </w:t>
      </w:r>
      <w:r>
        <w:rPr>
          <w:rFonts w:ascii="Courier New" w:eastAsia="Courier New" w:hAnsi="Courier New" w:cs="Courier New"/>
          <w:i/>
          <w:color w:val="0070C0"/>
          <w:sz w:val="24"/>
          <w:szCs w:val="24"/>
        </w:rPr>
        <w:t xml:space="preserve">(to the audience) </w:t>
      </w:r>
      <w:r>
        <w:rPr>
          <w:rFonts w:ascii="Courier New" w:eastAsia="Courier New" w:hAnsi="Courier New" w:cs="Courier New"/>
          <w:sz w:val="24"/>
          <w:szCs w:val="24"/>
        </w:rPr>
        <w:t xml:space="preserve">I can promise you, my dear audience, that as soon as the words and the melody have been created – I will perform for you. Hello! </w:t>
      </w:r>
      <w:r>
        <w:rPr>
          <w:rFonts w:ascii="Courier New" w:eastAsia="Courier New" w:hAnsi="Courier New" w:cs="Courier New"/>
          <w:i/>
          <w:color w:val="0070C0"/>
          <w:sz w:val="24"/>
          <w:szCs w:val="24"/>
        </w:rPr>
        <w:t>(she waves her hand to the audience,dances and charms</w:t>
      </w:r>
      <w:r>
        <w:rPr>
          <w:rFonts w:ascii="Courier New" w:eastAsia="Courier New" w:hAnsi="Courier New" w:cs="Courier New"/>
          <w:color w:val="0070C0"/>
          <w:sz w:val="24"/>
          <w:szCs w:val="24"/>
        </w:rPr>
        <w:t>)</w:t>
      </w:r>
      <w:r>
        <w:rPr>
          <w:rFonts w:ascii="Courier New" w:eastAsia="Courier New" w:hAnsi="Courier New" w:cs="Courier New"/>
          <w:sz w:val="24"/>
          <w:szCs w:val="24"/>
        </w:rPr>
        <w:t xml:space="preserve"> </w:t>
      </w:r>
    </w:p>
    <w:p w:rsidR="00D36EFC" w:rsidRDefault="00D36EFC"/>
    <w:p w:rsidR="00D36EFC" w:rsidRDefault="003F41EB">
      <w:pPr>
        <w:ind w:left="3600"/>
      </w:pPr>
      <w:r>
        <w:rPr>
          <w:rFonts w:ascii="Courier New" w:eastAsia="Courier New" w:hAnsi="Courier New" w:cs="Courier New"/>
          <w:sz w:val="24"/>
          <w:szCs w:val="24"/>
        </w:rPr>
        <w:t xml:space="preserve">MRT </w:t>
      </w:r>
      <w:r>
        <w:rPr>
          <w:rFonts w:ascii="Courier New" w:eastAsia="Courier New" w:hAnsi="Courier New" w:cs="Courier New"/>
          <w:i/>
          <w:color w:val="0070C0"/>
          <w:sz w:val="24"/>
          <w:szCs w:val="24"/>
        </w:rPr>
        <w:t>(comes to BSM and asks her)</w:t>
      </w:r>
    </w:p>
    <w:p w:rsidR="00D36EFC" w:rsidRDefault="003F41EB">
      <w:pPr>
        <w:ind w:left="1620" w:right="1690"/>
      </w:pPr>
      <w:r>
        <w:rPr>
          <w:rFonts w:ascii="Courier New" w:eastAsia="Courier New" w:hAnsi="Courier New" w:cs="Courier New"/>
          <w:sz w:val="24"/>
          <w:szCs w:val="24"/>
        </w:rPr>
        <w:t>What do you mean: “Have been created”?</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(explains to the audience and other robots)</w:t>
      </w:r>
    </w:p>
    <w:p w:rsidR="00D36EFC" w:rsidRDefault="003F41EB">
      <w:pPr>
        <w:ind w:left="1620" w:right="1690"/>
      </w:pPr>
      <w:r>
        <w:rPr>
          <w:rFonts w:ascii="Courier New" w:eastAsia="Courier New" w:hAnsi="Courier New" w:cs="Courier New"/>
          <w:sz w:val="24"/>
          <w:szCs w:val="24"/>
        </w:rPr>
        <w:t>Wow. First something does not exist.... does not exist at all, and next – it exists! When something doesn’t exist and then it does, it means it has been created!</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(approaches BSM and looks at her)</w:t>
      </w:r>
    </w:p>
    <w:p w:rsidR="00D36EFC" w:rsidRDefault="003F41EB">
      <w:pPr>
        <w:ind w:left="1620" w:right="1690"/>
      </w:pPr>
      <w:r>
        <w:rPr>
          <w:rFonts w:ascii="Courier New" w:eastAsia="Courier New" w:hAnsi="Courier New" w:cs="Courier New"/>
          <w:sz w:val="24"/>
          <w:szCs w:val="24"/>
        </w:rPr>
        <w:t>And that’s it? And you are not surprised that this exists?</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(philosophically to the audience)</w:t>
      </w:r>
    </w:p>
    <w:p w:rsidR="00D36EFC" w:rsidRDefault="003F41EB">
      <w:pPr>
        <w:ind w:left="1620" w:right="1690"/>
      </w:pPr>
      <w:r>
        <w:rPr>
          <w:rFonts w:ascii="Courier New" w:eastAsia="Courier New" w:hAnsi="Courier New" w:cs="Courier New"/>
          <w:sz w:val="24"/>
          <w:szCs w:val="24"/>
        </w:rPr>
        <w:t>It is astonishing, because why is there something rather than nothing?</w:t>
      </w:r>
    </w:p>
    <w:p w:rsidR="00D36EFC" w:rsidRDefault="00D36EFC"/>
    <w:p w:rsidR="00D36EFC" w:rsidRDefault="00D36EFC">
      <w:pPr>
        <w:ind w:left="3600"/>
      </w:pPr>
    </w:p>
    <w:p w:rsidR="00D36EFC" w:rsidRDefault="00D36EFC">
      <w:pPr>
        <w:ind w:left="3600"/>
      </w:pPr>
    </w:p>
    <w:p w:rsidR="00D36EFC" w:rsidRDefault="003F41EB">
      <w:pPr>
        <w:ind w:left="3600"/>
      </w:pPr>
      <w:r>
        <w:rPr>
          <w:rFonts w:ascii="Courier New" w:eastAsia="Courier New" w:hAnsi="Courier New" w:cs="Courier New"/>
          <w:sz w:val="24"/>
          <w:szCs w:val="24"/>
        </w:rPr>
        <w:t xml:space="preserve">MRT </w:t>
      </w:r>
      <w:r>
        <w:rPr>
          <w:rFonts w:ascii="Courier New" w:eastAsia="Courier New" w:hAnsi="Courier New" w:cs="Courier New"/>
          <w:i/>
          <w:color w:val="0070C0"/>
          <w:sz w:val="24"/>
          <w:szCs w:val="24"/>
        </w:rPr>
        <w:t>(talks to BSM)</w:t>
      </w:r>
    </w:p>
    <w:p w:rsidR="00D36EFC" w:rsidRDefault="003F41EB">
      <w:pPr>
        <w:ind w:left="1620" w:right="1690"/>
      </w:pPr>
      <w:r>
        <w:rPr>
          <w:rFonts w:ascii="Courier New" w:eastAsia="Courier New" w:hAnsi="Courier New" w:cs="Courier New"/>
          <w:sz w:val="24"/>
          <w:szCs w:val="24"/>
        </w:rPr>
        <w:t>Because if nothing existed there would be nobody to think about it! Ha, ha, ha!</w:t>
      </w:r>
    </w:p>
    <w:p w:rsidR="00D36EFC" w:rsidRDefault="00D36EFC"/>
    <w:p w:rsidR="00D36EFC" w:rsidRDefault="003F41EB">
      <w:pPr>
        <w:ind w:left="3600"/>
      </w:pPr>
      <w:r>
        <w:rPr>
          <w:rFonts w:ascii="Courier New" w:eastAsia="Courier New" w:hAnsi="Courier New" w:cs="Courier New"/>
          <w:sz w:val="24"/>
          <w:szCs w:val="24"/>
        </w:rPr>
        <w:t xml:space="preserve">BSM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(escapes from MRT and goes towards the audience)</w:t>
      </w:r>
    </w:p>
    <w:p w:rsidR="00D36EFC" w:rsidRDefault="003F41EB">
      <w:pPr>
        <w:ind w:left="1620" w:right="1690"/>
      </w:pPr>
      <w:r>
        <w:rPr>
          <w:rFonts w:ascii="Courier New" w:eastAsia="Courier New" w:hAnsi="Courier New" w:cs="Courier New"/>
          <w:sz w:val="24"/>
          <w:szCs w:val="24"/>
        </w:rPr>
        <w:t>This has become extremely confusing! my logic reasoning program wasn’t designed for this!</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(to the audience, walking quickly in circles)</w:t>
      </w:r>
    </w:p>
    <w:p w:rsidR="00D36EFC" w:rsidRDefault="003F41EB">
      <w:pPr>
        <w:ind w:left="1620" w:right="1690"/>
      </w:pPr>
      <w:r>
        <w:rPr>
          <w:rFonts w:ascii="Courier New" w:eastAsia="Courier New" w:hAnsi="Courier New" w:cs="Courier New"/>
          <w:sz w:val="24"/>
          <w:szCs w:val="24"/>
        </w:rPr>
        <w:t xml:space="preserve">Same here! My circuits are overheating! </w:t>
      </w:r>
      <w:r>
        <w:rPr>
          <w:rFonts w:ascii="Courier New" w:eastAsia="Courier New" w:hAnsi="Courier New" w:cs="Courier New"/>
          <w:i/>
          <w:color w:val="0000FF"/>
          <w:sz w:val="24"/>
          <w:szCs w:val="24"/>
        </w:rPr>
        <w:t>(buzz of the circuits - EF)</w:t>
      </w:r>
    </w:p>
    <w:p w:rsidR="00D36EFC" w:rsidRDefault="00D36EFC">
      <w:pPr>
        <w:ind w:left="3600"/>
      </w:pPr>
    </w:p>
    <w:p w:rsidR="00D36EFC" w:rsidRDefault="003F41EB">
      <w:pPr>
        <w:ind w:left="3600"/>
      </w:pPr>
      <w:r>
        <w:rPr>
          <w:rFonts w:ascii="Courier New" w:eastAsia="Courier New" w:hAnsi="Courier New" w:cs="Courier New"/>
          <w:sz w:val="24"/>
          <w:szCs w:val="24"/>
        </w:rPr>
        <w:t xml:space="preserve">MCR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(talks to TWR, to BSM and to the audience)</w:t>
      </w:r>
    </w:p>
    <w:p w:rsidR="00D36EFC" w:rsidRDefault="003F41EB">
      <w:pPr>
        <w:ind w:left="1620" w:right="1690"/>
      </w:pPr>
      <w:r>
        <w:rPr>
          <w:rFonts w:ascii="Courier New" w:eastAsia="Courier New" w:hAnsi="Courier New" w:cs="Courier New"/>
          <w:sz w:val="24"/>
          <w:szCs w:val="24"/>
        </w:rPr>
        <w:t xml:space="preserve">Either way, new things are constantly being created. One thinks, one invents, and something new is devised! Just look around! </w:t>
      </w:r>
      <w:r>
        <w:rPr>
          <w:rFonts w:ascii="Courier New" w:eastAsia="Courier New" w:hAnsi="Courier New" w:cs="Courier New"/>
          <w:color w:val="0070C0"/>
          <w:sz w:val="24"/>
          <w:szCs w:val="24"/>
        </w:rPr>
        <w:t>(</w:t>
      </w:r>
      <w:r>
        <w:rPr>
          <w:rFonts w:ascii="Courier New" w:eastAsia="Courier New" w:hAnsi="Courier New" w:cs="Courier New"/>
          <w:i/>
          <w:color w:val="0070C0"/>
          <w:sz w:val="24"/>
          <w:szCs w:val="24"/>
        </w:rPr>
        <w:t xml:space="preserve">points out with both hands to </w:t>
      </w:r>
      <w:r>
        <w:rPr>
          <w:rFonts w:ascii="Courier New" w:eastAsia="Courier New" w:hAnsi="Courier New" w:cs="Courier New"/>
          <w:i/>
          <w:color w:val="0070C0"/>
          <w:sz w:val="24"/>
          <w:szCs w:val="24"/>
        </w:rPr>
        <w:lastRenderedPageBreak/>
        <w:t>the stage - robotics laboratory around).</w:t>
      </w:r>
    </w:p>
    <w:p w:rsidR="00D36EFC" w:rsidRDefault="00D36EFC"/>
    <w:p w:rsidR="00D36EFC" w:rsidRDefault="003F41EB">
      <w:pPr>
        <w:ind w:left="3600"/>
      </w:pPr>
      <w:r>
        <w:rPr>
          <w:rFonts w:ascii="Courier New" w:eastAsia="Courier New" w:hAnsi="Courier New" w:cs="Courier New"/>
          <w:sz w:val="24"/>
          <w:szCs w:val="24"/>
        </w:rPr>
        <w:t xml:space="preserve">BSM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(happy, dances and talks to the audience)</w:t>
      </w:r>
    </w:p>
    <w:p w:rsidR="00D36EFC" w:rsidRPr="000772F2" w:rsidRDefault="003F41EB">
      <w:pPr>
        <w:ind w:left="1620" w:right="1690"/>
      </w:pPr>
      <w:r>
        <w:rPr>
          <w:rFonts w:ascii="Courier New" w:eastAsia="Courier New" w:hAnsi="Courier New" w:cs="Courier New"/>
          <w:sz w:val="24"/>
          <w:szCs w:val="24"/>
        </w:rPr>
        <w:t xml:space="preserve">I know, I know! When trying to create something, you should have many ideas. Many, many, </w:t>
      </w:r>
      <w:r w:rsidRPr="000772F2">
        <w:rPr>
          <w:rFonts w:ascii="Courier New" w:eastAsia="Courier New" w:hAnsi="Courier New" w:cs="Courier New"/>
          <w:sz w:val="24"/>
          <w:szCs w:val="24"/>
        </w:rPr>
        <w:t xml:space="preserve">as many as possible! This is the same as with rhymes: </w:t>
      </w:r>
    </w:p>
    <w:p w:rsidR="00D36EFC" w:rsidRPr="000772F2" w:rsidRDefault="003F41EB">
      <w:pPr>
        <w:ind w:left="1620" w:right="1690"/>
      </w:pPr>
      <w:r w:rsidRPr="000772F2">
        <w:rPr>
          <w:rFonts w:ascii="Courier New" w:eastAsia="Courier New" w:hAnsi="Courier New" w:cs="Courier New"/>
          <w:sz w:val="24"/>
          <w:szCs w:val="24"/>
        </w:rPr>
        <w:t xml:space="preserve">              BSM</w:t>
      </w:r>
    </w:p>
    <w:p w:rsidR="00D36EFC" w:rsidRPr="000772F2" w:rsidRDefault="003F41EB">
      <w:pPr>
        <w:ind w:left="1620" w:right="1690"/>
      </w:pPr>
      <w:r w:rsidRPr="000772F2">
        <w:rPr>
          <w:rFonts w:ascii="Courier New" w:eastAsia="Courier New" w:hAnsi="Courier New" w:cs="Courier New"/>
          <w:sz w:val="24"/>
          <w:szCs w:val="24"/>
        </w:rPr>
        <w:t xml:space="preserve">          Automation</w:t>
      </w:r>
    </w:p>
    <w:p w:rsidR="00D36EFC" w:rsidRPr="000772F2" w:rsidRDefault="003F41EB">
      <w:pPr>
        <w:ind w:left="1620" w:right="1690"/>
      </w:pPr>
      <w:r w:rsidRPr="000772F2">
        <w:rPr>
          <w:rFonts w:ascii="Courier New" w:eastAsia="Courier New" w:hAnsi="Courier New" w:cs="Courier New"/>
          <w:sz w:val="24"/>
          <w:szCs w:val="24"/>
        </w:rPr>
        <w:t xml:space="preserve">              MCR</w:t>
      </w:r>
    </w:p>
    <w:p w:rsidR="00D36EFC" w:rsidRPr="000772F2" w:rsidRDefault="003F41EB">
      <w:pPr>
        <w:ind w:left="1620" w:right="1690"/>
      </w:pPr>
      <w:r w:rsidRPr="000772F2">
        <w:rPr>
          <w:rFonts w:ascii="Courier New" w:eastAsia="Courier New" w:hAnsi="Courier New" w:cs="Courier New"/>
          <w:sz w:val="24"/>
          <w:szCs w:val="24"/>
        </w:rPr>
        <w:t xml:space="preserve">          Perception</w:t>
      </w:r>
    </w:p>
    <w:p w:rsidR="00D36EFC" w:rsidRPr="000772F2" w:rsidRDefault="003F41EB">
      <w:pPr>
        <w:ind w:left="1620" w:right="1690"/>
      </w:pPr>
      <w:r w:rsidRPr="000772F2">
        <w:rPr>
          <w:rFonts w:ascii="Courier New" w:eastAsia="Courier New" w:hAnsi="Courier New" w:cs="Courier New"/>
          <w:sz w:val="24"/>
          <w:szCs w:val="24"/>
        </w:rPr>
        <w:t xml:space="preserve">            BSM</w:t>
      </w:r>
    </w:p>
    <w:p w:rsidR="00D36EFC" w:rsidRPr="000772F2" w:rsidRDefault="003F41EB">
      <w:pPr>
        <w:ind w:left="1620" w:right="1690"/>
      </w:pPr>
      <w:r w:rsidRPr="000772F2">
        <w:rPr>
          <w:rFonts w:ascii="Courier New" w:eastAsia="Courier New" w:hAnsi="Courier New" w:cs="Courier New"/>
          <w:sz w:val="24"/>
          <w:szCs w:val="24"/>
        </w:rPr>
        <w:t xml:space="preserve">         Interaction</w:t>
      </w:r>
    </w:p>
    <w:p w:rsidR="00D36EFC" w:rsidRPr="000772F2" w:rsidRDefault="003F41EB">
      <w:pPr>
        <w:ind w:left="1620" w:right="1690"/>
      </w:pPr>
      <w:r w:rsidRPr="000772F2">
        <w:rPr>
          <w:rFonts w:ascii="Courier New" w:eastAsia="Courier New" w:hAnsi="Courier New" w:cs="Courier New"/>
          <w:sz w:val="24"/>
          <w:szCs w:val="24"/>
        </w:rPr>
        <w:t xml:space="preserve">            MCR</w:t>
      </w:r>
    </w:p>
    <w:p w:rsidR="00D36EFC" w:rsidRPr="000772F2" w:rsidRDefault="003F41EB">
      <w:pPr>
        <w:ind w:left="1620" w:right="1690"/>
      </w:pPr>
      <w:r w:rsidRPr="000772F2">
        <w:rPr>
          <w:rFonts w:ascii="Courier New" w:eastAsia="Courier New" w:hAnsi="Courier New" w:cs="Courier New"/>
          <w:sz w:val="24"/>
          <w:szCs w:val="24"/>
        </w:rPr>
        <w:t xml:space="preserve">          Improvisation</w:t>
      </w:r>
    </w:p>
    <w:p w:rsidR="00D36EFC" w:rsidRPr="000772F2" w:rsidRDefault="003F41EB">
      <w:pPr>
        <w:ind w:left="1620" w:right="1690"/>
      </w:pPr>
      <w:r w:rsidRPr="000772F2">
        <w:rPr>
          <w:rFonts w:ascii="Courier New" w:eastAsia="Courier New" w:hAnsi="Courier New" w:cs="Courier New"/>
          <w:sz w:val="24"/>
          <w:szCs w:val="24"/>
        </w:rPr>
        <w:t xml:space="preserve">            BSM</w:t>
      </w:r>
    </w:p>
    <w:p w:rsidR="00D36EFC" w:rsidRPr="000772F2" w:rsidRDefault="003F41EB">
      <w:pPr>
        <w:ind w:left="1620" w:right="1690"/>
      </w:pPr>
      <w:r w:rsidRPr="000772F2">
        <w:rPr>
          <w:rFonts w:ascii="Courier New" w:eastAsia="Courier New" w:hAnsi="Courier New" w:cs="Courier New"/>
          <w:sz w:val="24"/>
          <w:szCs w:val="24"/>
        </w:rPr>
        <w:t xml:space="preserve">          Reception</w:t>
      </w:r>
    </w:p>
    <w:p w:rsidR="00D36EFC" w:rsidRPr="000772F2" w:rsidRDefault="003F41EB">
      <w:pPr>
        <w:ind w:left="1620" w:right="1690"/>
      </w:pPr>
      <w:r w:rsidRPr="000772F2">
        <w:rPr>
          <w:rFonts w:ascii="Courier New" w:eastAsia="Courier New" w:hAnsi="Courier New" w:cs="Courier New"/>
          <w:sz w:val="24"/>
          <w:szCs w:val="24"/>
        </w:rPr>
        <w:t xml:space="preserve">            MCR</w:t>
      </w:r>
    </w:p>
    <w:p w:rsidR="00D36EFC" w:rsidRPr="000772F2" w:rsidRDefault="003F41EB">
      <w:pPr>
        <w:ind w:left="1620" w:right="1690"/>
      </w:pPr>
      <w:r w:rsidRPr="000772F2">
        <w:rPr>
          <w:rFonts w:ascii="Courier New" w:eastAsia="Courier New" w:hAnsi="Courier New" w:cs="Courier New"/>
          <w:sz w:val="24"/>
          <w:szCs w:val="24"/>
        </w:rPr>
        <w:t xml:space="preserve">          Organization</w:t>
      </w:r>
    </w:p>
    <w:p w:rsidR="00D36EFC" w:rsidRPr="000772F2" w:rsidRDefault="00D36EFC">
      <w:pPr>
        <w:ind w:left="3600"/>
      </w:pPr>
    </w:p>
    <w:p w:rsidR="00D36EFC" w:rsidRPr="000772F2" w:rsidRDefault="003F41EB">
      <w:pPr>
        <w:ind w:left="3600"/>
      </w:pPr>
      <w:r w:rsidRPr="000772F2">
        <w:rPr>
          <w:rFonts w:ascii="Courier New" w:eastAsia="Courier New" w:hAnsi="Courier New" w:cs="Courier New"/>
          <w:sz w:val="24"/>
          <w:szCs w:val="24"/>
        </w:rPr>
        <w:t>TWR</w:t>
      </w:r>
    </w:p>
    <w:p w:rsidR="00D36EFC" w:rsidRDefault="003F41EB">
      <w:pPr>
        <w:ind w:left="1620" w:right="1690"/>
      </w:pPr>
      <w:r w:rsidRPr="000772F2">
        <w:rPr>
          <w:rFonts w:ascii="Courier New" w:eastAsia="Courier New" w:hAnsi="Courier New" w:cs="Courier New"/>
          <w:sz w:val="24"/>
          <w:szCs w:val="24"/>
        </w:rPr>
        <w:t>And then select what</w:t>
      </w:r>
      <w:r>
        <w:rPr>
          <w:rFonts w:ascii="Courier New" w:eastAsia="Courier New" w:hAnsi="Courier New" w:cs="Courier New"/>
          <w:sz w:val="24"/>
          <w:szCs w:val="24"/>
        </w:rPr>
        <w:t xml:space="preserve"> is best of them all.</w:t>
      </w:r>
    </w:p>
    <w:p w:rsidR="00D36EFC" w:rsidRDefault="00D36EFC"/>
    <w:p w:rsidR="00D36EFC" w:rsidRDefault="003F41EB">
      <w:pPr>
        <w:ind w:left="3600"/>
      </w:pPr>
      <w:r>
        <w:rPr>
          <w:rFonts w:ascii="Courier New" w:eastAsia="Courier New" w:hAnsi="Courier New" w:cs="Courier New"/>
          <w:sz w:val="24"/>
          <w:szCs w:val="24"/>
        </w:rPr>
        <w:t>MRT</w:t>
      </w:r>
    </w:p>
    <w:p w:rsidR="00D36EFC" w:rsidRDefault="003F41EB">
      <w:pPr>
        <w:ind w:left="1620" w:right="1690"/>
      </w:pPr>
      <w:r>
        <w:rPr>
          <w:rFonts w:ascii="Courier New" w:eastAsia="Courier New" w:hAnsi="Courier New" w:cs="Courier New"/>
          <w:sz w:val="24"/>
          <w:szCs w:val="24"/>
        </w:rPr>
        <w:t xml:space="preserve">Concluding, creativity can be separated into two phases! First, to multiply ideas. As many ideas as possible! Such multiplication of ideas we call a MUTATION. </w:t>
      </w:r>
    </w:p>
    <w:p w:rsidR="00D36EFC" w:rsidRDefault="00D36EFC"/>
    <w:p w:rsidR="00D36EFC" w:rsidRDefault="003F41EB">
      <w:r>
        <w:rPr>
          <w:rFonts w:ascii="Courier New" w:eastAsia="Courier New" w:hAnsi="Courier New" w:cs="Courier New"/>
          <w:color w:val="FF0000"/>
          <w:sz w:val="24"/>
          <w:szCs w:val="24"/>
        </w:rPr>
        <w:t>ANIMATION 3: a description MUTATION appears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D36EFC"/>
    <w:p w:rsidR="00D36EFC" w:rsidRDefault="003F41EB">
      <w:pPr>
        <w:ind w:left="3600"/>
      </w:pPr>
      <w:r>
        <w:rPr>
          <w:rFonts w:ascii="Courier New" w:eastAsia="Courier New" w:hAnsi="Courier New" w:cs="Courier New"/>
          <w:sz w:val="24"/>
          <w:szCs w:val="24"/>
        </w:rPr>
        <w:t xml:space="preserve">TWR </w:t>
      </w:r>
    </w:p>
    <w:p w:rsidR="00D36EFC" w:rsidRDefault="003F41EB">
      <w:pPr>
        <w:ind w:left="1620" w:right="1690"/>
      </w:pPr>
      <w:r>
        <w:rPr>
          <w:rFonts w:ascii="Courier New" w:eastAsia="Courier New" w:hAnsi="Courier New" w:cs="Courier New"/>
          <w:sz w:val="24"/>
          <w:szCs w:val="24"/>
        </w:rPr>
        <w:t xml:space="preserve">And the second phase – the selection of the best ideas, the so called SELECTION PHASE. </w:t>
      </w:r>
    </w:p>
    <w:p w:rsidR="00D36EFC" w:rsidRDefault="00D36EFC"/>
    <w:p w:rsidR="00D36EFC" w:rsidRDefault="003F41EB">
      <w:r>
        <w:rPr>
          <w:rFonts w:ascii="Courier New" w:eastAsia="Courier New" w:hAnsi="Courier New" w:cs="Courier New"/>
          <w:color w:val="FF0000"/>
          <w:sz w:val="24"/>
          <w:szCs w:val="24"/>
        </w:rPr>
        <w:t>ANIMATION 4: a description SELECTION appears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3F41EB">
      <w:r>
        <w:rPr>
          <w:rFonts w:ascii="Courier New" w:eastAsia="Courier New" w:hAnsi="Courier New" w:cs="Courier New"/>
          <w:i/>
          <w:color w:val="FF0000"/>
          <w:sz w:val="24"/>
          <w:szCs w:val="24"/>
        </w:rPr>
        <w:t xml:space="preserve"> </w:t>
      </w:r>
    </w:p>
    <w:p w:rsidR="00D36EFC" w:rsidRDefault="00D36EFC"/>
    <w:p w:rsidR="00D36EFC" w:rsidRDefault="003F41EB">
      <w:pPr>
        <w:ind w:left="3600"/>
      </w:pPr>
      <w:r>
        <w:rPr>
          <w:rFonts w:ascii="Courier New" w:eastAsia="Courier New" w:hAnsi="Courier New" w:cs="Courier New"/>
          <w:sz w:val="24"/>
          <w:szCs w:val="24"/>
        </w:rPr>
        <w:t>MCR</w:t>
      </w:r>
    </w:p>
    <w:p w:rsidR="00D36EFC" w:rsidRPr="000772F2" w:rsidRDefault="003F41EB">
      <w:pPr>
        <w:ind w:left="1620" w:right="1690"/>
      </w:pPr>
      <w:r>
        <w:rPr>
          <w:rFonts w:ascii="Courier New" w:eastAsia="Courier New" w:hAnsi="Courier New" w:cs="Courier New"/>
          <w:sz w:val="24"/>
          <w:szCs w:val="24"/>
        </w:rPr>
        <w:t>Selection, means choice. If there is only few ideas, there is not enough to choose f</w:t>
      </w:r>
      <w:r w:rsidRPr="000772F2">
        <w:rPr>
          <w:rFonts w:ascii="Courier New" w:eastAsia="Courier New" w:hAnsi="Courier New" w:cs="Courier New"/>
          <w:sz w:val="24"/>
          <w:szCs w:val="24"/>
        </w:rPr>
        <w:t>rom. Therefore it is so important at the beginning to multiple as many ideas from scratch as possible.</w:t>
      </w:r>
    </w:p>
    <w:p w:rsidR="00D36EFC" w:rsidRPr="000772F2" w:rsidRDefault="00D36EFC"/>
    <w:p w:rsidR="00D36EFC" w:rsidRPr="000772F2" w:rsidRDefault="003F41EB">
      <w:pPr>
        <w:ind w:left="3600"/>
      </w:pPr>
      <w:r w:rsidRPr="000772F2">
        <w:rPr>
          <w:sz w:val="24"/>
          <w:szCs w:val="24"/>
        </w:rPr>
        <w:t>BSM</w:t>
      </w:r>
    </w:p>
    <w:p w:rsidR="00D36EFC" w:rsidRPr="000772F2" w:rsidRDefault="003F41EB">
      <w:pPr>
        <w:ind w:left="1620" w:right="1690"/>
      </w:pPr>
      <w:r w:rsidRPr="000772F2">
        <w:rPr>
          <w:color w:val="FF0000"/>
          <w:sz w:val="24"/>
          <w:szCs w:val="24"/>
        </w:rPr>
        <w:t xml:space="preserve"> </w:t>
      </w:r>
      <w:r w:rsidRPr="000772F2">
        <w:rPr>
          <w:i/>
          <w:color w:val="0070C0"/>
          <w:sz w:val="24"/>
          <w:szCs w:val="24"/>
        </w:rPr>
        <w:t>(starts speaking quite slowsly)</w:t>
      </w:r>
    </w:p>
    <w:p w:rsidR="00D36EFC" w:rsidRDefault="003F41EB">
      <w:pPr>
        <w:ind w:left="1620" w:right="1690"/>
      </w:pPr>
      <w:r w:rsidRPr="000772F2">
        <w:rPr>
          <w:sz w:val="24"/>
          <w:szCs w:val="24"/>
        </w:rPr>
        <w:t>automation, perception, interaction, improvisation, reception, organization, demonstration, </w:t>
      </w:r>
      <w:hyperlink r:id="rId45">
        <w:r w:rsidRPr="000772F2">
          <w:rPr>
            <w:sz w:val="24"/>
            <w:szCs w:val="24"/>
          </w:rPr>
          <w:t>haitian</w:t>
        </w:r>
      </w:hyperlink>
      <w:r>
        <w:rPr>
          <w:sz w:val="24"/>
          <w:szCs w:val="24"/>
          <w:highlight w:val="white"/>
        </w:rPr>
        <w:t>, </w:t>
      </w:r>
      <w:hyperlink r:id="rId46">
        <w:r>
          <w:rPr>
            <w:sz w:val="24"/>
            <w:szCs w:val="24"/>
            <w:highlight w:val="white"/>
          </w:rPr>
          <w:t>haitien</w:t>
        </w:r>
      </w:hyperlink>
      <w:r>
        <w:rPr>
          <w:sz w:val="24"/>
          <w:szCs w:val="24"/>
          <w:highlight w:val="white"/>
        </w:rPr>
        <w:t>, </w:t>
      </w:r>
      <w:hyperlink r:id="rId47">
        <w:r>
          <w:rPr>
            <w:sz w:val="24"/>
            <w:szCs w:val="24"/>
            <w:highlight w:val="white"/>
          </w:rPr>
          <w:t>neuration</w:t>
        </w:r>
      </w:hyperlink>
      <w:r>
        <w:rPr>
          <w:sz w:val="24"/>
          <w:szCs w:val="24"/>
          <w:highlight w:val="white"/>
        </w:rPr>
        <w:t>, </w:t>
      </w:r>
      <w:hyperlink r:id="rId48">
        <w:r>
          <w:rPr>
            <w:sz w:val="24"/>
            <w:szCs w:val="24"/>
            <w:highlight w:val="white"/>
          </w:rPr>
          <w:t>ration</w:t>
        </w:r>
      </w:hyperlink>
      <w:r>
        <w:rPr>
          <w:sz w:val="24"/>
          <w:szCs w:val="24"/>
          <w:highlight w:val="white"/>
        </w:rPr>
        <w:t>, </w:t>
      </w:r>
    </w:p>
    <w:p w:rsidR="00D36EFC" w:rsidRDefault="00692BA3">
      <w:pPr>
        <w:ind w:left="1620" w:right="1690"/>
      </w:pPr>
      <w:hyperlink r:id="rId49">
        <w:r w:rsidR="003F41EB">
          <w:rPr>
            <w:sz w:val="24"/>
            <w:szCs w:val="24"/>
            <w:highlight w:val="white"/>
          </w:rPr>
          <w:t>station</w:t>
        </w:r>
      </w:hyperlink>
      <w:r w:rsidR="003F41EB">
        <w:rPr>
          <w:sz w:val="24"/>
          <w:szCs w:val="24"/>
          <w:highlight w:val="white"/>
        </w:rPr>
        <w:t xml:space="preserve">, </w:t>
      </w:r>
      <w:hyperlink r:id="rId50">
        <w:r w:rsidR="003F41EB">
          <w:rPr>
            <w:sz w:val="24"/>
            <w:szCs w:val="24"/>
            <w:highlight w:val="white"/>
          </w:rPr>
          <w:t>abjuration</w:t>
        </w:r>
      </w:hyperlink>
      <w:r w:rsidR="003F41EB">
        <w:rPr>
          <w:sz w:val="24"/>
          <w:szCs w:val="24"/>
          <w:highlight w:val="white"/>
        </w:rPr>
        <w:t>, </w:t>
      </w:r>
      <w:hyperlink r:id="rId51">
        <w:r w:rsidR="003F41EB">
          <w:rPr>
            <w:sz w:val="24"/>
            <w:szCs w:val="24"/>
            <w:highlight w:val="white"/>
          </w:rPr>
          <w:t>adjuration</w:t>
        </w:r>
      </w:hyperlink>
      <w:r w:rsidR="003F41EB">
        <w:rPr>
          <w:sz w:val="24"/>
          <w:szCs w:val="24"/>
          <w:highlight w:val="white"/>
        </w:rPr>
        <w:t>, </w:t>
      </w:r>
      <w:hyperlink r:id="rId52">
        <w:r w:rsidR="003F41EB">
          <w:rPr>
            <w:sz w:val="24"/>
            <w:szCs w:val="24"/>
            <w:highlight w:val="white"/>
          </w:rPr>
          <w:t>aid station</w:t>
        </w:r>
      </w:hyperlink>
      <w:r w:rsidR="003F41EB">
        <w:rPr>
          <w:sz w:val="24"/>
          <w:szCs w:val="24"/>
          <w:highlight w:val="white"/>
        </w:rPr>
        <w:t xml:space="preserve">, </w:t>
      </w:r>
      <w:hyperlink r:id="rId53">
        <w:r w:rsidR="003F41EB">
          <w:rPr>
            <w:sz w:val="24"/>
            <w:szCs w:val="24"/>
            <w:highlight w:val="white"/>
          </w:rPr>
          <w:t>air station</w:t>
        </w:r>
      </w:hyperlink>
      <w:r w:rsidR="003F41EB">
        <w:rPr>
          <w:sz w:val="24"/>
          <w:szCs w:val="24"/>
          <w:highlight w:val="white"/>
        </w:rPr>
        <w:t>, </w:t>
      </w:r>
      <w:hyperlink r:id="rId54">
        <w:r w:rsidR="003F41EB">
          <w:rPr>
            <w:sz w:val="24"/>
            <w:szCs w:val="24"/>
            <w:highlight w:val="white"/>
          </w:rPr>
          <w:t>alsatian</w:t>
        </w:r>
      </w:hyperlink>
      <w:r w:rsidR="003F41EB">
        <w:rPr>
          <w:sz w:val="24"/>
          <w:szCs w:val="24"/>
          <w:highlight w:val="white"/>
        </w:rPr>
        <w:t xml:space="preserve">, appreciation, </w:t>
      </w:r>
      <w:hyperlink r:id="rId55">
        <w:r w:rsidR="003F41EB">
          <w:rPr>
            <w:sz w:val="24"/>
            <w:szCs w:val="24"/>
            <w:highlight w:val="white"/>
          </w:rPr>
          <w:t>bus station</w:t>
        </w:r>
      </w:hyperlink>
      <w:r w:rsidR="003F41EB">
        <w:rPr>
          <w:sz w:val="24"/>
          <w:szCs w:val="24"/>
          <w:highlight w:val="white"/>
        </w:rPr>
        <w:t>, </w:t>
      </w:r>
      <w:hyperlink r:id="rId56">
        <w:r w:rsidR="003F41EB">
          <w:rPr>
            <w:sz w:val="24"/>
            <w:szCs w:val="24"/>
            <w:highlight w:val="white"/>
          </w:rPr>
          <w:t>carnation</w:t>
        </w:r>
      </w:hyperlink>
      <w:r w:rsidR="003F41EB">
        <w:rPr>
          <w:sz w:val="24"/>
          <w:szCs w:val="24"/>
          <w:highlight w:val="white"/>
        </w:rPr>
        <w:t>, </w:t>
      </w:r>
      <w:hyperlink r:id="rId57">
        <w:r w:rsidR="003F41EB">
          <w:rPr>
            <w:sz w:val="24"/>
            <w:szCs w:val="24"/>
            <w:highlight w:val="white"/>
          </w:rPr>
          <w:t>castration</w:t>
        </w:r>
      </w:hyperlink>
      <w:r w:rsidR="003F41EB">
        <w:rPr>
          <w:sz w:val="24"/>
          <w:szCs w:val="24"/>
          <w:highlight w:val="white"/>
        </w:rPr>
        <w:t>, </w:t>
      </w:r>
      <w:hyperlink r:id="rId58">
        <w:r w:rsidR="003F41EB">
          <w:rPr>
            <w:sz w:val="24"/>
            <w:szCs w:val="24"/>
            <w:highlight w:val="white"/>
          </w:rPr>
          <w:t>causation</w:t>
        </w:r>
      </w:hyperlink>
      <w:r w:rsidR="003F41EB">
        <w:rPr>
          <w:sz w:val="24"/>
          <w:szCs w:val="24"/>
          <w:highlight w:val="white"/>
        </w:rPr>
        <w:t>, </w:t>
      </w:r>
      <w:hyperlink r:id="rId59">
        <w:r w:rsidR="003F41EB">
          <w:rPr>
            <w:sz w:val="24"/>
            <w:szCs w:val="24"/>
            <w:highlight w:val="white"/>
          </w:rPr>
          <w:t>cessation</w:t>
        </w:r>
      </w:hyperlink>
      <w:r w:rsidR="003F41EB">
        <w:rPr>
          <w:sz w:val="24"/>
          <w:szCs w:val="24"/>
          <w:highlight w:val="white"/>
        </w:rPr>
        <w:t xml:space="preserve">, </w:t>
      </w:r>
      <w:hyperlink r:id="rId60">
        <w:r w:rsidR="003F41EB">
          <w:rPr>
            <w:sz w:val="24"/>
            <w:szCs w:val="24"/>
            <w:highlight w:val="white"/>
          </w:rPr>
          <w:t>citation</w:t>
        </w:r>
      </w:hyperlink>
      <w:r w:rsidR="003F41EB">
        <w:rPr>
          <w:sz w:val="24"/>
          <w:szCs w:val="24"/>
          <w:highlight w:val="white"/>
        </w:rPr>
        <w:t>, </w:t>
      </w:r>
      <w:hyperlink r:id="rId61">
        <w:r w:rsidR="003F41EB">
          <w:rPr>
            <w:sz w:val="24"/>
            <w:szCs w:val="24"/>
            <w:highlight w:val="white"/>
          </w:rPr>
          <w:t>claymation</w:t>
        </w:r>
      </w:hyperlink>
      <w:r w:rsidR="003F41EB">
        <w:rPr>
          <w:sz w:val="24"/>
          <w:szCs w:val="24"/>
          <w:highlight w:val="white"/>
        </w:rPr>
        <w:t>, </w:t>
      </w:r>
      <w:hyperlink r:id="rId62">
        <w:r w:rsidR="003F41EB">
          <w:rPr>
            <w:sz w:val="24"/>
            <w:szCs w:val="24"/>
            <w:highlight w:val="white"/>
          </w:rPr>
          <w:t>coach station</w:t>
        </w:r>
      </w:hyperlink>
      <w:r w:rsidR="003F41EB">
        <w:rPr>
          <w:sz w:val="24"/>
          <w:szCs w:val="24"/>
          <w:highlight w:val="white"/>
        </w:rPr>
        <w:t>, </w:t>
      </w:r>
      <w:hyperlink r:id="rId63">
        <w:r w:rsidR="003F41EB">
          <w:rPr>
            <w:sz w:val="24"/>
            <w:szCs w:val="24"/>
            <w:highlight w:val="white"/>
          </w:rPr>
          <w:t>collation</w:t>
        </w:r>
      </w:hyperlink>
      <w:r w:rsidR="003F41EB">
        <w:rPr>
          <w:sz w:val="24"/>
          <w:szCs w:val="24"/>
          <w:highlight w:val="white"/>
        </w:rPr>
        <w:t>, </w:t>
      </w:r>
    </w:p>
    <w:p w:rsidR="00D36EFC" w:rsidRDefault="00692BA3">
      <w:pPr>
        <w:ind w:left="1620" w:right="1690"/>
      </w:pPr>
      <w:hyperlink r:id="rId64">
        <w:r w:rsidR="003F41EB">
          <w:rPr>
            <w:sz w:val="24"/>
            <w:szCs w:val="24"/>
            <w:highlight w:val="white"/>
          </w:rPr>
          <w:t>comparation</w:t>
        </w:r>
      </w:hyperlink>
      <w:r w:rsidR="003F41EB">
        <w:rPr>
          <w:sz w:val="24"/>
          <w:szCs w:val="24"/>
          <w:highlight w:val="white"/>
        </w:rPr>
        <w:t>,</w:t>
      </w:r>
      <w:hyperlink r:id="rId65">
        <w:r w:rsidR="003F41EB">
          <w:rPr>
            <w:sz w:val="24"/>
            <w:szCs w:val="24"/>
            <w:highlight w:val="white"/>
          </w:rPr>
          <w:t>complexation</w:t>
        </w:r>
      </w:hyperlink>
      <w:r w:rsidR="003F41EB">
        <w:rPr>
          <w:sz w:val="24"/>
          <w:szCs w:val="24"/>
          <w:highlight w:val="white"/>
        </w:rPr>
        <w:t>, </w:t>
      </w:r>
      <w:hyperlink r:id="rId66">
        <w:r w:rsidR="003F41EB">
          <w:rPr>
            <w:sz w:val="24"/>
            <w:szCs w:val="24"/>
            <w:highlight w:val="white"/>
          </w:rPr>
          <w:t>conflation</w:t>
        </w:r>
      </w:hyperlink>
      <w:r w:rsidR="003F41EB">
        <w:rPr>
          <w:sz w:val="24"/>
          <w:szCs w:val="24"/>
          <w:highlight w:val="white"/>
        </w:rPr>
        <w:t>, </w:t>
      </w:r>
      <w:hyperlink r:id="rId67">
        <w:r w:rsidR="003F41EB">
          <w:rPr>
            <w:sz w:val="24"/>
            <w:szCs w:val="24"/>
            <w:highlight w:val="white"/>
          </w:rPr>
          <w:t>corrugation</w:t>
        </w:r>
      </w:hyperlink>
      <w:r w:rsidR="003F41EB">
        <w:rPr>
          <w:sz w:val="24"/>
          <w:szCs w:val="24"/>
          <w:highlight w:val="white"/>
        </w:rPr>
        <w:t>, </w:t>
      </w:r>
    </w:p>
    <w:p w:rsidR="00D36EFC" w:rsidRDefault="00692BA3">
      <w:pPr>
        <w:ind w:left="1620" w:right="1690"/>
      </w:pPr>
      <w:hyperlink r:id="rId68">
        <w:r w:rsidR="003F41EB">
          <w:rPr>
            <w:sz w:val="24"/>
            <w:szCs w:val="24"/>
            <w:highlight w:val="white"/>
          </w:rPr>
          <w:t>creation</w:t>
        </w:r>
      </w:hyperlink>
      <w:r w:rsidR="003F41EB">
        <w:rPr>
          <w:sz w:val="24"/>
          <w:szCs w:val="24"/>
          <w:highlight w:val="white"/>
        </w:rPr>
        <w:t>, </w:t>
      </w:r>
      <w:hyperlink r:id="rId69">
        <w:r w:rsidR="003F41EB">
          <w:rPr>
            <w:sz w:val="24"/>
            <w:szCs w:val="24"/>
            <w:highlight w:val="white"/>
          </w:rPr>
          <w:t>cremation</w:t>
        </w:r>
      </w:hyperlink>
      <w:r w:rsidR="003F41EB">
        <w:rPr>
          <w:sz w:val="24"/>
          <w:szCs w:val="24"/>
          <w:highlight w:val="white"/>
        </w:rPr>
        <w:t xml:space="preserve">,  </w:t>
      </w:r>
      <w:hyperlink r:id="rId70">
        <w:r w:rsidR="003F41EB">
          <w:rPr>
            <w:sz w:val="24"/>
            <w:szCs w:val="24"/>
            <w:highlight w:val="white"/>
          </w:rPr>
          <w:t>crustacean</w:t>
        </w:r>
      </w:hyperlink>
      <w:r w:rsidR="003F41EB">
        <w:rPr>
          <w:sz w:val="24"/>
          <w:szCs w:val="24"/>
          <w:highlight w:val="white"/>
        </w:rPr>
        <w:t xml:space="preserve">,  </w:t>
      </w:r>
      <w:hyperlink r:id="rId71">
        <w:r w:rsidR="003F41EB">
          <w:rPr>
            <w:sz w:val="24"/>
            <w:szCs w:val="24"/>
            <w:highlight w:val="white"/>
          </w:rPr>
          <w:t>dalmatian</w:t>
        </w:r>
      </w:hyperlink>
      <w:r w:rsidR="003F41EB">
        <w:rPr>
          <w:sz w:val="24"/>
          <w:szCs w:val="24"/>
          <w:highlight w:val="white"/>
        </w:rPr>
        <w:t>, </w:t>
      </w:r>
      <w:hyperlink r:id="rId72">
        <w:r w:rsidR="003F41EB">
          <w:rPr>
            <w:sz w:val="24"/>
            <w:szCs w:val="24"/>
            <w:highlight w:val="white"/>
          </w:rPr>
          <w:t>damnation</w:t>
        </w:r>
      </w:hyperlink>
      <w:r w:rsidR="003F41EB">
        <w:rPr>
          <w:sz w:val="24"/>
          <w:szCs w:val="24"/>
          <w:highlight w:val="white"/>
        </w:rPr>
        <w:t>, </w:t>
      </w:r>
      <w:hyperlink r:id="rId73">
        <w:r w:rsidR="003F41EB">
          <w:rPr>
            <w:sz w:val="24"/>
            <w:szCs w:val="24"/>
            <w:highlight w:val="white"/>
          </w:rPr>
          <w:t>deflation</w:t>
        </w:r>
      </w:hyperlink>
      <w:r w:rsidR="003F41EB">
        <w:rPr>
          <w:sz w:val="24"/>
          <w:szCs w:val="24"/>
          <w:highlight w:val="white"/>
        </w:rPr>
        <w:t>, </w:t>
      </w:r>
      <w:hyperlink r:id="rId74">
        <w:r w:rsidR="003F41EB">
          <w:rPr>
            <w:sz w:val="24"/>
            <w:szCs w:val="24"/>
            <w:highlight w:val="white"/>
          </w:rPr>
          <w:t>defloration</w:t>
        </w:r>
      </w:hyperlink>
      <w:r w:rsidR="003F41EB">
        <w:rPr>
          <w:sz w:val="24"/>
          <w:szCs w:val="24"/>
          <w:highlight w:val="white"/>
        </w:rPr>
        <w:t>, </w:t>
      </w:r>
    </w:p>
    <w:p w:rsidR="00D36EFC" w:rsidRDefault="00692BA3">
      <w:pPr>
        <w:ind w:left="1620" w:right="1690"/>
      </w:pPr>
      <w:hyperlink r:id="rId75">
        <w:r w:rsidR="003F41EB">
          <w:rPr>
            <w:sz w:val="24"/>
            <w:szCs w:val="24"/>
            <w:highlight w:val="white"/>
          </w:rPr>
          <w:t>delation</w:t>
        </w:r>
      </w:hyperlink>
      <w:r w:rsidR="003F41EB">
        <w:rPr>
          <w:sz w:val="24"/>
          <w:szCs w:val="24"/>
          <w:highlight w:val="white"/>
        </w:rPr>
        <w:t>,</w:t>
      </w:r>
      <w:hyperlink r:id="rId76">
        <w:r w:rsidR="003F41EB">
          <w:rPr>
            <w:sz w:val="24"/>
            <w:szCs w:val="24"/>
            <w:highlight w:val="white"/>
          </w:rPr>
          <w:t>dentation</w:t>
        </w:r>
      </w:hyperlink>
      <w:r w:rsidR="003F41EB">
        <w:rPr>
          <w:sz w:val="24"/>
          <w:szCs w:val="24"/>
          <w:highlight w:val="white"/>
        </w:rPr>
        <w:t>, </w:t>
      </w:r>
      <w:hyperlink r:id="rId77">
        <w:r w:rsidR="003F41EB">
          <w:rPr>
            <w:sz w:val="24"/>
            <w:szCs w:val="24"/>
            <w:highlight w:val="white"/>
          </w:rPr>
          <w:t>deploration</w:t>
        </w:r>
      </w:hyperlink>
      <w:r w:rsidR="003F41EB">
        <w:rPr>
          <w:sz w:val="24"/>
          <w:szCs w:val="24"/>
          <w:highlight w:val="white"/>
        </w:rPr>
        <w:t>, </w:t>
      </w:r>
      <w:hyperlink r:id="rId78">
        <w:r w:rsidR="003F41EB">
          <w:rPr>
            <w:sz w:val="24"/>
            <w:szCs w:val="24"/>
            <w:highlight w:val="white"/>
          </w:rPr>
          <w:t>deprecation</w:t>
        </w:r>
      </w:hyperlink>
      <w:r w:rsidR="003F41EB">
        <w:rPr>
          <w:sz w:val="24"/>
          <w:szCs w:val="24"/>
          <w:highlight w:val="white"/>
        </w:rPr>
        <w:t>, </w:t>
      </w:r>
    </w:p>
    <w:p w:rsidR="00D36EFC" w:rsidRDefault="00692BA3">
      <w:pPr>
        <w:ind w:left="1620" w:right="1690"/>
      </w:pPr>
      <w:hyperlink r:id="rId79">
        <w:r w:rsidR="003F41EB">
          <w:rPr>
            <w:sz w:val="24"/>
            <w:szCs w:val="24"/>
            <w:highlight w:val="white"/>
          </w:rPr>
          <w:t>deration</w:t>
        </w:r>
      </w:hyperlink>
      <w:r w:rsidR="003F41EB">
        <w:rPr>
          <w:sz w:val="24"/>
          <w:szCs w:val="24"/>
          <w:highlight w:val="white"/>
        </w:rPr>
        <w:t>, </w:t>
      </w:r>
      <w:hyperlink r:id="rId80">
        <w:r w:rsidR="003F41EB">
          <w:rPr>
            <w:sz w:val="24"/>
            <w:szCs w:val="24"/>
            <w:highlight w:val="white"/>
          </w:rPr>
          <w:t>deterration</w:t>
        </w:r>
      </w:hyperlink>
      <w:r w:rsidR="003F41EB">
        <w:rPr>
          <w:sz w:val="24"/>
          <w:szCs w:val="24"/>
          <w:highlight w:val="white"/>
        </w:rPr>
        <w:t>, </w:t>
      </w:r>
      <w:hyperlink r:id="rId81">
        <w:r w:rsidR="003F41EB">
          <w:rPr>
            <w:sz w:val="24"/>
            <w:szCs w:val="24"/>
            <w:highlight w:val="white"/>
          </w:rPr>
          <w:t>dictation</w:t>
        </w:r>
      </w:hyperlink>
      <w:r w:rsidR="003F41EB">
        <w:rPr>
          <w:sz w:val="24"/>
          <w:szCs w:val="24"/>
          <w:highlight w:val="white"/>
        </w:rPr>
        <w:t>,</w:t>
      </w:r>
      <w:hyperlink r:id="rId82">
        <w:r w:rsidR="003F41EB">
          <w:rPr>
            <w:sz w:val="24"/>
            <w:szCs w:val="24"/>
            <w:highlight w:val="white"/>
          </w:rPr>
          <w:t>dignation</w:t>
        </w:r>
      </w:hyperlink>
      <w:r w:rsidR="003F41EB">
        <w:rPr>
          <w:sz w:val="24"/>
          <w:szCs w:val="24"/>
          <w:highlight w:val="white"/>
        </w:rPr>
        <w:t>, </w:t>
      </w:r>
      <w:hyperlink r:id="rId83">
        <w:r w:rsidR="003F41EB">
          <w:rPr>
            <w:sz w:val="24"/>
            <w:szCs w:val="24"/>
            <w:highlight w:val="white"/>
          </w:rPr>
          <w:t>dilation</w:t>
        </w:r>
      </w:hyperlink>
      <w:r w:rsidR="003F41EB">
        <w:rPr>
          <w:sz w:val="24"/>
          <w:szCs w:val="24"/>
          <w:highlight w:val="white"/>
        </w:rPr>
        <w:t>,</w:t>
      </w:r>
    </w:p>
    <w:p w:rsidR="00D36EFC" w:rsidRDefault="003F41EB">
      <w:pPr>
        <w:ind w:left="1620" w:right="1690"/>
      </w:pPr>
      <w:r>
        <w:rPr>
          <w:sz w:val="24"/>
          <w:szCs w:val="24"/>
          <w:highlight w:val="white"/>
        </w:rPr>
        <w:t> </w:t>
      </w:r>
      <w:hyperlink r:id="rId84">
        <w:r>
          <w:rPr>
            <w:sz w:val="24"/>
            <w:szCs w:val="24"/>
            <w:highlight w:val="white"/>
          </w:rPr>
          <w:t>donation</w:t>
        </w:r>
      </w:hyperlink>
      <w:r>
        <w:rPr>
          <w:sz w:val="24"/>
          <w:szCs w:val="24"/>
          <w:highlight w:val="white"/>
        </w:rPr>
        <w:t>, </w:t>
      </w:r>
      <w:hyperlink r:id="rId85">
        <w:r>
          <w:rPr>
            <w:sz w:val="24"/>
            <w:szCs w:val="24"/>
            <w:highlight w:val="white"/>
          </w:rPr>
          <w:t>dotation</w:t>
        </w:r>
      </w:hyperlink>
      <w:r>
        <w:rPr>
          <w:sz w:val="24"/>
          <w:szCs w:val="24"/>
          <w:highlight w:val="white"/>
        </w:rPr>
        <w:t>, </w:t>
      </w:r>
      <w:hyperlink r:id="rId86">
        <w:r>
          <w:rPr>
            <w:sz w:val="24"/>
            <w:szCs w:val="24"/>
            <w:highlight w:val="white"/>
          </w:rPr>
          <w:t>duration</w:t>
        </w:r>
      </w:hyperlink>
      <w:r>
        <w:rPr>
          <w:sz w:val="24"/>
          <w:szCs w:val="24"/>
          <w:highlight w:val="white"/>
        </w:rPr>
        <w:t>, </w:t>
      </w:r>
      <w:hyperlink r:id="rId87">
        <w:r>
          <w:rPr>
            <w:sz w:val="24"/>
            <w:szCs w:val="24"/>
            <w:highlight w:val="white"/>
          </w:rPr>
          <w:t>elation</w:t>
        </w:r>
      </w:hyperlink>
      <w:r>
        <w:rPr>
          <w:sz w:val="24"/>
          <w:szCs w:val="24"/>
          <w:highlight w:val="white"/>
        </w:rPr>
        <w:t>, </w:t>
      </w:r>
      <w:hyperlink r:id="rId88">
        <w:r>
          <w:rPr>
            <w:sz w:val="24"/>
            <w:szCs w:val="24"/>
            <w:highlight w:val="white"/>
          </w:rPr>
          <w:t>enation</w:t>
        </w:r>
      </w:hyperlink>
      <w:r>
        <w:rPr>
          <w:sz w:val="24"/>
          <w:szCs w:val="24"/>
          <w:highlight w:val="white"/>
        </w:rPr>
        <w:t>,</w:t>
      </w:r>
    </w:p>
    <w:p w:rsidR="00D36EFC" w:rsidRDefault="00692BA3">
      <w:pPr>
        <w:ind w:left="1620" w:right="1690"/>
      </w:pPr>
      <w:hyperlink r:id="rId89">
        <w:r w:rsidR="003F41EB">
          <w:rPr>
            <w:sz w:val="24"/>
            <w:szCs w:val="24"/>
            <w:highlight w:val="white"/>
          </w:rPr>
          <w:t>excecation</w:t>
        </w:r>
      </w:hyperlink>
      <w:r w:rsidR="003F41EB">
        <w:rPr>
          <w:sz w:val="24"/>
          <w:szCs w:val="24"/>
          <w:highlight w:val="white"/>
        </w:rPr>
        <w:t>, </w:t>
      </w:r>
      <w:hyperlink r:id="rId90">
        <w:r w:rsidR="003F41EB">
          <w:rPr>
            <w:sz w:val="24"/>
            <w:szCs w:val="24"/>
            <w:highlight w:val="white"/>
          </w:rPr>
          <w:t>fibration</w:t>
        </w:r>
      </w:hyperlink>
      <w:r w:rsidR="003F41EB">
        <w:rPr>
          <w:sz w:val="24"/>
          <w:szCs w:val="24"/>
          <w:highlight w:val="white"/>
        </w:rPr>
        <w:t>, </w:t>
      </w:r>
      <w:hyperlink r:id="rId91">
        <w:r w:rsidR="003F41EB">
          <w:rPr>
            <w:sz w:val="24"/>
            <w:szCs w:val="24"/>
            <w:highlight w:val="white"/>
          </w:rPr>
          <w:t>fication</w:t>
        </w:r>
      </w:hyperlink>
      <w:r w:rsidR="003F41EB">
        <w:rPr>
          <w:sz w:val="24"/>
          <w:szCs w:val="24"/>
          <w:highlight w:val="white"/>
        </w:rPr>
        <w:t>, </w:t>
      </w:r>
      <w:hyperlink r:id="rId92">
        <w:r w:rsidR="003F41EB">
          <w:rPr>
            <w:sz w:val="24"/>
            <w:szCs w:val="24"/>
            <w:highlight w:val="white"/>
          </w:rPr>
          <w:t>filtration</w:t>
        </w:r>
      </w:hyperlink>
      <w:r w:rsidR="003F41EB">
        <w:rPr>
          <w:sz w:val="24"/>
          <w:szCs w:val="24"/>
          <w:highlight w:val="white"/>
        </w:rPr>
        <w:t>, </w:t>
      </w:r>
      <w:hyperlink r:id="rId93">
        <w:r w:rsidR="003F41EB">
          <w:rPr>
            <w:sz w:val="24"/>
            <w:szCs w:val="24"/>
            <w:highlight w:val="white"/>
          </w:rPr>
          <w:t>fixation</w:t>
        </w:r>
      </w:hyperlink>
      <w:r w:rsidR="003F41EB">
        <w:rPr>
          <w:sz w:val="24"/>
          <w:szCs w:val="24"/>
          <w:highlight w:val="white"/>
        </w:rPr>
        <w:t>, </w:t>
      </w:r>
    </w:p>
    <w:p w:rsidR="00D36EFC" w:rsidRDefault="00692BA3">
      <w:pPr>
        <w:ind w:left="1620" w:right="1690"/>
      </w:pPr>
      <w:hyperlink r:id="rId94">
        <w:r w:rsidR="003F41EB">
          <w:rPr>
            <w:sz w:val="24"/>
            <w:szCs w:val="24"/>
            <w:highlight w:val="white"/>
          </w:rPr>
          <w:t>flirtation</w:t>
        </w:r>
      </w:hyperlink>
      <w:r w:rsidR="003F41EB">
        <w:rPr>
          <w:sz w:val="24"/>
          <w:szCs w:val="24"/>
          <w:highlight w:val="white"/>
        </w:rPr>
        <w:t>, </w:t>
      </w:r>
      <w:hyperlink r:id="rId95">
        <w:r w:rsidR="003F41EB">
          <w:rPr>
            <w:sz w:val="24"/>
            <w:szCs w:val="24"/>
            <w:highlight w:val="white"/>
          </w:rPr>
          <w:t>flotation</w:t>
        </w:r>
      </w:hyperlink>
      <w:r w:rsidR="003F41EB">
        <w:rPr>
          <w:sz w:val="24"/>
          <w:szCs w:val="24"/>
          <w:highlight w:val="white"/>
        </w:rPr>
        <w:t>,</w:t>
      </w:r>
      <w:hyperlink r:id="rId96">
        <w:r w:rsidR="003F41EB">
          <w:rPr>
            <w:sz w:val="24"/>
            <w:szCs w:val="24"/>
            <w:highlight w:val="white"/>
          </w:rPr>
          <w:t>flustration</w:t>
        </w:r>
      </w:hyperlink>
      <w:r w:rsidR="003F41EB">
        <w:rPr>
          <w:sz w:val="24"/>
          <w:szCs w:val="24"/>
          <w:highlight w:val="white"/>
        </w:rPr>
        <w:t>, </w:t>
      </w:r>
      <w:hyperlink r:id="rId97">
        <w:r w:rsidR="003F41EB">
          <w:rPr>
            <w:sz w:val="24"/>
            <w:szCs w:val="24"/>
            <w:highlight w:val="white"/>
          </w:rPr>
          <w:t>formation</w:t>
        </w:r>
      </w:hyperlink>
      <w:r w:rsidR="003F41EB">
        <w:rPr>
          <w:sz w:val="24"/>
          <w:szCs w:val="24"/>
          <w:highlight w:val="white"/>
        </w:rPr>
        <w:t>, </w:t>
      </w:r>
      <w:hyperlink r:id="rId98">
        <w:r w:rsidR="003F41EB">
          <w:rPr>
            <w:sz w:val="24"/>
            <w:szCs w:val="24"/>
            <w:highlight w:val="white"/>
          </w:rPr>
          <w:t>foundation</w:t>
        </w:r>
      </w:hyperlink>
      <w:r w:rsidR="003F41EB">
        <w:rPr>
          <w:sz w:val="24"/>
          <w:szCs w:val="24"/>
          <w:highlight w:val="white"/>
        </w:rPr>
        <w:t>, </w:t>
      </w:r>
    </w:p>
    <w:p w:rsidR="00D36EFC" w:rsidRDefault="00692BA3">
      <w:pPr>
        <w:ind w:left="1620" w:right="1690"/>
      </w:pPr>
      <w:hyperlink r:id="rId99">
        <w:r w:rsidR="003F41EB">
          <w:rPr>
            <w:sz w:val="24"/>
            <w:szCs w:val="24"/>
            <w:highlight w:val="white"/>
          </w:rPr>
          <w:t>friation</w:t>
        </w:r>
      </w:hyperlink>
      <w:r w:rsidR="003F41EB">
        <w:rPr>
          <w:sz w:val="24"/>
          <w:szCs w:val="24"/>
          <w:highlight w:val="white"/>
        </w:rPr>
        <w:t>, </w:t>
      </w:r>
      <w:hyperlink r:id="rId100">
        <w:r w:rsidR="003F41EB">
          <w:rPr>
            <w:sz w:val="24"/>
            <w:szCs w:val="24"/>
            <w:highlight w:val="white"/>
          </w:rPr>
          <w:t>frication</w:t>
        </w:r>
      </w:hyperlink>
      <w:r w:rsidR="003F41EB">
        <w:rPr>
          <w:sz w:val="24"/>
          <w:szCs w:val="24"/>
          <w:highlight w:val="white"/>
        </w:rPr>
        <w:t>, </w:t>
      </w:r>
      <w:hyperlink r:id="rId101">
        <w:r w:rsidR="003F41EB">
          <w:rPr>
            <w:sz w:val="24"/>
            <w:szCs w:val="24"/>
            <w:highlight w:val="white"/>
          </w:rPr>
          <w:t>frustration</w:t>
        </w:r>
      </w:hyperlink>
      <w:r w:rsidR="003F41EB">
        <w:rPr>
          <w:sz w:val="24"/>
          <w:szCs w:val="24"/>
          <w:highlight w:val="white"/>
        </w:rPr>
        <w:t>,</w:t>
      </w:r>
      <w:hyperlink r:id="rId102">
        <w:r w:rsidR="003F41EB">
          <w:rPr>
            <w:sz w:val="24"/>
            <w:szCs w:val="24"/>
            <w:highlight w:val="white"/>
          </w:rPr>
          <w:t>fundacion</w:t>
        </w:r>
      </w:hyperlink>
      <w:r w:rsidR="003F41EB">
        <w:rPr>
          <w:sz w:val="24"/>
          <w:szCs w:val="24"/>
          <w:highlight w:val="white"/>
        </w:rPr>
        <w:t>, </w:t>
      </w:r>
      <w:hyperlink r:id="rId103">
        <w:r w:rsidR="003F41EB">
          <w:rPr>
            <w:sz w:val="24"/>
            <w:szCs w:val="24"/>
            <w:highlight w:val="white"/>
          </w:rPr>
          <w:t>gas station</w:t>
        </w:r>
      </w:hyperlink>
      <w:r w:rsidR="003F41EB">
        <w:rPr>
          <w:sz w:val="24"/>
          <w:szCs w:val="24"/>
          <w:highlight w:val="white"/>
        </w:rPr>
        <w:t>, </w:t>
      </w:r>
    </w:p>
    <w:p w:rsidR="00D36EFC" w:rsidRDefault="00692BA3">
      <w:pPr>
        <w:ind w:left="1620" w:right="1690"/>
      </w:pPr>
      <w:hyperlink r:id="rId104">
        <w:r w:rsidR="003F41EB">
          <w:rPr>
            <w:sz w:val="24"/>
            <w:szCs w:val="24"/>
            <w:highlight w:val="white"/>
          </w:rPr>
          <w:t>gelation</w:t>
        </w:r>
      </w:hyperlink>
      <w:r w:rsidR="003F41EB">
        <w:rPr>
          <w:sz w:val="24"/>
          <w:szCs w:val="24"/>
          <w:highlight w:val="white"/>
        </w:rPr>
        <w:t>, </w:t>
      </w:r>
      <w:hyperlink r:id="rId105">
        <w:r w:rsidR="003F41EB">
          <w:rPr>
            <w:sz w:val="24"/>
            <w:szCs w:val="24"/>
            <w:highlight w:val="white"/>
          </w:rPr>
          <w:t>gestation</w:t>
        </w:r>
      </w:hyperlink>
      <w:r w:rsidR="003F41EB">
        <w:rPr>
          <w:sz w:val="24"/>
          <w:szCs w:val="24"/>
          <w:highlight w:val="white"/>
        </w:rPr>
        <w:t>, </w:t>
      </w:r>
      <w:hyperlink r:id="rId106">
        <w:r w:rsidR="003F41EB">
          <w:rPr>
            <w:sz w:val="24"/>
            <w:szCs w:val="24"/>
            <w:highlight w:val="white"/>
          </w:rPr>
          <w:t>gradation</w:t>
        </w:r>
      </w:hyperlink>
      <w:r w:rsidR="003F41EB">
        <w:rPr>
          <w:sz w:val="24"/>
          <w:szCs w:val="24"/>
          <w:highlight w:val="white"/>
        </w:rPr>
        <w:t>, </w:t>
      </w:r>
      <w:hyperlink r:id="rId107">
        <w:r w:rsidR="003F41EB">
          <w:rPr>
            <w:sz w:val="24"/>
            <w:szCs w:val="24"/>
            <w:highlight w:val="white"/>
          </w:rPr>
          <w:t>gyration</w:t>
        </w:r>
      </w:hyperlink>
      <w:r w:rsidR="003F41EB">
        <w:rPr>
          <w:sz w:val="24"/>
          <w:szCs w:val="24"/>
          <w:highlight w:val="white"/>
        </w:rPr>
        <w:t xml:space="preserve">, </w:t>
      </w:r>
      <w:hyperlink r:id="rId108">
        <w:r w:rsidR="003F41EB">
          <w:rPr>
            <w:sz w:val="24"/>
            <w:szCs w:val="24"/>
            <w:highlight w:val="white"/>
          </w:rPr>
          <w:t>horatian</w:t>
        </w:r>
      </w:hyperlink>
      <w:r w:rsidR="003F41EB">
        <w:rPr>
          <w:sz w:val="24"/>
          <w:szCs w:val="24"/>
          <w:highlight w:val="white"/>
        </w:rPr>
        <w:t>, </w:t>
      </w:r>
    </w:p>
    <w:p w:rsidR="00D36EFC" w:rsidRDefault="00692BA3">
      <w:pPr>
        <w:ind w:left="1620" w:right="1690"/>
      </w:pPr>
      <w:hyperlink r:id="rId109">
        <w:r w:rsidR="003F41EB">
          <w:rPr>
            <w:sz w:val="24"/>
            <w:szCs w:val="24"/>
            <w:highlight w:val="white"/>
          </w:rPr>
          <w:t>hydration</w:t>
        </w:r>
      </w:hyperlink>
      <w:r w:rsidR="003F41EB">
        <w:rPr>
          <w:sz w:val="24"/>
          <w:szCs w:val="24"/>
          <w:highlight w:val="white"/>
        </w:rPr>
        <w:t>, </w:t>
      </w:r>
      <w:hyperlink r:id="rId110">
        <w:r w:rsidR="003F41EB">
          <w:rPr>
            <w:sz w:val="24"/>
            <w:szCs w:val="24"/>
            <w:highlight w:val="white"/>
          </w:rPr>
          <w:t>inflation</w:t>
        </w:r>
      </w:hyperlink>
      <w:r w:rsidR="003F41EB">
        <w:rPr>
          <w:sz w:val="24"/>
          <w:szCs w:val="24"/>
          <w:highlight w:val="white"/>
        </w:rPr>
        <w:t>, </w:t>
      </w:r>
      <w:hyperlink r:id="rId111">
        <w:r w:rsidR="003F41EB">
          <w:rPr>
            <w:sz w:val="24"/>
            <w:szCs w:val="24"/>
            <w:highlight w:val="white"/>
          </w:rPr>
          <w:t>jobation</w:t>
        </w:r>
      </w:hyperlink>
      <w:r w:rsidR="003F41EB">
        <w:rPr>
          <w:sz w:val="24"/>
          <w:szCs w:val="24"/>
          <w:highlight w:val="white"/>
        </w:rPr>
        <w:t>, </w:t>
      </w:r>
      <w:hyperlink r:id="rId112">
        <w:r w:rsidR="003F41EB">
          <w:rPr>
            <w:sz w:val="24"/>
            <w:szCs w:val="24"/>
            <w:highlight w:val="white"/>
          </w:rPr>
          <w:t>lactation</w:t>
        </w:r>
      </w:hyperlink>
      <w:r w:rsidR="003F41EB">
        <w:rPr>
          <w:sz w:val="24"/>
          <w:szCs w:val="24"/>
          <w:highlight w:val="white"/>
        </w:rPr>
        <w:t>, </w:t>
      </w:r>
      <w:hyperlink r:id="rId113">
        <w:r w:rsidR="003F41EB">
          <w:rPr>
            <w:sz w:val="24"/>
            <w:szCs w:val="24"/>
            <w:highlight w:val="white"/>
          </w:rPr>
          <w:t>latration</w:t>
        </w:r>
      </w:hyperlink>
      <w:r w:rsidR="003F41EB">
        <w:rPr>
          <w:sz w:val="24"/>
          <w:szCs w:val="24"/>
          <w:highlight w:val="white"/>
        </w:rPr>
        <w:t>, </w:t>
      </w:r>
    </w:p>
    <w:p w:rsidR="00D36EFC" w:rsidRDefault="00692BA3">
      <w:pPr>
        <w:ind w:left="1620" w:right="1690"/>
      </w:pPr>
      <w:hyperlink r:id="rId114">
        <w:r w:rsidR="003F41EB">
          <w:rPr>
            <w:sz w:val="24"/>
            <w:szCs w:val="24"/>
            <w:highlight w:val="white"/>
          </w:rPr>
          <w:t>libration</w:t>
        </w:r>
      </w:hyperlink>
      <w:r w:rsidR="003F41EB">
        <w:rPr>
          <w:sz w:val="24"/>
          <w:szCs w:val="24"/>
          <w:highlight w:val="white"/>
        </w:rPr>
        <w:t>,</w:t>
      </w:r>
      <w:hyperlink r:id="rId115">
        <w:r w:rsidR="003F41EB">
          <w:rPr>
            <w:sz w:val="24"/>
            <w:szCs w:val="24"/>
            <w:highlight w:val="white"/>
          </w:rPr>
          <w:t>ligation</w:t>
        </w:r>
      </w:hyperlink>
      <w:r w:rsidR="003F41EB">
        <w:rPr>
          <w:sz w:val="24"/>
          <w:szCs w:val="24"/>
          <w:highlight w:val="white"/>
        </w:rPr>
        <w:t>, </w:t>
      </w:r>
      <w:hyperlink r:id="rId116">
        <w:r w:rsidR="003F41EB">
          <w:rPr>
            <w:sz w:val="24"/>
            <w:szCs w:val="24"/>
            <w:highlight w:val="white"/>
          </w:rPr>
          <w:t>lobation</w:t>
        </w:r>
      </w:hyperlink>
      <w:r w:rsidR="003F41EB">
        <w:rPr>
          <w:sz w:val="24"/>
          <w:szCs w:val="24"/>
          <w:highlight w:val="white"/>
        </w:rPr>
        <w:t>, </w:t>
      </w:r>
      <w:hyperlink r:id="rId117">
        <w:r w:rsidR="003F41EB">
          <w:rPr>
            <w:sz w:val="24"/>
            <w:szCs w:val="24"/>
            <w:highlight w:val="white"/>
          </w:rPr>
          <w:t>location</w:t>
        </w:r>
      </w:hyperlink>
      <w:r w:rsidR="003F41EB">
        <w:rPr>
          <w:sz w:val="24"/>
          <w:szCs w:val="24"/>
          <w:highlight w:val="white"/>
        </w:rPr>
        <w:t>, </w:t>
      </w:r>
      <w:hyperlink r:id="rId118">
        <w:r w:rsidR="003F41EB">
          <w:rPr>
            <w:sz w:val="24"/>
            <w:szCs w:val="24"/>
            <w:highlight w:val="white"/>
          </w:rPr>
          <w:t>lunation</w:t>
        </w:r>
      </w:hyperlink>
      <w:r w:rsidR="003F41EB">
        <w:rPr>
          <w:sz w:val="24"/>
          <w:szCs w:val="24"/>
          <w:highlight w:val="white"/>
        </w:rPr>
        <w:t>, </w:t>
      </w:r>
    </w:p>
    <w:p w:rsidR="00D36EFC" w:rsidRDefault="00692BA3">
      <w:pPr>
        <w:ind w:left="1620" w:right="1690"/>
      </w:pPr>
      <w:hyperlink r:id="rId119">
        <w:r w:rsidR="003F41EB">
          <w:rPr>
            <w:sz w:val="24"/>
            <w:szCs w:val="24"/>
            <w:highlight w:val="white"/>
          </w:rPr>
          <w:t>lustration</w:t>
        </w:r>
      </w:hyperlink>
      <w:r w:rsidR="003F41EB">
        <w:rPr>
          <w:sz w:val="24"/>
          <w:szCs w:val="24"/>
          <w:highlight w:val="white"/>
        </w:rPr>
        <w:t>, </w:t>
      </w:r>
      <w:hyperlink r:id="rId120">
        <w:r w:rsidR="003F41EB">
          <w:rPr>
            <w:sz w:val="24"/>
            <w:szCs w:val="24"/>
            <w:highlight w:val="white"/>
          </w:rPr>
          <w:t>lutation</w:t>
        </w:r>
      </w:hyperlink>
      <w:r w:rsidR="003F41EB">
        <w:rPr>
          <w:sz w:val="24"/>
          <w:szCs w:val="24"/>
          <w:highlight w:val="white"/>
        </w:rPr>
        <w:t>, </w:t>
      </w:r>
      <w:hyperlink r:id="rId121">
        <w:r w:rsidR="003F41EB">
          <w:rPr>
            <w:sz w:val="24"/>
            <w:szCs w:val="24"/>
            <w:highlight w:val="white"/>
          </w:rPr>
          <w:t>mactation</w:t>
        </w:r>
      </w:hyperlink>
      <w:r w:rsidR="003F41EB">
        <w:rPr>
          <w:sz w:val="24"/>
          <w:szCs w:val="24"/>
          <w:highlight w:val="white"/>
        </w:rPr>
        <w:t>,</w:t>
      </w:r>
      <w:hyperlink r:id="rId122">
        <w:r w:rsidR="003F41EB">
          <w:rPr>
            <w:sz w:val="24"/>
            <w:szCs w:val="24"/>
            <w:highlight w:val="white"/>
          </w:rPr>
          <w:t>marination</w:t>
        </w:r>
      </w:hyperlink>
      <w:r w:rsidR="003F41EB">
        <w:rPr>
          <w:sz w:val="24"/>
          <w:szCs w:val="24"/>
          <w:highlight w:val="white"/>
        </w:rPr>
        <w:t>, </w:t>
      </w:r>
      <w:hyperlink r:id="rId123">
        <w:r w:rsidR="003F41EB">
          <w:rPr>
            <w:sz w:val="24"/>
            <w:szCs w:val="24"/>
            <w:highlight w:val="white"/>
          </w:rPr>
          <w:t>mentation</w:t>
        </w:r>
      </w:hyperlink>
      <w:r w:rsidR="003F41EB">
        <w:rPr>
          <w:sz w:val="24"/>
          <w:szCs w:val="24"/>
          <w:highlight w:val="white"/>
        </w:rPr>
        <w:t>, </w:t>
      </w:r>
    </w:p>
    <w:p w:rsidR="00D36EFC" w:rsidRDefault="00692BA3">
      <w:pPr>
        <w:ind w:left="1620" w:right="1690"/>
      </w:pPr>
      <w:hyperlink r:id="rId124">
        <w:r w:rsidR="003F41EB">
          <w:rPr>
            <w:sz w:val="24"/>
            <w:szCs w:val="24"/>
            <w:highlight w:val="white"/>
          </w:rPr>
          <w:t>migration</w:t>
        </w:r>
      </w:hyperlink>
      <w:r w:rsidR="003F41EB">
        <w:rPr>
          <w:sz w:val="24"/>
          <w:szCs w:val="24"/>
          <w:highlight w:val="white"/>
        </w:rPr>
        <w:t>, </w:t>
      </w:r>
      <w:hyperlink r:id="rId125">
        <w:r w:rsidR="003F41EB">
          <w:rPr>
            <w:sz w:val="24"/>
            <w:szCs w:val="24"/>
            <w:highlight w:val="white"/>
          </w:rPr>
          <w:t>motation</w:t>
        </w:r>
      </w:hyperlink>
      <w:r w:rsidR="003F41EB">
        <w:rPr>
          <w:sz w:val="24"/>
          <w:szCs w:val="24"/>
          <w:highlight w:val="white"/>
        </w:rPr>
        <w:t>, </w:t>
      </w:r>
      <w:hyperlink r:id="rId126">
        <w:r w:rsidR="003F41EB">
          <w:rPr>
            <w:sz w:val="24"/>
            <w:szCs w:val="24"/>
            <w:highlight w:val="white"/>
          </w:rPr>
          <w:t>mutation</w:t>
        </w:r>
      </w:hyperlink>
      <w:r w:rsidR="003F41EB">
        <w:rPr>
          <w:sz w:val="24"/>
          <w:szCs w:val="24"/>
          <w:highlight w:val="white"/>
        </w:rPr>
        <w:t>, </w:t>
      </w:r>
      <w:hyperlink r:id="rId127">
        <w:r w:rsidR="003F41EB">
          <w:rPr>
            <w:sz w:val="24"/>
            <w:szCs w:val="24"/>
            <w:highlight w:val="white"/>
          </w:rPr>
          <w:t>namation</w:t>
        </w:r>
      </w:hyperlink>
      <w:r w:rsidR="003F41EB">
        <w:rPr>
          <w:sz w:val="24"/>
          <w:szCs w:val="24"/>
          <w:highlight w:val="white"/>
        </w:rPr>
        <w:t>,</w:t>
      </w:r>
      <w:hyperlink r:id="rId128">
        <w:r w:rsidR="003F41EB">
          <w:rPr>
            <w:sz w:val="24"/>
            <w:szCs w:val="24"/>
            <w:highlight w:val="white"/>
          </w:rPr>
          <w:t>narration</w:t>
        </w:r>
      </w:hyperlink>
      <w:r w:rsidR="003F41EB">
        <w:rPr>
          <w:sz w:val="24"/>
          <w:szCs w:val="24"/>
          <w:highlight w:val="white"/>
        </w:rPr>
        <w:t>, </w:t>
      </w:r>
    </w:p>
    <w:p w:rsidR="00D36EFC" w:rsidRDefault="00692BA3">
      <w:pPr>
        <w:ind w:left="1620" w:right="1690"/>
      </w:pPr>
      <w:hyperlink r:id="rId129">
        <w:r w:rsidR="003F41EB">
          <w:rPr>
            <w:sz w:val="24"/>
            <w:szCs w:val="24"/>
            <w:highlight w:val="white"/>
          </w:rPr>
          <w:t>natation</w:t>
        </w:r>
      </w:hyperlink>
      <w:r w:rsidR="003F41EB">
        <w:rPr>
          <w:sz w:val="24"/>
          <w:szCs w:val="24"/>
          <w:highlight w:val="white"/>
        </w:rPr>
        <w:t>, </w:t>
      </w:r>
      <w:hyperlink r:id="rId130">
        <w:r w:rsidR="003F41EB">
          <w:rPr>
            <w:sz w:val="24"/>
            <w:szCs w:val="24"/>
            <w:highlight w:val="white"/>
          </w:rPr>
          <w:t>negation</w:t>
        </w:r>
      </w:hyperlink>
      <w:r w:rsidR="003F41EB">
        <w:rPr>
          <w:sz w:val="24"/>
          <w:szCs w:val="24"/>
          <w:highlight w:val="white"/>
        </w:rPr>
        <w:t>, </w:t>
      </w:r>
      <w:hyperlink r:id="rId131">
        <w:r w:rsidR="003F41EB">
          <w:rPr>
            <w:sz w:val="24"/>
            <w:szCs w:val="24"/>
            <w:highlight w:val="white"/>
          </w:rPr>
          <w:t>nervation</w:t>
        </w:r>
      </w:hyperlink>
      <w:r w:rsidR="003F41EB">
        <w:rPr>
          <w:sz w:val="24"/>
          <w:szCs w:val="24"/>
          <w:highlight w:val="white"/>
        </w:rPr>
        <w:t>, </w:t>
      </w:r>
      <w:hyperlink r:id="rId132">
        <w:r w:rsidR="003F41EB">
          <w:rPr>
            <w:sz w:val="24"/>
            <w:szCs w:val="24"/>
            <w:highlight w:val="white"/>
          </w:rPr>
          <w:t>nitration</w:t>
        </w:r>
      </w:hyperlink>
      <w:r w:rsidR="003F41EB">
        <w:rPr>
          <w:sz w:val="24"/>
          <w:szCs w:val="24"/>
          <w:highlight w:val="white"/>
        </w:rPr>
        <w:t>, </w:t>
      </w:r>
    </w:p>
    <w:p w:rsidR="00D36EFC" w:rsidRDefault="00692BA3">
      <w:pPr>
        <w:ind w:left="1620" w:right="1690"/>
      </w:pPr>
      <w:hyperlink r:id="rId133">
        <w:r w:rsidR="003F41EB">
          <w:rPr>
            <w:sz w:val="24"/>
            <w:szCs w:val="24"/>
            <w:highlight w:val="white"/>
          </w:rPr>
          <w:t>nodation</w:t>
        </w:r>
      </w:hyperlink>
      <w:r w:rsidR="003F41EB">
        <w:rPr>
          <w:sz w:val="24"/>
          <w:szCs w:val="24"/>
          <w:highlight w:val="white"/>
        </w:rPr>
        <w:t>, </w:t>
      </w:r>
      <w:hyperlink r:id="rId134">
        <w:r w:rsidR="003F41EB">
          <w:rPr>
            <w:sz w:val="24"/>
            <w:szCs w:val="24"/>
            <w:highlight w:val="white"/>
          </w:rPr>
          <w:t>notation</w:t>
        </w:r>
      </w:hyperlink>
      <w:r w:rsidR="003F41EB">
        <w:rPr>
          <w:sz w:val="24"/>
          <w:szCs w:val="24"/>
          <w:highlight w:val="white"/>
        </w:rPr>
        <w:t>,</w:t>
      </w:r>
      <w:hyperlink r:id="rId135">
        <w:r w:rsidR="003F41EB">
          <w:rPr>
            <w:sz w:val="24"/>
            <w:szCs w:val="24"/>
            <w:highlight w:val="white"/>
          </w:rPr>
          <w:t>novation</w:t>
        </w:r>
      </w:hyperlink>
      <w:r w:rsidR="003F41EB">
        <w:rPr>
          <w:sz w:val="24"/>
          <w:szCs w:val="24"/>
          <w:highlight w:val="white"/>
        </w:rPr>
        <w:t>, </w:t>
      </w:r>
      <w:hyperlink r:id="rId136">
        <w:r w:rsidR="003F41EB">
          <w:rPr>
            <w:sz w:val="24"/>
            <w:szCs w:val="24"/>
            <w:highlight w:val="white"/>
          </w:rPr>
          <w:t>nugation</w:t>
        </w:r>
      </w:hyperlink>
      <w:r w:rsidR="003F41EB">
        <w:rPr>
          <w:sz w:val="24"/>
          <w:szCs w:val="24"/>
          <w:highlight w:val="white"/>
        </w:rPr>
        <w:t>, </w:t>
      </w:r>
      <w:hyperlink r:id="rId137">
        <w:r w:rsidR="003F41EB">
          <w:rPr>
            <w:sz w:val="24"/>
            <w:szCs w:val="24"/>
            <w:highlight w:val="white"/>
          </w:rPr>
          <w:t>nunnation</w:t>
        </w:r>
      </w:hyperlink>
      <w:r w:rsidR="003F41EB">
        <w:rPr>
          <w:sz w:val="24"/>
          <w:szCs w:val="24"/>
          <w:highlight w:val="white"/>
        </w:rPr>
        <w:t>, </w:t>
      </w:r>
    </w:p>
    <w:p w:rsidR="00D36EFC" w:rsidRDefault="00692BA3">
      <w:pPr>
        <w:ind w:left="1620" w:right="1690"/>
      </w:pPr>
      <w:hyperlink r:id="rId138">
        <w:r w:rsidR="003F41EB">
          <w:rPr>
            <w:sz w:val="24"/>
            <w:szCs w:val="24"/>
            <w:highlight w:val="white"/>
          </w:rPr>
          <w:t>nutation</w:t>
        </w:r>
      </w:hyperlink>
      <w:r w:rsidR="003F41EB">
        <w:rPr>
          <w:sz w:val="24"/>
          <w:szCs w:val="24"/>
          <w:highlight w:val="white"/>
        </w:rPr>
        <w:t>, </w:t>
      </w:r>
      <w:hyperlink r:id="rId139">
        <w:r w:rsidR="003F41EB">
          <w:rPr>
            <w:sz w:val="24"/>
            <w:szCs w:val="24"/>
            <w:highlight w:val="white"/>
          </w:rPr>
          <w:t>obsecration</w:t>
        </w:r>
      </w:hyperlink>
      <w:r w:rsidR="003F41EB">
        <w:rPr>
          <w:sz w:val="24"/>
          <w:szCs w:val="24"/>
          <w:highlight w:val="white"/>
        </w:rPr>
        <w:t>, </w:t>
      </w:r>
      <w:hyperlink r:id="rId140">
        <w:r w:rsidR="003F41EB">
          <w:rPr>
            <w:sz w:val="24"/>
            <w:szCs w:val="24"/>
            <w:highlight w:val="white"/>
          </w:rPr>
          <w:t>optation</w:t>
        </w:r>
      </w:hyperlink>
      <w:r w:rsidR="003F41EB">
        <w:rPr>
          <w:sz w:val="24"/>
          <w:szCs w:val="24"/>
          <w:highlight w:val="white"/>
        </w:rPr>
        <w:t>, </w:t>
      </w:r>
      <w:hyperlink r:id="rId141">
        <w:r w:rsidR="003F41EB">
          <w:rPr>
            <w:sz w:val="24"/>
            <w:szCs w:val="24"/>
            <w:highlight w:val="white"/>
          </w:rPr>
          <w:t>oration</w:t>
        </w:r>
      </w:hyperlink>
      <w:r w:rsidR="003F41EB">
        <w:rPr>
          <w:sz w:val="24"/>
          <w:szCs w:val="24"/>
          <w:highlight w:val="white"/>
        </w:rPr>
        <w:t>,</w:t>
      </w:r>
      <w:hyperlink r:id="rId142">
        <w:r w:rsidR="003F41EB">
          <w:rPr>
            <w:sz w:val="24"/>
            <w:szCs w:val="24"/>
            <w:highlight w:val="white"/>
          </w:rPr>
          <w:t>ovation</w:t>
        </w:r>
      </w:hyperlink>
      <w:r w:rsidR="003F41EB">
        <w:rPr>
          <w:sz w:val="24"/>
          <w:szCs w:val="24"/>
          <w:highlight w:val="white"/>
        </w:rPr>
        <w:t>, </w:t>
      </w:r>
    </w:p>
    <w:p w:rsidR="00D36EFC" w:rsidRDefault="00692BA3">
      <w:pPr>
        <w:ind w:left="1620" w:right="1690"/>
      </w:pPr>
      <w:hyperlink r:id="rId143">
        <w:r w:rsidR="003F41EB">
          <w:rPr>
            <w:sz w:val="24"/>
            <w:szCs w:val="24"/>
            <w:highlight w:val="white"/>
          </w:rPr>
          <w:t>pacation</w:t>
        </w:r>
      </w:hyperlink>
      <w:r w:rsidR="003F41EB">
        <w:rPr>
          <w:sz w:val="24"/>
          <w:szCs w:val="24"/>
          <w:highlight w:val="white"/>
        </w:rPr>
        <w:t>, </w:t>
      </w:r>
      <w:hyperlink r:id="rId144">
        <w:r w:rsidR="003F41EB">
          <w:rPr>
            <w:sz w:val="24"/>
            <w:szCs w:val="24"/>
            <w:highlight w:val="white"/>
          </w:rPr>
          <w:t>parentation</w:t>
        </w:r>
      </w:hyperlink>
      <w:r w:rsidR="003F41EB">
        <w:rPr>
          <w:sz w:val="24"/>
          <w:szCs w:val="24"/>
          <w:highlight w:val="white"/>
        </w:rPr>
        <w:t>, </w:t>
      </w:r>
      <w:hyperlink r:id="rId145">
        <w:r w:rsidR="003F41EB">
          <w:rPr>
            <w:sz w:val="24"/>
            <w:szCs w:val="24"/>
            <w:highlight w:val="white"/>
          </w:rPr>
          <w:t>pejoration</w:t>
        </w:r>
      </w:hyperlink>
      <w:r w:rsidR="003F41EB">
        <w:rPr>
          <w:sz w:val="24"/>
          <w:szCs w:val="24"/>
          <w:highlight w:val="white"/>
        </w:rPr>
        <w:t>, </w:t>
      </w:r>
      <w:hyperlink r:id="rId146">
        <w:r w:rsidR="003F41EB">
          <w:rPr>
            <w:sz w:val="24"/>
            <w:szCs w:val="24"/>
            <w:highlight w:val="white"/>
          </w:rPr>
          <w:t>peragration</w:t>
        </w:r>
      </w:hyperlink>
      <w:r w:rsidR="003F41EB">
        <w:rPr>
          <w:sz w:val="24"/>
          <w:szCs w:val="24"/>
          <w:highlight w:val="white"/>
        </w:rPr>
        <w:t>, </w:t>
      </w:r>
    </w:p>
    <w:p w:rsidR="00D36EFC" w:rsidRDefault="00692BA3">
      <w:pPr>
        <w:ind w:left="1620" w:right="1690"/>
      </w:pPr>
      <w:hyperlink r:id="rId147">
        <w:r w:rsidR="003F41EB">
          <w:rPr>
            <w:sz w:val="24"/>
            <w:szCs w:val="24"/>
            <w:highlight w:val="white"/>
          </w:rPr>
          <w:t>peroration</w:t>
        </w:r>
      </w:hyperlink>
      <w:r w:rsidR="003F41EB">
        <w:rPr>
          <w:sz w:val="24"/>
          <w:szCs w:val="24"/>
          <w:highlight w:val="white"/>
        </w:rPr>
        <w:t>,</w:t>
      </w:r>
      <w:hyperlink r:id="rId148">
        <w:r w:rsidR="003F41EB">
          <w:rPr>
            <w:sz w:val="24"/>
            <w:szCs w:val="24"/>
            <w:highlight w:val="white"/>
          </w:rPr>
          <w:t>piation</w:t>
        </w:r>
      </w:hyperlink>
      <w:r w:rsidR="003F41EB">
        <w:rPr>
          <w:sz w:val="24"/>
          <w:szCs w:val="24"/>
          <w:highlight w:val="white"/>
        </w:rPr>
        <w:t>, </w:t>
      </w:r>
      <w:hyperlink r:id="rId149">
        <w:r w:rsidR="003F41EB">
          <w:rPr>
            <w:sz w:val="24"/>
            <w:szCs w:val="24"/>
            <w:highlight w:val="white"/>
          </w:rPr>
          <w:t>pignoration</w:t>
        </w:r>
      </w:hyperlink>
      <w:r w:rsidR="003F41EB">
        <w:rPr>
          <w:sz w:val="24"/>
          <w:szCs w:val="24"/>
          <w:highlight w:val="white"/>
        </w:rPr>
        <w:t>, </w:t>
      </w:r>
      <w:hyperlink r:id="rId150">
        <w:r w:rsidR="003F41EB">
          <w:rPr>
            <w:sz w:val="24"/>
            <w:szCs w:val="24"/>
            <w:highlight w:val="white"/>
          </w:rPr>
          <w:t>plantation</w:t>
        </w:r>
      </w:hyperlink>
      <w:r w:rsidR="003F41EB">
        <w:rPr>
          <w:sz w:val="24"/>
          <w:szCs w:val="24"/>
          <w:highlight w:val="white"/>
        </w:rPr>
        <w:t>, </w:t>
      </w:r>
    </w:p>
    <w:p w:rsidR="00D36EFC" w:rsidRDefault="00692BA3">
      <w:pPr>
        <w:ind w:left="1620" w:right="1690"/>
      </w:pPr>
      <w:hyperlink r:id="rId151">
        <w:r w:rsidR="003F41EB">
          <w:rPr>
            <w:sz w:val="24"/>
            <w:szCs w:val="24"/>
            <w:highlight w:val="white"/>
          </w:rPr>
          <w:t>playstation</w:t>
        </w:r>
      </w:hyperlink>
      <w:r w:rsidR="003F41EB">
        <w:rPr>
          <w:sz w:val="24"/>
          <w:szCs w:val="24"/>
          <w:highlight w:val="white"/>
        </w:rPr>
        <w:t>, </w:t>
      </w:r>
      <w:hyperlink r:id="rId152">
        <w:r w:rsidR="003F41EB">
          <w:rPr>
            <w:sz w:val="24"/>
            <w:szCs w:val="24"/>
            <w:highlight w:val="white"/>
          </w:rPr>
          <w:t>plication</w:t>
        </w:r>
      </w:hyperlink>
      <w:r w:rsidR="003F41EB">
        <w:rPr>
          <w:sz w:val="24"/>
          <w:szCs w:val="24"/>
          <w:highlight w:val="white"/>
        </w:rPr>
        <w:t>, </w:t>
      </w:r>
      <w:hyperlink r:id="rId153">
        <w:r w:rsidR="003F41EB">
          <w:rPr>
            <w:sz w:val="24"/>
            <w:szCs w:val="24"/>
            <w:highlight w:val="white"/>
          </w:rPr>
          <w:t>potation</w:t>
        </w:r>
      </w:hyperlink>
      <w:r w:rsidR="003F41EB">
        <w:rPr>
          <w:sz w:val="24"/>
          <w:szCs w:val="24"/>
          <w:highlight w:val="white"/>
        </w:rPr>
        <w:t>,</w:t>
      </w:r>
      <w:hyperlink r:id="rId154">
        <w:r w:rsidR="003F41EB">
          <w:rPr>
            <w:sz w:val="24"/>
            <w:szCs w:val="24"/>
            <w:highlight w:val="white"/>
          </w:rPr>
          <w:t>precation</w:t>
        </w:r>
      </w:hyperlink>
      <w:r w:rsidR="003F41EB">
        <w:rPr>
          <w:sz w:val="24"/>
          <w:szCs w:val="24"/>
          <w:highlight w:val="white"/>
        </w:rPr>
        <w:t>, </w:t>
      </w:r>
    </w:p>
    <w:p w:rsidR="00D36EFC" w:rsidRDefault="00692BA3">
      <w:pPr>
        <w:ind w:left="1620" w:right="1690"/>
      </w:pPr>
      <w:hyperlink r:id="rId155">
        <w:r w:rsidR="003F41EB">
          <w:rPr>
            <w:sz w:val="24"/>
            <w:szCs w:val="24"/>
            <w:highlight w:val="white"/>
          </w:rPr>
          <w:t>predation</w:t>
        </w:r>
      </w:hyperlink>
      <w:r w:rsidR="003F41EB">
        <w:rPr>
          <w:sz w:val="24"/>
          <w:szCs w:val="24"/>
          <w:highlight w:val="white"/>
        </w:rPr>
        <w:t>, </w:t>
      </w:r>
      <w:hyperlink r:id="rId156">
        <w:r w:rsidR="003F41EB">
          <w:rPr>
            <w:sz w:val="24"/>
            <w:szCs w:val="24"/>
            <w:highlight w:val="white"/>
          </w:rPr>
          <w:t>privation</w:t>
        </w:r>
      </w:hyperlink>
      <w:r w:rsidR="003F41EB">
        <w:rPr>
          <w:sz w:val="24"/>
          <w:szCs w:val="24"/>
          <w:highlight w:val="white"/>
        </w:rPr>
        <w:t>, </w:t>
      </w:r>
      <w:hyperlink r:id="rId157">
        <w:r w:rsidR="003F41EB">
          <w:rPr>
            <w:sz w:val="24"/>
            <w:szCs w:val="24"/>
            <w:highlight w:val="white"/>
          </w:rPr>
          <w:t>probation</w:t>
        </w:r>
      </w:hyperlink>
      <w:r w:rsidR="003F41EB">
        <w:rPr>
          <w:sz w:val="24"/>
          <w:szCs w:val="24"/>
          <w:highlight w:val="white"/>
        </w:rPr>
        <w:t>, </w:t>
      </w:r>
      <w:hyperlink r:id="rId158">
        <w:r w:rsidR="003F41EB">
          <w:rPr>
            <w:sz w:val="24"/>
            <w:szCs w:val="24"/>
            <w:highlight w:val="white"/>
          </w:rPr>
          <w:t>prolation</w:t>
        </w:r>
      </w:hyperlink>
      <w:r w:rsidR="003F41EB">
        <w:rPr>
          <w:sz w:val="24"/>
          <w:szCs w:val="24"/>
          <w:highlight w:val="white"/>
        </w:rPr>
        <w:t>, </w:t>
      </w:r>
    </w:p>
    <w:p w:rsidR="00D36EFC" w:rsidRDefault="00692BA3">
      <w:pPr>
        <w:ind w:left="1620" w:right="1690"/>
      </w:pPr>
      <w:hyperlink r:id="rId159">
        <w:r w:rsidR="003F41EB">
          <w:rPr>
            <w:sz w:val="24"/>
            <w:szCs w:val="24"/>
            <w:highlight w:val="white"/>
          </w:rPr>
          <w:t>proration</w:t>
        </w:r>
      </w:hyperlink>
      <w:r w:rsidR="003F41EB">
        <w:rPr>
          <w:sz w:val="24"/>
          <w:szCs w:val="24"/>
          <w:highlight w:val="white"/>
        </w:rPr>
        <w:t>,</w:t>
      </w:r>
      <w:hyperlink r:id="rId160">
        <w:r w:rsidR="003F41EB">
          <w:rPr>
            <w:sz w:val="24"/>
            <w:szCs w:val="24"/>
            <w:highlight w:val="white"/>
          </w:rPr>
          <w:t>prostration</w:t>
        </w:r>
      </w:hyperlink>
      <w:r w:rsidR="003F41EB">
        <w:rPr>
          <w:sz w:val="24"/>
          <w:szCs w:val="24"/>
          <w:highlight w:val="white"/>
        </w:rPr>
        <w:t>, </w:t>
      </w:r>
      <w:hyperlink r:id="rId161">
        <w:r w:rsidR="003F41EB">
          <w:rPr>
            <w:sz w:val="24"/>
            <w:szCs w:val="24"/>
            <w:highlight w:val="white"/>
          </w:rPr>
          <w:t>quotation</w:t>
        </w:r>
      </w:hyperlink>
      <w:r w:rsidR="003F41EB">
        <w:rPr>
          <w:sz w:val="24"/>
          <w:szCs w:val="24"/>
          <w:highlight w:val="white"/>
        </w:rPr>
        <w:t>, </w:t>
      </w:r>
      <w:hyperlink r:id="rId162">
        <w:r w:rsidR="003F41EB">
          <w:rPr>
            <w:sz w:val="24"/>
            <w:szCs w:val="24"/>
            <w:highlight w:val="white"/>
          </w:rPr>
          <w:t>reflation</w:t>
        </w:r>
      </w:hyperlink>
      <w:r w:rsidR="003F41EB">
        <w:rPr>
          <w:sz w:val="24"/>
          <w:szCs w:val="24"/>
          <w:highlight w:val="white"/>
        </w:rPr>
        <w:t>, </w:t>
      </w:r>
    </w:p>
    <w:p w:rsidR="00D36EFC" w:rsidRDefault="00692BA3">
      <w:pPr>
        <w:ind w:left="1620" w:right="1690"/>
      </w:pPr>
      <w:hyperlink r:id="rId163">
        <w:r w:rsidR="003F41EB">
          <w:rPr>
            <w:sz w:val="24"/>
            <w:szCs w:val="24"/>
            <w:highlight w:val="white"/>
          </w:rPr>
          <w:t>reinnervation</w:t>
        </w:r>
      </w:hyperlink>
      <w:r w:rsidR="003F41EB">
        <w:rPr>
          <w:sz w:val="24"/>
          <w:szCs w:val="24"/>
          <w:highlight w:val="white"/>
        </w:rPr>
        <w:t>, </w:t>
      </w:r>
      <w:hyperlink r:id="rId164">
        <w:r w:rsidR="003F41EB">
          <w:rPr>
            <w:sz w:val="24"/>
            <w:szCs w:val="24"/>
            <w:highlight w:val="white"/>
          </w:rPr>
          <w:t>relation</w:t>
        </w:r>
      </w:hyperlink>
      <w:r w:rsidR="003F41EB">
        <w:rPr>
          <w:sz w:val="24"/>
          <w:szCs w:val="24"/>
          <w:highlight w:val="white"/>
        </w:rPr>
        <w:t>, </w:t>
      </w:r>
      <w:hyperlink r:id="rId165">
        <w:r w:rsidR="003F41EB">
          <w:rPr>
            <w:sz w:val="24"/>
            <w:szCs w:val="24"/>
            <w:highlight w:val="white"/>
          </w:rPr>
          <w:t>rotation</w:t>
        </w:r>
      </w:hyperlink>
      <w:r w:rsidR="003F41EB">
        <w:rPr>
          <w:sz w:val="24"/>
          <w:szCs w:val="24"/>
          <w:highlight w:val="white"/>
        </w:rPr>
        <w:t>,</w:t>
      </w:r>
      <w:hyperlink r:id="rId166">
        <w:r w:rsidR="003F41EB">
          <w:rPr>
            <w:sz w:val="24"/>
            <w:szCs w:val="24"/>
            <w:highlight w:val="white"/>
          </w:rPr>
          <w:t>salvation</w:t>
        </w:r>
      </w:hyperlink>
      <w:r w:rsidR="003F41EB">
        <w:rPr>
          <w:sz w:val="24"/>
          <w:szCs w:val="24"/>
          <w:highlight w:val="white"/>
        </w:rPr>
        <w:t>, </w:t>
      </w:r>
    </w:p>
    <w:p w:rsidR="00D36EFC" w:rsidRDefault="00692BA3">
      <w:pPr>
        <w:ind w:left="1620" w:right="1690"/>
      </w:pPr>
      <w:hyperlink r:id="rId167">
        <w:r w:rsidR="003F41EB">
          <w:rPr>
            <w:sz w:val="24"/>
            <w:szCs w:val="24"/>
            <w:highlight w:val="white"/>
          </w:rPr>
          <w:t>sarmatian</w:t>
        </w:r>
      </w:hyperlink>
      <w:r w:rsidR="003F41EB">
        <w:rPr>
          <w:sz w:val="24"/>
          <w:szCs w:val="24"/>
          <w:highlight w:val="white"/>
        </w:rPr>
        <w:t>, </w:t>
      </w:r>
      <w:hyperlink r:id="rId168">
        <w:r w:rsidR="003F41EB">
          <w:rPr>
            <w:sz w:val="24"/>
            <w:szCs w:val="24"/>
            <w:highlight w:val="white"/>
          </w:rPr>
          <w:t>scrutation</w:t>
        </w:r>
      </w:hyperlink>
      <w:r w:rsidR="003F41EB">
        <w:rPr>
          <w:sz w:val="24"/>
          <w:szCs w:val="24"/>
          <w:highlight w:val="white"/>
        </w:rPr>
        <w:t>, </w:t>
      </w:r>
      <w:hyperlink r:id="rId169">
        <w:r w:rsidR="003F41EB">
          <w:rPr>
            <w:sz w:val="24"/>
            <w:szCs w:val="24"/>
            <w:highlight w:val="white"/>
          </w:rPr>
          <w:t>sedation</w:t>
        </w:r>
      </w:hyperlink>
      <w:r w:rsidR="003F41EB">
        <w:rPr>
          <w:sz w:val="24"/>
          <w:szCs w:val="24"/>
          <w:highlight w:val="white"/>
        </w:rPr>
        <w:t>, </w:t>
      </w:r>
      <w:hyperlink r:id="rId170">
        <w:r w:rsidR="003F41EB">
          <w:rPr>
            <w:sz w:val="24"/>
            <w:szCs w:val="24"/>
            <w:highlight w:val="white"/>
          </w:rPr>
          <w:t>sensation</w:t>
        </w:r>
      </w:hyperlink>
      <w:r w:rsidR="003F41EB">
        <w:rPr>
          <w:sz w:val="24"/>
          <w:szCs w:val="24"/>
          <w:highlight w:val="white"/>
        </w:rPr>
        <w:t>, </w:t>
      </w:r>
    </w:p>
    <w:p w:rsidR="00D36EFC" w:rsidRDefault="00692BA3">
      <w:pPr>
        <w:ind w:left="1620" w:right="1690"/>
      </w:pPr>
      <w:hyperlink r:id="rId171">
        <w:r w:rsidR="003F41EB">
          <w:rPr>
            <w:sz w:val="24"/>
            <w:szCs w:val="24"/>
            <w:highlight w:val="white"/>
          </w:rPr>
          <w:t>septation</w:t>
        </w:r>
      </w:hyperlink>
      <w:r w:rsidR="003F41EB">
        <w:rPr>
          <w:sz w:val="24"/>
          <w:szCs w:val="24"/>
          <w:highlight w:val="white"/>
        </w:rPr>
        <w:t>,</w:t>
      </w:r>
      <w:hyperlink r:id="rId172">
        <w:r w:rsidR="003F41EB">
          <w:rPr>
            <w:sz w:val="24"/>
            <w:szCs w:val="24"/>
            <w:highlight w:val="white"/>
          </w:rPr>
          <w:t>shore station</w:t>
        </w:r>
      </w:hyperlink>
      <w:r w:rsidR="003F41EB">
        <w:rPr>
          <w:sz w:val="24"/>
          <w:szCs w:val="24"/>
          <w:highlight w:val="white"/>
        </w:rPr>
        <w:t>, </w:t>
      </w:r>
      <w:hyperlink r:id="rId173">
        <w:r w:rsidR="003F41EB">
          <w:rPr>
            <w:sz w:val="24"/>
            <w:szCs w:val="24"/>
            <w:highlight w:val="white"/>
          </w:rPr>
          <w:t>solation</w:t>
        </w:r>
      </w:hyperlink>
      <w:r w:rsidR="003F41EB">
        <w:rPr>
          <w:sz w:val="24"/>
          <w:szCs w:val="24"/>
          <w:highlight w:val="white"/>
        </w:rPr>
        <w:t>, </w:t>
      </w:r>
      <w:hyperlink r:id="rId174">
        <w:r w:rsidR="003F41EB">
          <w:rPr>
            <w:sz w:val="24"/>
            <w:szCs w:val="24"/>
            <w:highlight w:val="white"/>
          </w:rPr>
          <w:t>space station</w:t>
        </w:r>
      </w:hyperlink>
      <w:r w:rsidR="003F41EB">
        <w:rPr>
          <w:sz w:val="24"/>
          <w:szCs w:val="24"/>
          <w:highlight w:val="white"/>
        </w:rPr>
        <w:t>, </w:t>
      </w:r>
    </w:p>
    <w:p w:rsidR="00D36EFC" w:rsidRDefault="00692BA3">
      <w:pPr>
        <w:ind w:left="1620" w:right="1690"/>
      </w:pPr>
      <w:hyperlink r:id="rId175">
        <w:r w:rsidR="003F41EB">
          <w:rPr>
            <w:sz w:val="24"/>
            <w:szCs w:val="24"/>
            <w:highlight w:val="white"/>
          </w:rPr>
          <w:t>spiration</w:t>
        </w:r>
      </w:hyperlink>
      <w:r w:rsidR="003F41EB">
        <w:rPr>
          <w:sz w:val="24"/>
          <w:szCs w:val="24"/>
          <w:highlight w:val="white"/>
        </w:rPr>
        <w:t>, </w:t>
      </w:r>
      <w:hyperlink r:id="rId176">
        <w:r w:rsidR="003F41EB">
          <w:rPr>
            <w:sz w:val="24"/>
            <w:szCs w:val="24"/>
            <w:highlight w:val="white"/>
          </w:rPr>
          <w:t>sputation</w:t>
        </w:r>
      </w:hyperlink>
      <w:r w:rsidR="003F41EB">
        <w:rPr>
          <w:sz w:val="24"/>
          <w:szCs w:val="24"/>
          <w:highlight w:val="white"/>
        </w:rPr>
        <w:t>, </w:t>
      </w:r>
      <w:hyperlink r:id="rId177">
        <w:r w:rsidR="003F41EB">
          <w:rPr>
            <w:sz w:val="24"/>
            <w:szCs w:val="24"/>
            <w:highlight w:val="white"/>
          </w:rPr>
          <w:t>stagflation</w:t>
        </w:r>
      </w:hyperlink>
      <w:r w:rsidR="003F41EB">
        <w:rPr>
          <w:sz w:val="24"/>
          <w:szCs w:val="24"/>
          <w:highlight w:val="white"/>
        </w:rPr>
        <w:t>,</w:t>
      </w:r>
      <w:hyperlink r:id="rId178">
        <w:r w:rsidR="003F41EB">
          <w:rPr>
            <w:sz w:val="24"/>
            <w:szCs w:val="24"/>
            <w:highlight w:val="white"/>
          </w:rPr>
          <w:t>stagnation</w:t>
        </w:r>
      </w:hyperlink>
      <w:r w:rsidR="003F41EB">
        <w:rPr>
          <w:sz w:val="24"/>
          <w:szCs w:val="24"/>
          <w:highlight w:val="white"/>
        </w:rPr>
        <w:t>, </w:t>
      </w:r>
    </w:p>
    <w:p w:rsidR="00D36EFC" w:rsidRDefault="00692BA3">
      <w:pPr>
        <w:ind w:left="1620" w:right="1690"/>
      </w:pPr>
      <w:hyperlink r:id="rId179">
        <w:r w:rsidR="003F41EB">
          <w:rPr>
            <w:sz w:val="24"/>
            <w:szCs w:val="24"/>
            <w:highlight w:val="white"/>
          </w:rPr>
          <w:t>starvation</w:t>
        </w:r>
      </w:hyperlink>
      <w:r w:rsidR="003F41EB">
        <w:rPr>
          <w:sz w:val="24"/>
          <w:szCs w:val="24"/>
          <w:highlight w:val="white"/>
        </w:rPr>
        <w:t>, </w:t>
      </w:r>
      <w:hyperlink r:id="rId180">
        <w:r w:rsidR="003F41EB">
          <w:rPr>
            <w:sz w:val="24"/>
            <w:szCs w:val="24"/>
            <w:highlight w:val="white"/>
          </w:rPr>
          <w:t>striation</w:t>
        </w:r>
      </w:hyperlink>
      <w:r w:rsidR="003F41EB">
        <w:rPr>
          <w:sz w:val="24"/>
          <w:szCs w:val="24"/>
          <w:highlight w:val="white"/>
        </w:rPr>
        <w:t>, </w:t>
      </w:r>
      <w:hyperlink r:id="rId181">
        <w:r w:rsidR="003F41EB">
          <w:rPr>
            <w:sz w:val="24"/>
            <w:szCs w:val="24"/>
            <w:highlight w:val="white"/>
          </w:rPr>
          <w:t>substation</w:t>
        </w:r>
      </w:hyperlink>
      <w:r w:rsidR="003F41EB">
        <w:rPr>
          <w:sz w:val="24"/>
          <w:szCs w:val="24"/>
          <w:highlight w:val="white"/>
        </w:rPr>
        <w:t>, </w:t>
      </w:r>
      <w:hyperlink r:id="rId182">
        <w:r w:rsidR="003F41EB">
          <w:rPr>
            <w:sz w:val="24"/>
            <w:szCs w:val="24"/>
            <w:highlight w:val="white"/>
          </w:rPr>
          <w:t>summation</w:t>
        </w:r>
      </w:hyperlink>
      <w:r w:rsidR="003F41EB">
        <w:rPr>
          <w:sz w:val="24"/>
          <w:szCs w:val="24"/>
          <w:highlight w:val="white"/>
        </w:rPr>
        <w:t>, </w:t>
      </w:r>
    </w:p>
    <w:p w:rsidR="00D36EFC" w:rsidRDefault="00692BA3">
      <w:pPr>
        <w:ind w:left="1620" w:right="1690"/>
      </w:pPr>
      <w:hyperlink r:id="rId183">
        <w:r w:rsidR="003F41EB">
          <w:rPr>
            <w:sz w:val="24"/>
            <w:szCs w:val="24"/>
            <w:highlight w:val="white"/>
          </w:rPr>
          <w:t>taxation</w:t>
        </w:r>
      </w:hyperlink>
      <w:r w:rsidR="003F41EB">
        <w:rPr>
          <w:sz w:val="24"/>
          <w:szCs w:val="24"/>
          <w:highlight w:val="white"/>
        </w:rPr>
        <w:t>,</w:t>
      </w:r>
      <w:hyperlink r:id="rId184">
        <w:r w:rsidR="003F41EB">
          <w:rPr>
            <w:sz w:val="24"/>
            <w:szCs w:val="24"/>
            <w:highlight w:val="white"/>
          </w:rPr>
          <w:t>temptation</w:t>
        </w:r>
      </w:hyperlink>
      <w:r w:rsidR="003F41EB">
        <w:rPr>
          <w:sz w:val="24"/>
          <w:szCs w:val="24"/>
          <w:highlight w:val="white"/>
        </w:rPr>
        <w:t>, </w:t>
      </w:r>
      <w:hyperlink r:id="rId185">
        <w:r w:rsidR="003F41EB">
          <w:rPr>
            <w:sz w:val="24"/>
            <w:szCs w:val="24"/>
            <w:highlight w:val="white"/>
          </w:rPr>
          <w:t>titration</w:t>
        </w:r>
      </w:hyperlink>
      <w:r w:rsidR="003F41EB">
        <w:rPr>
          <w:sz w:val="24"/>
          <w:szCs w:val="24"/>
          <w:highlight w:val="white"/>
        </w:rPr>
        <w:t>, </w:t>
      </w:r>
      <w:hyperlink r:id="rId186">
        <w:r w:rsidR="003F41EB">
          <w:rPr>
            <w:sz w:val="24"/>
            <w:szCs w:val="24"/>
            <w:highlight w:val="white"/>
          </w:rPr>
          <w:t>train station</w:t>
        </w:r>
      </w:hyperlink>
      <w:r w:rsidR="003F41EB">
        <w:rPr>
          <w:sz w:val="24"/>
          <w:szCs w:val="24"/>
          <w:highlight w:val="white"/>
        </w:rPr>
        <w:t>, </w:t>
      </w:r>
    </w:p>
    <w:p w:rsidR="00D36EFC" w:rsidRPr="000772F2" w:rsidRDefault="00692BA3">
      <w:pPr>
        <w:ind w:left="1620" w:right="1690"/>
      </w:pPr>
      <w:hyperlink r:id="rId187">
        <w:r w:rsidR="003F41EB" w:rsidRPr="000772F2">
          <w:rPr>
            <w:sz w:val="27"/>
            <w:szCs w:val="27"/>
          </w:rPr>
          <w:t>tralation</w:t>
        </w:r>
      </w:hyperlink>
      <w:r w:rsidR="003F41EB" w:rsidRPr="000772F2">
        <w:rPr>
          <w:sz w:val="27"/>
          <w:szCs w:val="27"/>
        </w:rPr>
        <w:t>, </w:t>
      </w:r>
      <w:hyperlink r:id="rId188">
        <w:r w:rsidR="003F41EB" w:rsidRPr="000772F2">
          <w:rPr>
            <w:sz w:val="27"/>
            <w:szCs w:val="27"/>
          </w:rPr>
          <w:t>tranation</w:t>
        </w:r>
      </w:hyperlink>
      <w:r w:rsidR="003F41EB" w:rsidRPr="000772F2">
        <w:rPr>
          <w:sz w:val="27"/>
          <w:szCs w:val="27"/>
        </w:rPr>
        <w:t>, </w:t>
      </w:r>
      <w:hyperlink r:id="rId189">
        <w:r w:rsidR="003F41EB" w:rsidRPr="000772F2">
          <w:rPr>
            <w:sz w:val="27"/>
            <w:szCs w:val="27"/>
          </w:rPr>
          <w:t>translation</w:t>
        </w:r>
      </w:hyperlink>
      <w:r w:rsidR="003F41EB" w:rsidRPr="000772F2">
        <w:rPr>
          <w:sz w:val="27"/>
          <w:szCs w:val="27"/>
        </w:rPr>
        <w:t xml:space="preserve">, </w:t>
      </w:r>
      <w:hyperlink r:id="rId190">
        <w:r w:rsidR="003F41EB" w:rsidRPr="000772F2">
          <w:rPr>
            <w:sz w:val="27"/>
            <w:szCs w:val="27"/>
          </w:rPr>
          <w:t>truncation</w:t>
        </w:r>
      </w:hyperlink>
      <w:r w:rsidR="003F41EB" w:rsidRPr="000772F2">
        <w:rPr>
          <w:sz w:val="27"/>
          <w:szCs w:val="27"/>
        </w:rPr>
        <w:t>, </w:t>
      </w:r>
    </w:p>
    <w:p w:rsidR="00D36EFC" w:rsidRPr="000772F2" w:rsidRDefault="00692BA3">
      <w:pPr>
        <w:ind w:left="1620" w:right="1690"/>
      </w:pPr>
      <w:hyperlink r:id="rId191">
        <w:r w:rsidR="003F41EB" w:rsidRPr="000772F2">
          <w:rPr>
            <w:sz w:val="27"/>
            <w:szCs w:val="27"/>
          </w:rPr>
          <w:t>updation</w:t>
        </w:r>
      </w:hyperlink>
      <w:r w:rsidR="003F41EB" w:rsidRPr="000772F2">
        <w:rPr>
          <w:sz w:val="27"/>
          <w:szCs w:val="27"/>
        </w:rPr>
        <w:t>, </w:t>
      </w:r>
      <w:hyperlink r:id="rId192">
        <w:r w:rsidR="003F41EB" w:rsidRPr="000772F2">
          <w:rPr>
            <w:sz w:val="27"/>
            <w:szCs w:val="27"/>
          </w:rPr>
          <w:t>vacation</w:t>
        </w:r>
      </w:hyperlink>
      <w:r w:rsidR="003F41EB" w:rsidRPr="000772F2">
        <w:rPr>
          <w:sz w:val="27"/>
          <w:szCs w:val="27"/>
        </w:rPr>
        <w:t>, </w:t>
      </w:r>
      <w:hyperlink r:id="rId193">
        <w:r w:rsidR="003F41EB" w:rsidRPr="000772F2">
          <w:rPr>
            <w:sz w:val="27"/>
            <w:szCs w:val="27"/>
          </w:rPr>
          <w:t>....</w:t>
        </w:r>
      </w:hyperlink>
      <w:hyperlink r:id="rId194"/>
    </w:p>
    <w:p w:rsidR="00D36EFC" w:rsidRPr="000772F2" w:rsidRDefault="003F41EB">
      <w:pPr>
        <w:ind w:left="1620" w:right="1690"/>
      </w:pPr>
      <w:r w:rsidRPr="000772F2">
        <w:rPr>
          <w:rFonts w:ascii="Courier New" w:eastAsia="Courier New" w:hAnsi="Courier New" w:cs="Courier New"/>
          <w:sz w:val="24"/>
          <w:szCs w:val="24"/>
        </w:rPr>
        <w:t xml:space="preserve"> </w:t>
      </w:r>
      <w:r w:rsidRPr="000772F2">
        <w:rPr>
          <w:rFonts w:ascii="Courier New" w:eastAsia="Courier New" w:hAnsi="Courier New" w:cs="Courier New"/>
          <w:i/>
          <w:color w:val="0070C0"/>
          <w:sz w:val="24"/>
          <w:szCs w:val="24"/>
        </w:rPr>
        <w:t>(speaks very quickly</w:t>
      </w:r>
      <w:r w:rsidR="000772F2">
        <w:rPr>
          <w:rFonts w:ascii="Courier New" w:eastAsia="Courier New" w:hAnsi="Courier New" w:cs="Courier New"/>
          <w:i/>
          <w:color w:val="0070C0"/>
          <w:sz w:val="24"/>
          <w:szCs w:val="24"/>
        </w:rPr>
        <w:t>, quicker and quicker like a tape recorder with very fast speed</w:t>
      </w:r>
      <w:r w:rsidRPr="000772F2">
        <w:rPr>
          <w:rFonts w:ascii="Courier New" w:eastAsia="Courier New" w:hAnsi="Courier New" w:cs="Courier New"/>
          <w:i/>
          <w:color w:val="0070C0"/>
          <w:sz w:val="24"/>
          <w:szCs w:val="24"/>
        </w:rPr>
        <w:t>)</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 xml:space="preserve">TWR </w:t>
      </w:r>
      <w:r w:rsidRPr="000772F2">
        <w:rPr>
          <w:rFonts w:ascii="Courier New" w:eastAsia="Courier New" w:hAnsi="Courier New" w:cs="Courier New"/>
          <w:i/>
          <w:color w:val="0070C0"/>
          <w:sz w:val="24"/>
          <w:szCs w:val="24"/>
        </w:rPr>
        <w:t>(speaks to MCR)</w:t>
      </w:r>
    </w:p>
    <w:p w:rsidR="00D36EFC" w:rsidRDefault="003F41EB">
      <w:pPr>
        <w:ind w:left="1620" w:right="1690"/>
      </w:pPr>
      <w:r w:rsidRPr="000772F2">
        <w:rPr>
          <w:rFonts w:ascii="Courier New" w:eastAsia="Courier New" w:hAnsi="Courier New" w:cs="Courier New"/>
          <w:sz w:val="24"/>
          <w:szCs w:val="24"/>
        </w:rPr>
        <w:t>And then select the item</w:t>
      </w:r>
      <w:r>
        <w:rPr>
          <w:rFonts w:ascii="Courier New" w:eastAsia="Courier New" w:hAnsi="Courier New" w:cs="Courier New"/>
          <w:sz w:val="24"/>
          <w:szCs w:val="24"/>
        </w:rPr>
        <w:t xml:space="preserve"> that suits best.</w:t>
      </w:r>
    </w:p>
    <w:p w:rsidR="00D36EFC" w:rsidRDefault="00D36EFC">
      <w:pPr>
        <w:ind w:left="1620" w:right="1690"/>
      </w:pPr>
    </w:p>
    <w:p w:rsidR="00D36EFC" w:rsidRDefault="003F41EB">
      <w:r>
        <w:rPr>
          <w:rFonts w:ascii="Courier New" w:eastAsia="Courier New" w:hAnsi="Courier New" w:cs="Courier New"/>
          <w:b/>
          <w:sz w:val="40"/>
          <w:szCs w:val="40"/>
          <w:u w:val="single"/>
        </w:rPr>
        <w:t xml:space="preserve">Scene </w:t>
      </w:r>
      <w:r w:rsidRPr="000772F2">
        <w:rPr>
          <w:rFonts w:ascii="Courier New" w:eastAsia="Courier New" w:hAnsi="Courier New" w:cs="Courier New"/>
          <w:b/>
          <w:color w:val="FF0000"/>
          <w:sz w:val="40"/>
          <w:szCs w:val="40"/>
          <w:u w:val="single"/>
        </w:rPr>
        <w:t>B6</w:t>
      </w:r>
      <w:r>
        <w:rPr>
          <w:rFonts w:ascii="Courier New" w:eastAsia="Courier New" w:hAnsi="Courier New" w:cs="Courier New"/>
          <w:b/>
          <w:sz w:val="40"/>
          <w:szCs w:val="40"/>
          <w:u w:val="single"/>
        </w:rPr>
        <w:t xml:space="preserve"> (Robots </w:t>
      </w:r>
      <w:r w:rsidRPr="000772F2">
        <w:rPr>
          <w:rFonts w:ascii="Courier New" w:eastAsia="Courier New" w:hAnsi="Courier New" w:cs="Courier New"/>
          <w:b/>
          <w:color w:val="FF0000"/>
          <w:sz w:val="40"/>
          <w:szCs w:val="40"/>
          <w:u w:val="single"/>
        </w:rPr>
        <w:t xml:space="preserve">TWR, MCR </w:t>
      </w:r>
      <w:r>
        <w:rPr>
          <w:rFonts w:ascii="Courier New" w:eastAsia="Courier New" w:hAnsi="Courier New" w:cs="Courier New"/>
          <w:b/>
          <w:sz w:val="40"/>
          <w:szCs w:val="40"/>
          <w:u w:val="single"/>
        </w:rPr>
        <w:t xml:space="preserve">and </w:t>
      </w:r>
      <w:r w:rsidRPr="000772F2">
        <w:rPr>
          <w:rFonts w:ascii="Courier New" w:eastAsia="Courier New" w:hAnsi="Courier New" w:cs="Courier New"/>
          <w:b/>
          <w:color w:val="FF0000"/>
          <w:sz w:val="40"/>
          <w:szCs w:val="40"/>
          <w:u w:val="single"/>
        </w:rPr>
        <w:t>BSM</w:t>
      </w:r>
      <w:r>
        <w:rPr>
          <w:rFonts w:ascii="Courier New" w:eastAsia="Courier New" w:hAnsi="Courier New" w:cs="Courier New"/>
          <w:b/>
          <w:sz w:val="40"/>
          <w:szCs w:val="40"/>
          <w:u w:val="single"/>
        </w:rPr>
        <w:t>)</w:t>
      </w:r>
    </w:p>
    <w:p w:rsidR="00D36EFC" w:rsidRDefault="00D36EFC"/>
    <w:p w:rsidR="00D36EFC" w:rsidRDefault="00D36EFC">
      <w:pPr>
        <w:ind w:left="3600"/>
      </w:pPr>
    </w:p>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(speaks to the audience)</w:t>
      </w:r>
    </w:p>
    <w:p w:rsidR="00D36EFC" w:rsidRDefault="003F41EB">
      <w:pPr>
        <w:ind w:left="1620" w:right="1690"/>
      </w:pPr>
      <w:r>
        <w:rPr>
          <w:rFonts w:ascii="Courier New" w:eastAsia="Courier New" w:hAnsi="Courier New" w:cs="Courier New"/>
          <w:sz w:val="24"/>
          <w:szCs w:val="24"/>
        </w:rPr>
        <w:t>And this is how I was selecting with my robot friend. He does words, I do musical notes.</w:t>
      </w:r>
    </w:p>
    <w:p w:rsidR="00D36EFC" w:rsidRDefault="00D36EFC">
      <w:pPr>
        <w:ind w:left="3600"/>
      </w:pPr>
    </w:p>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(speaks to TWR and MCR)</w:t>
      </w:r>
    </w:p>
    <w:p w:rsidR="00D36EFC" w:rsidRDefault="003F41EB">
      <w:pPr>
        <w:ind w:left="1620" w:right="1690"/>
      </w:pPr>
      <w:r>
        <w:rPr>
          <w:rFonts w:ascii="Courier New" w:eastAsia="Courier New" w:hAnsi="Courier New" w:cs="Courier New"/>
          <w:sz w:val="24"/>
          <w:szCs w:val="24"/>
        </w:rPr>
        <w:t xml:space="preserve">The audience helped us as well! You remember? </w:t>
      </w:r>
    </w:p>
    <w:p w:rsidR="00D36EFC" w:rsidRDefault="00D36EFC"/>
    <w:p w:rsidR="00D36EFC" w:rsidRDefault="003F41EB">
      <w:pPr>
        <w:ind w:left="3600"/>
      </w:pPr>
      <w:r>
        <w:rPr>
          <w:rFonts w:ascii="Courier New" w:eastAsia="Courier New" w:hAnsi="Courier New" w:cs="Courier New"/>
          <w:sz w:val="24"/>
          <w:szCs w:val="24"/>
        </w:rPr>
        <w:t xml:space="preserve">TWR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(comes forward towards the audience)</w:t>
      </w:r>
    </w:p>
    <w:p w:rsidR="00D36EFC" w:rsidRDefault="003F41EB">
      <w:pPr>
        <w:ind w:left="1620" w:right="1690"/>
      </w:pPr>
      <w:r>
        <w:rPr>
          <w:rFonts w:ascii="Courier New" w:eastAsia="Courier New" w:hAnsi="Courier New" w:cs="Courier New"/>
          <w:sz w:val="24"/>
          <w:szCs w:val="24"/>
        </w:rPr>
        <w:t>Does it mean that there are some CREATORS in the audience as well?</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 xml:space="preserve">Of course! Welcome the Creators! Hail to the Creators in the Audience </w:t>
      </w:r>
      <w:r>
        <w:rPr>
          <w:rFonts w:ascii="Courier New" w:eastAsia="Courier New" w:hAnsi="Courier New" w:cs="Courier New"/>
          <w:i/>
          <w:color w:val="0070C0"/>
          <w:sz w:val="24"/>
          <w:szCs w:val="24"/>
        </w:rPr>
        <w:t>(pause)</w:t>
      </w:r>
      <w:r>
        <w:rPr>
          <w:rFonts w:ascii="Courier New" w:eastAsia="Courier New" w:hAnsi="Courier New" w:cs="Courier New"/>
          <w:i/>
          <w:sz w:val="24"/>
          <w:szCs w:val="24"/>
        </w:rPr>
        <w:t xml:space="preserve"> </w:t>
      </w:r>
      <w:r>
        <w:rPr>
          <w:rFonts w:ascii="Courier New" w:eastAsia="Courier New" w:hAnsi="Courier New" w:cs="Courier New"/>
          <w:sz w:val="24"/>
          <w:szCs w:val="24"/>
        </w:rPr>
        <w:t xml:space="preserve">Louder! I do not hear! </w:t>
      </w:r>
      <w:r>
        <w:rPr>
          <w:rFonts w:ascii="Courier New" w:eastAsia="Courier New" w:hAnsi="Courier New" w:cs="Courier New"/>
          <w:i/>
          <w:color w:val="0070C0"/>
          <w:sz w:val="24"/>
          <w:szCs w:val="24"/>
        </w:rPr>
        <w:t>(independently on what fell from the audience)</w:t>
      </w:r>
      <w:r>
        <w:rPr>
          <w:rFonts w:ascii="Courier New" w:eastAsia="Courier New" w:hAnsi="Courier New" w:cs="Courier New"/>
          <w:i/>
          <w:sz w:val="24"/>
          <w:szCs w:val="24"/>
        </w:rPr>
        <w:t xml:space="preserve"> </w:t>
      </w:r>
      <w:r>
        <w:rPr>
          <w:rFonts w:ascii="Courier New" w:eastAsia="Courier New" w:hAnsi="Courier New" w:cs="Courier New"/>
          <w:sz w:val="24"/>
          <w:szCs w:val="24"/>
        </w:rPr>
        <w:t>Yes, yes. The Creator cannot be shy. Author is somebody bold, somebody who is not afraid to test, try, and check.</w:t>
      </w:r>
    </w:p>
    <w:p w:rsidR="00D36EFC" w:rsidRDefault="00D36EFC"/>
    <w:p w:rsidR="00D36EFC" w:rsidRDefault="003F41EB">
      <w:pPr>
        <w:ind w:left="3600"/>
      </w:pPr>
      <w:r>
        <w:rPr>
          <w:rFonts w:ascii="Courier New" w:eastAsia="Courier New" w:hAnsi="Courier New" w:cs="Courier New"/>
          <w:sz w:val="24"/>
          <w:szCs w:val="24"/>
        </w:rPr>
        <w:t xml:space="preserve">MCR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(talks to the robots and to the audience </w:t>
      </w:r>
    </w:p>
    <w:p w:rsidR="00D36EFC" w:rsidRDefault="003F41EB">
      <w:r>
        <w:rPr>
          <w:rFonts w:ascii="Courier New" w:eastAsia="Courier New" w:hAnsi="Courier New" w:cs="Courier New"/>
          <w:i/>
          <w:color w:val="0070C0"/>
          <w:sz w:val="24"/>
          <w:szCs w:val="24"/>
        </w:rPr>
        <w:t xml:space="preserve">            while walking with excitement)</w:t>
      </w:r>
    </w:p>
    <w:p w:rsidR="00D36EFC" w:rsidRDefault="003F41EB">
      <w:pPr>
        <w:ind w:left="1620" w:right="1690"/>
      </w:pPr>
      <w:r>
        <w:rPr>
          <w:rFonts w:ascii="Courier New" w:eastAsia="Courier New" w:hAnsi="Courier New" w:cs="Courier New"/>
          <w:sz w:val="24"/>
          <w:szCs w:val="24"/>
        </w:rPr>
        <w:t xml:space="preserve">They must be both bold and have the courage to invent something that never existed before. They have to exercise their imagination </w:t>
      </w:r>
      <w:r>
        <w:rPr>
          <w:rFonts w:ascii="Courier New" w:eastAsia="Courier New" w:hAnsi="Courier New" w:cs="Courier New"/>
          <w:color w:val="0070C0"/>
          <w:sz w:val="24"/>
          <w:szCs w:val="24"/>
        </w:rPr>
        <w:t>(</w:t>
      </w:r>
      <w:r>
        <w:rPr>
          <w:rFonts w:ascii="Courier New" w:eastAsia="Courier New" w:hAnsi="Courier New" w:cs="Courier New"/>
          <w:i/>
          <w:color w:val="0070C0"/>
          <w:sz w:val="24"/>
          <w:szCs w:val="24"/>
        </w:rPr>
        <w:t>does gymnastic exercise</w:t>
      </w:r>
      <w:r>
        <w:rPr>
          <w:rFonts w:ascii="Courier New" w:eastAsia="Courier New" w:hAnsi="Courier New" w:cs="Courier New"/>
          <w:color w:val="0070C0"/>
          <w:sz w:val="24"/>
          <w:szCs w:val="24"/>
        </w:rPr>
        <w:t>).</w:t>
      </w:r>
      <w:r>
        <w:rPr>
          <w:rFonts w:ascii="Courier New" w:eastAsia="Courier New" w:hAnsi="Courier New" w:cs="Courier New"/>
          <w:sz w:val="24"/>
          <w:szCs w:val="24"/>
        </w:rPr>
        <w:t xml:space="preserve"> Train their fantasy. Practice execution.</w:t>
      </w:r>
      <w:r>
        <w:rPr>
          <w:rFonts w:ascii="Courier New" w:eastAsia="Courier New" w:hAnsi="Courier New" w:cs="Courier New"/>
          <w:color w:val="0070C0"/>
          <w:sz w:val="24"/>
          <w:szCs w:val="24"/>
        </w:rPr>
        <w:t xml:space="preserve"> (</w:t>
      </w:r>
      <w:r>
        <w:rPr>
          <w:rFonts w:ascii="Courier New" w:eastAsia="Courier New" w:hAnsi="Courier New" w:cs="Courier New"/>
          <w:i/>
          <w:color w:val="0070C0"/>
          <w:sz w:val="24"/>
          <w:szCs w:val="24"/>
        </w:rPr>
        <w:t>continues doing gymnastic exercises</w:t>
      </w:r>
      <w:r>
        <w:rPr>
          <w:rFonts w:ascii="Courier New" w:eastAsia="Courier New" w:hAnsi="Courier New" w:cs="Courier New"/>
          <w:color w:val="0070C0"/>
          <w:sz w:val="24"/>
          <w:szCs w:val="24"/>
        </w:rPr>
        <w:t>).</w:t>
      </w:r>
    </w:p>
    <w:p w:rsidR="00D36EFC" w:rsidRDefault="003F41EB">
      <w:pPr>
        <w:ind w:left="1620" w:right="1690"/>
      </w:pPr>
      <w:r>
        <w:rPr>
          <w:rFonts w:ascii="Courier New" w:eastAsia="Courier New" w:hAnsi="Courier New" w:cs="Courier New"/>
          <w:sz w:val="24"/>
          <w:szCs w:val="24"/>
        </w:rPr>
        <w:t xml:space="preserve"> </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(asks MCR)</w:t>
      </w:r>
    </w:p>
    <w:p w:rsidR="00D36EFC" w:rsidRDefault="003F41EB">
      <w:pPr>
        <w:ind w:left="1620" w:right="1690"/>
      </w:pPr>
      <w:r>
        <w:rPr>
          <w:rFonts w:ascii="Courier New" w:eastAsia="Courier New" w:hAnsi="Courier New" w:cs="Courier New"/>
          <w:sz w:val="24"/>
          <w:szCs w:val="24"/>
        </w:rPr>
        <w:t>How do they do this?</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(talks to BSM)</w:t>
      </w:r>
    </w:p>
    <w:p w:rsidR="00D36EFC" w:rsidRDefault="003F41EB">
      <w:pPr>
        <w:ind w:left="1620" w:right="1690"/>
      </w:pPr>
      <w:r>
        <w:rPr>
          <w:rFonts w:ascii="Courier New" w:eastAsia="Courier New" w:hAnsi="Courier New" w:cs="Courier New"/>
          <w:sz w:val="24"/>
          <w:szCs w:val="24"/>
        </w:rPr>
        <w:t>They have to ask themselves many funny and bold questions.</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(jumps around, very excited)</w:t>
      </w:r>
    </w:p>
    <w:p w:rsidR="00D36EFC" w:rsidRDefault="003F41EB">
      <w:pPr>
        <w:ind w:left="1620" w:right="1690"/>
      </w:pPr>
      <w:r>
        <w:rPr>
          <w:rFonts w:ascii="Courier New" w:eastAsia="Courier New" w:hAnsi="Courier New" w:cs="Courier New"/>
          <w:sz w:val="24"/>
          <w:szCs w:val="24"/>
        </w:rPr>
        <w:t>Without reflection! Without misgivings!</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(asks TWR)</w:t>
      </w:r>
    </w:p>
    <w:p w:rsidR="00D36EFC" w:rsidRDefault="003F41EB">
      <w:pPr>
        <w:ind w:left="1620" w:right="1690"/>
      </w:pPr>
      <w:r>
        <w:rPr>
          <w:rFonts w:ascii="Courier New" w:eastAsia="Courier New" w:hAnsi="Courier New" w:cs="Courier New"/>
          <w:sz w:val="24"/>
          <w:szCs w:val="24"/>
        </w:rPr>
        <w:t>For instance?</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(to BSM and next to the audience)</w:t>
      </w:r>
    </w:p>
    <w:p w:rsidR="00D36EFC" w:rsidRDefault="003F41EB">
      <w:pPr>
        <w:ind w:left="1620" w:right="1690"/>
      </w:pPr>
      <w:r>
        <w:rPr>
          <w:rFonts w:ascii="Courier New" w:eastAsia="Courier New" w:hAnsi="Courier New" w:cs="Courier New"/>
          <w:sz w:val="24"/>
          <w:szCs w:val="24"/>
        </w:rPr>
        <w:lastRenderedPageBreak/>
        <w:t>What would happen if a hippopotamus had wings and played the saxophones?</w:t>
      </w:r>
    </w:p>
    <w:p w:rsidR="00D36EFC" w:rsidRDefault="00D36EFC"/>
    <w:p w:rsidR="00D36EFC" w:rsidRDefault="003F41EB">
      <w:r>
        <w:rPr>
          <w:rFonts w:ascii="Courier New" w:eastAsia="Courier New" w:hAnsi="Courier New" w:cs="Courier New"/>
          <w:color w:val="FF0000"/>
          <w:sz w:val="24"/>
          <w:szCs w:val="24"/>
        </w:rPr>
        <w:t>ANIMATION 5: a movie answering this question</w:t>
      </w:r>
      <w:r>
        <w:rPr>
          <w:rFonts w:ascii="Courier New" w:eastAsia="Courier New" w:hAnsi="Courier New" w:cs="Courier New"/>
          <w:i/>
          <w:color w:val="FF0000"/>
          <w:sz w:val="24"/>
          <w:szCs w:val="24"/>
        </w:rPr>
        <w:t xml:space="preserve"> (hippos fly and play saxophones)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D36EFC">
      <w:pPr>
        <w:ind w:left="3600"/>
      </w:pPr>
    </w:p>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(looking to the screen, talks to the audience)</w:t>
      </w:r>
    </w:p>
    <w:p w:rsidR="00D36EFC" w:rsidRDefault="003F41EB">
      <w:pPr>
        <w:ind w:left="1620" w:right="1690"/>
      </w:pPr>
      <w:r>
        <w:rPr>
          <w:rFonts w:ascii="Courier New" w:eastAsia="Courier New" w:hAnsi="Courier New" w:cs="Courier New"/>
          <w:sz w:val="24"/>
          <w:szCs w:val="24"/>
        </w:rPr>
        <w:t>How could you use your nose to change the chann</w:t>
      </w:r>
      <w:r w:rsidR="008E6A7A">
        <w:rPr>
          <w:rFonts w:ascii="Courier New" w:eastAsia="Courier New" w:hAnsi="Courier New" w:cs="Courier New"/>
          <w:sz w:val="24"/>
          <w:szCs w:val="24"/>
        </w:rPr>
        <w:t>el</w:t>
      </w:r>
      <w:r>
        <w:rPr>
          <w:rFonts w:ascii="Courier New" w:eastAsia="Courier New" w:hAnsi="Courier New" w:cs="Courier New"/>
          <w:sz w:val="24"/>
          <w:szCs w:val="24"/>
        </w:rPr>
        <w:t xml:space="preserve"> on a TV?</w:t>
      </w:r>
    </w:p>
    <w:p w:rsidR="00D36EFC" w:rsidRDefault="003F41EB">
      <w:r>
        <w:rPr>
          <w:rFonts w:ascii="Courier New" w:eastAsia="Courier New" w:hAnsi="Courier New" w:cs="Courier New"/>
          <w:color w:val="FF0000"/>
          <w:sz w:val="24"/>
          <w:szCs w:val="24"/>
        </w:rPr>
        <w:t>ANIMATION 6: a movie answering this question</w:t>
      </w:r>
      <w:r>
        <w:rPr>
          <w:rFonts w:ascii="Courier New" w:eastAsia="Courier New" w:hAnsi="Courier New" w:cs="Courier New"/>
          <w:i/>
          <w:color w:val="FF0000"/>
          <w:sz w:val="24"/>
          <w:szCs w:val="24"/>
        </w:rPr>
        <w:t xml:space="preserve"> (guy presses his huge nose and the TV set shows changing images– Durczok, monkey, landscape, whatever)</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r>
        <w:rPr>
          <w:rFonts w:ascii="Courier New" w:eastAsia="Courier New" w:hAnsi="Courier New" w:cs="Courier New"/>
          <w:i/>
          <w:color w:val="FF0000"/>
          <w:sz w:val="24"/>
          <w:szCs w:val="24"/>
        </w:rPr>
        <w:t xml:space="preserve"> </w:t>
      </w:r>
    </w:p>
    <w:p w:rsidR="00D36EFC" w:rsidRDefault="00D36EFC">
      <w:pPr>
        <w:ind w:left="3600"/>
      </w:pPr>
    </w:p>
    <w:p w:rsidR="00D36EFC" w:rsidRDefault="003F41EB">
      <w:pPr>
        <w:ind w:left="3600"/>
      </w:pPr>
      <w:r>
        <w:rPr>
          <w:rFonts w:ascii="Courier New" w:eastAsia="Courier New" w:hAnsi="Courier New" w:cs="Courier New"/>
          <w:sz w:val="24"/>
          <w:szCs w:val="24"/>
        </w:rPr>
        <w:t>BSM</w:t>
      </w:r>
      <w:r>
        <w:rPr>
          <w:rFonts w:ascii="Courier New" w:eastAsia="Courier New" w:hAnsi="Courier New" w:cs="Courier New"/>
          <w:i/>
          <w:color w:val="0070C0"/>
          <w:sz w:val="24"/>
          <w:szCs w:val="24"/>
        </w:rPr>
        <w:t>(looking to the screen, talks to the audience)</w:t>
      </w:r>
    </w:p>
    <w:p w:rsidR="00D36EFC" w:rsidRDefault="003F41EB">
      <w:pPr>
        <w:ind w:left="1620" w:right="1690"/>
      </w:pPr>
      <w:r>
        <w:rPr>
          <w:rFonts w:ascii="Courier New" w:eastAsia="Courier New" w:hAnsi="Courier New" w:cs="Courier New"/>
          <w:sz w:val="24"/>
          <w:szCs w:val="24"/>
        </w:rPr>
        <w:t>And what if cars would change colors and shapes depending on the driver’s moods?</w:t>
      </w:r>
    </w:p>
    <w:p w:rsidR="00D36EFC" w:rsidRDefault="00D36EFC"/>
    <w:p w:rsidR="00D36EFC" w:rsidRDefault="003F41EB">
      <w:r>
        <w:rPr>
          <w:rFonts w:ascii="Courier New" w:eastAsia="Courier New" w:hAnsi="Courier New" w:cs="Courier New"/>
          <w:color w:val="FF0000"/>
          <w:sz w:val="24"/>
          <w:szCs w:val="24"/>
        </w:rPr>
        <w:t xml:space="preserve">ANIMATION 7: </w:t>
      </w:r>
      <w:r>
        <w:rPr>
          <w:rFonts w:ascii="Courier New" w:eastAsia="Courier New" w:hAnsi="Courier New" w:cs="Courier New"/>
          <w:color w:val="0070C0"/>
          <w:sz w:val="24"/>
          <w:szCs w:val="24"/>
        </w:rPr>
        <w:t xml:space="preserve">a movie answering this question (guy drives in nerves and his car gets red, </w:t>
      </w:r>
      <w:r>
        <w:rPr>
          <w:rFonts w:ascii="Courier New" w:eastAsia="Courier New" w:hAnsi="Courier New" w:cs="Courier New"/>
          <w:i/>
          <w:color w:val="0070C0"/>
          <w:sz w:val="24"/>
          <w:szCs w:val="24"/>
        </w:rPr>
        <w:t>snorts and spits, other car has a happy family and is peacefully blue)</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D36EFC"/>
    <w:p w:rsidR="00D36EFC" w:rsidRDefault="00D36EFC">
      <w:pPr>
        <w:ind w:left="3600"/>
      </w:pPr>
    </w:p>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(looking to the screen, talks to the audience)</w:t>
      </w:r>
    </w:p>
    <w:p w:rsidR="00D36EFC" w:rsidRDefault="003F41EB">
      <w:pPr>
        <w:ind w:left="1620" w:right="1690"/>
      </w:pPr>
      <w:r>
        <w:rPr>
          <w:rFonts w:ascii="Courier New" w:eastAsia="Courier New" w:hAnsi="Courier New" w:cs="Courier New"/>
          <w:sz w:val="24"/>
          <w:szCs w:val="24"/>
        </w:rPr>
        <w:t xml:space="preserve">And what if music could replace food? </w:t>
      </w:r>
    </w:p>
    <w:p w:rsidR="00D36EFC" w:rsidRDefault="00D36EFC"/>
    <w:p w:rsidR="00D36EFC" w:rsidRDefault="003F41EB">
      <w:r>
        <w:rPr>
          <w:rFonts w:ascii="Courier New" w:eastAsia="Courier New" w:hAnsi="Courier New" w:cs="Courier New"/>
          <w:color w:val="FF0000"/>
          <w:sz w:val="24"/>
          <w:szCs w:val="24"/>
        </w:rPr>
        <w:t>ANIMATION 8: a movie answering the question</w:t>
      </w:r>
      <w:r>
        <w:rPr>
          <w:rFonts w:ascii="Courier New" w:eastAsia="Courier New" w:hAnsi="Courier New" w:cs="Courier New"/>
          <w:i/>
          <w:color w:val="FF0000"/>
          <w:sz w:val="24"/>
          <w:szCs w:val="24"/>
        </w:rPr>
        <w:t xml:space="preserve"> (people swallowing sounds coming out from trumpets and violins)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D36EFC">
      <w:pPr>
        <w:ind w:left="3600"/>
      </w:pPr>
    </w:p>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(looking to the screen, talks to the audience)</w:t>
      </w:r>
    </w:p>
    <w:p w:rsidR="00D36EFC" w:rsidRDefault="003F41EB">
      <w:pPr>
        <w:ind w:left="1620" w:right="1690"/>
      </w:pPr>
      <w:r>
        <w:rPr>
          <w:rFonts w:ascii="Courier New" w:eastAsia="Courier New" w:hAnsi="Courier New" w:cs="Courier New"/>
          <w:sz w:val="24"/>
          <w:szCs w:val="24"/>
        </w:rPr>
        <w:t>And what if Robots could think</w:t>
      </w:r>
      <w:r>
        <w:rPr>
          <w:rFonts w:ascii="Courier New" w:eastAsia="Courier New" w:hAnsi="Courier New" w:cs="Courier New"/>
          <w:color w:val="0070C0"/>
          <w:sz w:val="24"/>
          <w:szCs w:val="24"/>
        </w:rPr>
        <w:t xml:space="preserve"> </w:t>
      </w:r>
      <w:r>
        <w:rPr>
          <w:rFonts w:ascii="Courier New" w:eastAsia="Courier New" w:hAnsi="Courier New" w:cs="Courier New"/>
          <w:i/>
          <w:color w:val="0070C0"/>
          <w:sz w:val="24"/>
          <w:szCs w:val="24"/>
        </w:rPr>
        <w:t>(blocks his mouth with his palm, as not wanting to complete the sentence)</w:t>
      </w:r>
    </w:p>
    <w:p w:rsidR="00D36EFC" w:rsidRDefault="00D36EFC"/>
    <w:p w:rsidR="00D36EFC" w:rsidRDefault="003F41EB">
      <w:r>
        <w:rPr>
          <w:rFonts w:ascii="Courier New" w:eastAsia="Courier New" w:hAnsi="Courier New" w:cs="Courier New"/>
          <w:i/>
          <w:color w:val="FF0000"/>
          <w:sz w:val="24"/>
          <w:szCs w:val="24"/>
        </w:rPr>
        <w:t>ANIMATION 9: as in Polish Song or using Bach and Vivaldi robots.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3F41EB">
      <w:r>
        <w:rPr>
          <w:rFonts w:ascii="Courier New" w:eastAsia="Courier New" w:hAnsi="Courier New" w:cs="Courier New"/>
          <w:i/>
          <w:color w:val="FF0000"/>
          <w:sz w:val="24"/>
          <w:szCs w:val="24"/>
        </w:rPr>
        <w:t xml:space="preserve"> </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(it seems that he is now afraid, </w:t>
      </w:r>
    </w:p>
    <w:p w:rsidR="00D36EFC" w:rsidRDefault="003F41EB">
      <w:r>
        <w:rPr>
          <w:rFonts w:ascii="Courier New" w:eastAsia="Courier New" w:hAnsi="Courier New" w:cs="Courier New"/>
          <w:i/>
          <w:color w:val="0070C0"/>
          <w:sz w:val="24"/>
          <w:szCs w:val="24"/>
        </w:rPr>
        <w:t xml:space="preserve">            talks to the audience)</w:t>
      </w:r>
    </w:p>
    <w:p w:rsidR="00D36EFC" w:rsidRDefault="003F41EB">
      <w:pPr>
        <w:ind w:left="1620" w:right="1690"/>
      </w:pPr>
      <w:r>
        <w:rPr>
          <w:rFonts w:ascii="Courier New" w:eastAsia="Courier New" w:hAnsi="Courier New" w:cs="Courier New"/>
          <w:sz w:val="24"/>
          <w:szCs w:val="24"/>
        </w:rPr>
        <w:lastRenderedPageBreak/>
        <w:t xml:space="preserve">oops!! Perhaps I said something that is not politically correct. Is it true that robots cannot think? </w:t>
      </w:r>
      <w:r>
        <w:rPr>
          <w:rFonts w:ascii="Courier New" w:eastAsia="Courier New" w:hAnsi="Courier New" w:cs="Courier New"/>
          <w:i/>
          <w:color w:val="0070C0"/>
          <w:sz w:val="24"/>
          <w:szCs w:val="24"/>
        </w:rPr>
        <w:t>(pause for eventual response from the audience)</w:t>
      </w:r>
      <w:r>
        <w:rPr>
          <w:rFonts w:ascii="Courier New" w:eastAsia="Courier New" w:hAnsi="Courier New" w:cs="Courier New"/>
          <w:sz w:val="24"/>
          <w:szCs w:val="24"/>
        </w:rPr>
        <w:t xml:space="preserve"> They can, of course they can! One robot friend of mine wins chess competitions against the world’s best chess players!</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(approaches TWR and talks to him)</w:t>
      </w:r>
    </w:p>
    <w:p w:rsidR="00D36EFC" w:rsidRDefault="003F41EB">
      <w:pPr>
        <w:ind w:left="1620" w:right="1690"/>
      </w:pPr>
      <w:r>
        <w:rPr>
          <w:rFonts w:ascii="Courier New" w:eastAsia="Courier New" w:hAnsi="Courier New" w:cs="Courier New"/>
          <w:sz w:val="24"/>
          <w:szCs w:val="24"/>
        </w:rPr>
        <w:t>And I know a robot that organizes production in a car company!</w:t>
      </w:r>
    </w:p>
    <w:p w:rsidR="00D36EFC" w:rsidRDefault="00D36EFC"/>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(approaches TWR and talks to him)</w:t>
      </w:r>
    </w:p>
    <w:p w:rsidR="00D36EFC" w:rsidRDefault="003F41EB">
      <w:pPr>
        <w:ind w:left="1620" w:right="1690"/>
      </w:pPr>
      <w:r>
        <w:rPr>
          <w:rFonts w:ascii="Courier New" w:eastAsia="Courier New" w:hAnsi="Courier New" w:cs="Courier New"/>
          <w:sz w:val="24"/>
          <w:szCs w:val="24"/>
        </w:rPr>
        <w:t xml:space="preserve">And me and my friends are quite good at composing music </w:t>
      </w:r>
      <w:r>
        <w:rPr>
          <w:rFonts w:ascii="Courier New" w:eastAsia="Courier New" w:hAnsi="Courier New" w:cs="Courier New"/>
          <w:i/>
          <w:color w:val="0000FF"/>
          <w:sz w:val="24"/>
          <w:szCs w:val="24"/>
        </w:rPr>
        <w:t>(extracts from himself few music sounds - MUZ)</w:t>
      </w:r>
      <w:r>
        <w:rPr>
          <w:rFonts w:ascii="Courier New" w:eastAsia="Courier New" w:hAnsi="Courier New" w:cs="Courier New"/>
          <w:sz w:val="24"/>
          <w:szCs w:val="24"/>
        </w:rPr>
        <w:t xml:space="preserve"> </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 xml:space="preserve">Truefully, so far robots think only a little bit... </w:t>
      </w:r>
    </w:p>
    <w:p w:rsidR="00D36EFC" w:rsidRDefault="00D36EFC"/>
    <w:p w:rsidR="00D36EFC" w:rsidRDefault="003F41EB">
      <w:pPr>
        <w:ind w:left="3600"/>
      </w:pPr>
      <w:r>
        <w:rPr>
          <w:rFonts w:ascii="Courier New" w:eastAsia="Courier New" w:hAnsi="Courier New" w:cs="Courier New"/>
          <w:sz w:val="24"/>
          <w:szCs w:val="24"/>
        </w:rPr>
        <w:t>BSM</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 xml:space="preserve">In certain domain... </w:t>
      </w:r>
    </w:p>
    <w:p w:rsidR="00D36EFC" w:rsidRDefault="00D36EFC"/>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But very precisely.</w:t>
      </w:r>
    </w:p>
    <w:p w:rsidR="00D36EFC" w:rsidRDefault="00D36EFC">
      <w:pPr>
        <w:ind w:left="1620" w:right="1690"/>
      </w:pPr>
    </w:p>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And they make mistakes more rarely.</w:t>
      </w:r>
    </w:p>
    <w:p w:rsidR="00D36EFC" w:rsidRDefault="00D36EFC"/>
    <w:p w:rsidR="00D36EFC" w:rsidRDefault="003F41EB">
      <w:pPr>
        <w:ind w:left="3600"/>
      </w:pPr>
      <w:r>
        <w:rPr>
          <w:rFonts w:ascii="Courier New" w:eastAsia="Courier New" w:hAnsi="Courier New" w:cs="Courier New"/>
          <w:sz w:val="24"/>
          <w:szCs w:val="24"/>
        </w:rPr>
        <w:t>BSM</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In principle, it is very hard to say what is thinking even is!</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 xml:space="preserve">Therefore, we have to think a lot about thinking. </w:t>
      </w:r>
    </w:p>
    <w:p w:rsidR="00D36EFC" w:rsidRDefault="00D36EFC"/>
    <w:p w:rsidR="00D36EFC" w:rsidRDefault="003F41EB">
      <w:pPr>
        <w:ind w:left="3600"/>
      </w:pPr>
      <w:r>
        <w:rPr>
          <w:rFonts w:ascii="Courier New" w:eastAsia="Courier New" w:hAnsi="Courier New" w:cs="Courier New"/>
          <w:sz w:val="24"/>
          <w:szCs w:val="24"/>
        </w:rPr>
        <w:t>MRW</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Because if you think a lot about quality of your thinking, it’s quite likely you will find out that you were not thinking correctly earlier.</w:t>
      </w:r>
    </w:p>
    <w:p w:rsidR="00D36EFC" w:rsidRDefault="00D36EFC"/>
    <w:p w:rsidR="00D36EFC" w:rsidRDefault="003F41EB">
      <w:pPr>
        <w:ind w:left="3600"/>
      </w:pPr>
      <w:r>
        <w:rPr>
          <w:rFonts w:ascii="Courier New" w:eastAsia="Courier New" w:hAnsi="Courier New" w:cs="Courier New"/>
          <w:sz w:val="24"/>
          <w:szCs w:val="24"/>
        </w:rPr>
        <w:t>BSM</w:t>
      </w:r>
      <w:r>
        <w:rPr>
          <w:rFonts w:ascii="Courier New" w:eastAsia="Courier New" w:hAnsi="Courier New" w:cs="Courier New"/>
          <w:i/>
          <w:color w:val="0070C0"/>
          <w:sz w:val="24"/>
          <w:szCs w:val="24"/>
        </w:rPr>
        <w:t>(talks to the audience)</w:t>
      </w:r>
    </w:p>
    <w:p w:rsidR="00D36EFC" w:rsidRDefault="003F41EB">
      <w:pPr>
        <w:ind w:left="1620" w:right="1690"/>
      </w:pPr>
      <w:r>
        <w:rPr>
          <w:rFonts w:ascii="Courier New" w:eastAsia="Courier New" w:hAnsi="Courier New" w:cs="Courier New"/>
          <w:sz w:val="24"/>
          <w:szCs w:val="24"/>
        </w:rPr>
        <w:t>And then when you understand why you were thinking correctly before, you can then start to learn to think correctly</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the audience)</w:t>
      </w:r>
    </w:p>
    <w:p w:rsidR="00D36EFC" w:rsidRDefault="003F41EB">
      <w:pPr>
        <w:ind w:left="1620" w:right="1690"/>
        <w:rPr>
          <w:rFonts w:ascii="Courier New" w:eastAsia="Courier New" w:hAnsi="Courier New" w:cs="Courier New"/>
          <w:sz w:val="24"/>
          <w:szCs w:val="24"/>
        </w:rPr>
      </w:pPr>
      <w:r>
        <w:rPr>
          <w:rFonts w:ascii="Courier New" w:eastAsia="Courier New" w:hAnsi="Courier New" w:cs="Courier New"/>
          <w:sz w:val="24"/>
          <w:szCs w:val="24"/>
        </w:rPr>
        <w:t>May be not very well right away, but at least a little bit better!</w:t>
      </w:r>
    </w:p>
    <w:p w:rsidR="00692BA3" w:rsidRDefault="00692BA3" w:rsidP="00692BA3">
      <w:pPr>
        <w:ind w:left="1620" w:right="1690"/>
        <w:jc w:val="cente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BACH </w:t>
      </w:r>
      <w:r w:rsidRPr="00692BA3">
        <w:rPr>
          <w:rFonts w:ascii="Courier New" w:eastAsia="Courier New" w:hAnsi="Courier New" w:cs="Courier New"/>
          <w:i/>
          <w:sz w:val="24"/>
          <w:szCs w:val="24"/>
        </w:rPr>
        <w:t>(little iSOBOT runs into the stage)</w:t>
      </w:r>
    </w:p>
    <w:p w:rsidR="00692BA3" w:rsidRDefault="00721527" w:rsidP="00692BA3">
      <w:pPr>
        <w:ind w:left="1620" w:right="1690"/>
        <w:jc w:val="center"/>
        <w:rPr>
          <w:rFonts w:ascii="Courier New" w:eastAsia="Courier New" w:hAnsi="Courier New" w:cs="Courier New"/>
          <w:sz w:val="24"/>
          <w:szCs w:val="24"/>
        </w:rPr>
      </w:pPr>
      <w:r w:rsidRPr="00692BA3">
        <w:rPr>
          <w:rFonts w:ascii="Courier New" w:eastAsia="Courier New" w:hAnsi="Courier New" w:cs="Courier New"/>
          <w:i/>
          <w:sz w:val="24"/>
          <w:szCs w:val="24"/>
        </w:rPr>
        <w:t>(talks rhythmically</w:t>
      </w:r>
      <w:r>
        <w:rPr>
          <w:rFonts w:ascii="Courier New" w:eastAsia="Courier New" w:hAnsi="Courier New" w:cs="Courier New"/>
          <w:i/>
          <w:sz w:val="24"/>
          <w:szCs w:val="24"/>
        </w:rPr>
        <w:t xml:space="preserve"> with his funny half-human, half-robot, half-child voice</w:t>
      </w:r>
      <w:r w:rsidRPr="00692BA3">
        <w:rPr>
          <w:rFonts w:ascii="Courier New" w:eastAsia="Courier New" w:hAnsi="Courier New" w:cs="Courier New"/>
          <w:i/>
          <w:sz w:val="24"/>
          <w:szCs w:val="24"/>
        </w:rPr>
        <w:t>)</w:t>
      </w:r>
      <w:r>
        <w:rPr>
          <w:rFonts w:ascii="Courier New" w:eastAsia="Courier New" w:hAnsi="Courier New" w:cs="Courier New"/>
          <w:i/>
          <w:sz w:val="24"/>
          <w:szCs w:val="24"/>
        </w:rPr>
        <w:t xml:space="preserve"> </w:t>
      </w:r>
      <w:bookmarkStart w:id="0" w:name="_GoBack"/>
      <w:bookmarkEnd w:id="0"/>
      <w:r w:rsidR="00692BA3">
        <w:rPr>
          <w:rFonts w:ascii="Courier New" w:eastAsia="Courier New" w:hAnsi="Courier New" w:cs="Courier New"/>
          <w:sz w:val="24"/>
          <w:szCs w:val="24"/>
        </w:rPr>
        <w:t xml:space="preserve">Bach,  Bach, Bach, my name is Bach. </w:t>
      </w:r>
    </w:p>
    <w:p w:rsidR="00692BA3" w:rsidRDefault="00692BA3" w:rsidP="00692BA3">
      <w:pPr>
        <w:ind w:left="1620" w:right="1690"/>
        <w:jc w:val="center"/>
      </w:pPr>
      <w:r>
        <w:rPr>
          <w:rFonts w:ascii="Courier New" w:eastAsia="Courier New" w:hAnsi="Courier New" w:cs="Courier New"/>
          <w:sz w:val="24"/>
          <w:szCs w:val="24"/>
        </w:rPr>
        <w:t>I can think, I can dance,I can talk, I can sing.</w:t>
      </w:r>
    </w:p>
    <w:p w:rsidR="00692BA3" w:rsidRDefault="00692BA3" w:rsidP="00692BA3">
      <w:pPr>
        <w:ind w:left="1620" w:right="1690"/>
        <w:jc w:val="center"/>
        <w:rPr>
          <w:rFonts w:ascii="Courier New" w:eastAsia="Courier New" w:hAnsi="Courier New" w:cs="Courier New"/>
          <w:sz w:val="24"/>
          <w:szCs w:val="24"/>
        </w:rPr>
      </w:pPr>
    </w:p>
    <w:p w:rsidR="00692BA3" w:rsidRDefault="00692BA3" w:rsidP="00692BA3">
      <w:pPr>
        <w:ind w:left="1620" w:right="1690"/>
        <w:jc w:val="center"/>
        <w:rPr>
          <w:rFonts w:ascii="Courier New" w:eastAsia="Courier New" w:hAnsi="Courier New" w:cs="Courier New"/>
          <w:sz w:val="24"/>
          <w:szCs w:val="24"/>
        </w:rPr>
      </w:pPr>
      <w:r>
        <w:rPr>
          <w:rFonts w:ascii="Courier New" w:eastAsia="Courier New" w:hAnsi="Courier New" w:cs="Courier New"/>
          <w:sz w:val="24"/>
          <w:szCs w:val="24"/>
        </w:rPr>
        <w:t xml:space="preserve">VIVALDI </w:t>
      </w:r>
      <w:r w:rsidRPr="00692BA3">
        <w:rPr>
          <w:rFonts w:ascii="Courier New" w:eastAsia="Courier New" w:hAnsi="Courier New" w:cs="Courier New"/>
          <w:i/>
          <w:sz w:val="24"/>
          <w:szCs w:val="24"/>
        </w:rPr>
        <w:t>(little iSOBOT runs into the stage from the opposite site,)</w:t>
      </w:r>
    </w:p>
    <w:p w:rsidR="00692BA3" w:rsidRDefault="00692BA3" w:rsidP="00692BA3">
      <w:pPr>
        <w:ind w:left="1620" w:right="1690"/>
        <w:jc w:val="center"/>
        <w:rPr>
          <w:rFonts w:ascii="Courier New" w:eastAsia="Courier New" w:hAnsi="Courier New" w:cs="Courier New"/>
          <w:sz w:val="24"/>
          <w:szCs w:val="24"/>
        </w:rPr>
      </w:pPr>
      <w:r>
        <w:rPr>
          <w:rFonts w:ascii="Courier New" w:eastAsia="Courier New" w:hAnsi="Courier New" w:cs="Courier New"/>
          <w:sz w:val="24"/>
          <w:szCs w:val="24"/>
        </w:rPr>
        <w:t>And my name is Vivaldi. I compose, music and prose. I calculate, I animate,</w:t>
      </w:r>
    </w:p>
    <w:p w:rsidR="00692BA3" w:rsidRDefault="00692BA3" w:rsidP="00692BA3">
      <w:pPr>
        <w:ind w:left="1620" w:right="1690"/>
        <w:jc w:val="center"/>
        <w:rPr>
          <w:rFonts w:ascii="Courier New" w:eastAsia="Courier New" w:hAnsi="Courier New" w:cs="Courier New"/>
          <w:sz w:val="24"/>
          <w:szCs w:val="24"/>
        </w:rPr>
      </w:pPr>
    </w:p>
    <w:p w:rsidR="00692BA3" w:rsidRDefault="00692BA3" w:rsidP="00692BA3">
      <w:pPr>
        <w:ind w:left="1620" w:right="1690"/>
        <w:jc w:val="center"/>
        <w:rPr>
          <w:rFonts w:ascii="Courier New" w:eastAsia="Courier New" w:hAnsi="Courier New" w:cs="Courier New"/>
          <w:i/>
          <w:sz w:val="24"/>
          <w:szCs w:val="24"/>
        </w:rPr>
      </w:pPr>
      <w:r w:rsidRPr="00692BA3">
        <w:rPr>
          <w:rFonts w:ascii="Courier New" w:eastAsia="Courier New" w:hAnsi="Courier New" w:cs="Courier New"/>
          <w:i/>
          <w:sz w:val="24"/>
          <w:szCs w:val="24"/>
        </w:rPr>
        <w:t xml:space="preserve">Here  use the same behaviors </w:t>
      </w:r>
      <w:r>
        <w:rPr>
          <w:rFonts w:ascii="Courier New" w:eastAsia="Courier New" w:hAnsi="Courier New" w:cs="Courier New"/>
          <w:i/>
          <w:sz w:val="24"/>
          <w:szCs w:val="24"/>
        </w:rPr>
        <w:t xml:space="preserve">of these two robots </w:t>
      </w:r>
      <w:r w:rsidRPr="00692BA3">
        <w:rPr>
          <w:rFonts w:ascii="Courier New" w:eastAsia="Courier New" w:hAnsi="Courier New" w:cs="Courier New"/>
          <w:i/>
          <w:sz w:val="24"/>
          <w:szCs w:val="24"/>
        </w:rPr>
        <w:t>as in previous videos of these two robots, many of them are in D2L or other our places for videos. More videos will be added. Reuse as many as you want, modify and be creative. Here is the place for your own inventions and creativity.</w:t>
      </w:r>
    </w:p>
    <w:p w:rsidR="00692BA3" w:rsidRPr="00692BA3" w:rsidRDefault="00692BA3" w:rsidP="00692BA3">
      <w:pPr>
        <w:ind w:left="1620" w:right="1690"/>
        <w:jc w:val="center"/>
        <w:rPr>
          <w:rFonts w:ascii="Courier New" w:eastAsia="Courier New" w:hAnsi="Courier New" w:cs="Courier New"/>
          <w:i/>
          <w:sz w:val="24"/>
          <w:szCs w:val="24"/>
        </w:rPr>
      </w:pPr>
      <w:r>
        <w:rPr>
          <w:rFonts w:ascii="Courier New" w:eastAsia="Courier New" w:hAnsi="Courier New" w:cs="Courier New"/>
          <w:i/>
          <w:sz w:val="24"/>
          <w:szCs w:val="24"/>
        </w:rPr>
        <w:t>They dance,  talk, walk, sing, play air guitars and ultimately walk out of the stage.</w:t>
      </w:r>
    </w:p>
    <w:p w:rsidR="00692BA3" w:rsidRDefault="00692BA3" w:rsidP="00692BA3">
      <w:pPr>
        <w:ind w:left="1620" w:right="1690"/>
        <w:jc w:val="center"/>
        <w:rPr>
          <w:rFonts w:ascii="Courier New" w:eastAsia="Courier New" w:hAnsi="Courier New" w:cs="Courier New"/>
          <w:sz w:val="24"/>
          <w:szCs w:val="24"/>
        </w:rPr>
      </w:pPr>
    </w:p>
    <w:p w:rsidR="00692BA3" w:rsidRDefault="00692BA3" w:rsidP="00692BA3">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the audience)</w:t>
      </w:r>
    </w:p>
    <w:p w:rsidR="00692BA3" w:rsidRDefault="00692BA3" w:rsidP="00692BA3">
      <w:pPr>
        <w:ind w:left="1620" w:right="1690"/>
        <w:rPr>
          <w:rFonts w:ascii="Courier New" w:eastAsia="Courier New" w:hAnsi="Courier New" w:cs="Courier New"/>
          <w:sz w:val="24"/>
          <w:szCs w:val="24"/>
        </w:rPr>
      </w:pPr>
      <w:r>
        <w:rPr>
          <w:rFonts w:ascii="Courier New" w:eastAsia="Courier New" w:hAnsi="Courier New" w:cs="Courier New"/>
          <w:sz w:val="24"/>
          <w:szCs w:val="24"/>
        </w:rPr>
        <w:t xml:space="preserve">May be these little guys exaggerate what they can do, but sure they are a new generation of entertaining robots.  </w:t>
      </w:r>
    </w:p>
    <w:p w:rsidR="00D36EFC" w:rsidRDefault="00D36EFC"/>
    <w:p w:rsidR="00D36EFC" w:rsidRDefault="003F41EB">
      <w:r>
        <w:rPr>
          <w:rFonts w:ascii="Courier New" w:eastAsia="Courier New" w:hAnsi="Courier New" w:cs="Courier New"/>
          <w:b/>
          <w:sz w:val="40"/>
          <w:szCs w:val="40"/>
          <w:u w:val="single"/>
        </w:rPr>
        <w:t xml:space="preserve">Scene </w:t>
      </w:r>
      <w:r w:rsidRPr="000772F2">
        <w:rPr>
          <w:rFonts w:ascii="Courier New" w:eastAsia="Courier New" w:hAnsi="Courier New" w:cs="Courier New"/>
          <w:b/>
          <w:color w:val="FF0000"/>
          <w:sz w:val="40"/>
          <w:szCs w:val="40"/>
          <w:u w:val="single"/>
        </w:rPr>
        <w:t>B7</w:t>
      </w:r>
      <w:r>
        <w:rPr>
          <w:rFonts w:ascii="Courier New" w:eastAsia="Courier New" w:hAnsi="Courier New" w:cs="Courier New"/>
          <w:b/>
          <w:sz w:val="40"/>
          <w:szCs w:val="40"/>
          <w:u w:val="single"/>
        </w:rPr>
        <w:t xml:space="preserve"> (Robots </w:t>
      </w:r>
      <w:r w:rsidRPr="000772F2">
        <w:rPr>
          <w:rFonts w:ascii="Courier New" w:eastAsia="Courier New" w:hAnsi="Courier New" w:cs="Courier New"/>
          <w:b/>
          <w:color w:val="FF0000"/>
          <w:sz w:val="40"/>
          <w:szCs w:val="40"/>
          <w:u w:val="single"/>
        </w:rPr>
        <w:t xml:space="preserve">TWR, MCR </w:t>
      </w:r>
      <w:r>
        <w:rPr>
          <w:rFonts w:ascii="Courier New" w:eastAsia="Courier New" w:hAnsi="Courier New" w:cs="Courier New"/>
          <w:b/>
          <w:sz w:val="40"/>
          <w:szCs w:val="40"/>
          <w:u w:val="single"/>
        </w:rPr>
        <w:t xml:space="preserve">and </w:t>
      </w:r>
      <w:r w:rsidRPr="000772F2">
        <w:rPr>
          <w:rFonts w:ascii="Courier New" w:eastAsia="Courier New" w:hAnsi="Courier New" w:cs="Courier New"/>
          <w:b/>
          <w:color w:val="FF0000"/>
          <w:sz w:val="40"/>
          <w:szCs w:val="40"/>
          <w:u w:val="single"/>
        </w:rPr>
        <w:t>BSM</w:t>
      </w:r>
      <w:r>
        <w:rPr>
          <w:rFonts w:ascii="Courier New" w:eastAsia="Courier New" w:hAnsi="Courier New" w:cs="Courier New"/>
          <w:b/>
          <w:sz w:val="40"/>
          <w:szCs w:val="40"/>
          <w:u w:val="single"/>
        </w:rPr>
        <w:t xml:space="preserve">, </w:t>
      </w:r>
      <w:r w:rsidRPr="000772F2">
        <w:rPr>
          <w:rFonts w:ascii="Courier New" w:eastAsia="Courier New" w:hAnsi="Courier New" w:cs="Courier New"/>
          <w:b/>
          <w:color w:val="5B9BD5" w:themeColor="accent1"/>
          <w:sz w:val="40"/>
          <w:szCs w:val="40"/>
          <w:u w:val="single"/>
        </w:rPr>
        <w:t>Professor, Student</w:t>
      </w:r>
      <w:r>
        <w:rPr>
          <w:rFonts w:ascii="Courier New" w:eastAsia="Courier New" w:hAnsi="Courier New" w:cs="Courier New"/>
          <w:b/>
          <w:sz w:val="40"/>
          <w:szCs w:val="40"/>
          <w:u w:val="single"/>
        </w:rPr>
        <w:t>)</w:t>
      </w:r>
    </w:p>
    <w:p w:rsidR="00D36EFC" w:rsidRDefault="00D36EFC"/>
    <w:p w:rsidR="00D36EFC" w:rsidRDefault="00D36EFC"/>
    <w:p w:rsidR="00D36EFC" w:rsidRDefault="003F41EB">
      <w:r>
        <w:rPr>
          <w:rFonts w:ascii="Courier New" w:eastAsia="Courier New" w:hAnsi="Courier New" w:cs="Courier New"/>
          <w:i/>
          <w:color w:val="0070C0"/>
          <w:sz w:val="24"/>
          <w:szCs w:val="24"/>
        </w:rPr>
        <w:t>EF: Crackles, flashes, lightning discharges. Darkness appears. Robots loose most of their lights.</w:t>
      </w:r>
    </w:p>
    <w:p w:rsidR="00D36EFC" w:rsidRDefault="003F41EB">
      <w:r>
        <w:rPr>
          <w:rFonts w:ascii="Courier New" w:eastAsia="Courier New" w:hAnsi="Courier New" w:cs="Courier New"/>
          <w:i/>
          <w:color w:val="0070C0"/>
          <w:sz w:val="24"/>
          <w:szCs w:val="24"/>
        </w:rPr>
        <w:t>After a while we hear the voice of the Professor.</w:t>
      </w:r>
    </w:p>
    <w:p w:rsidR="00D36EFC" w:rsidRDefault="00D36EFC"/>
    <w:p w:rsidR="00D36EFC" w:rsidRDefault="00D36EFC"/>
    <w:p w:rsidR="00D36EFC" w:rsidRDefault="003F41EB">
      <w:pPr>
        <w:ind w:left="3600"/>
      </w:pPr>
      <w:r>
        <w:rPr>
          <w:rFonts w:ascii="Courier New" w:eastAsia="Courier New" w:hAnsi="Courier New" w:cs="Courier New"/>
          <w:sz w:val="24"/>
          <w:szCs w:val="24"/>
        </w:rPr>
        <w:t xml:space="preserve">VOICE OF A PROFESSOR </w:t>
      </w:r>
      <w:r>
        <w:rPr>
          <w:rFonts w:ascii="Courier New" w:eastAsia="Courier New" w:hAnsi="Courier New" w:cs="Courier New"/>
          <w:i/>
          <w:color w:val="0070C0"/>
          <w:sz w:val="24"/>
          <w:szCs w:val="24"/>
        </w:rPr>
        <w:t xml:space="preserve">(behind the scene, behind the black curtain, from various sides) </w:t>
      </w:r>
    </w:p>
    <w:p w:rsidR="00D36EFC" w:rsidRDefault="003F41EB">
      <w:pPr>
        <w:ind w:left="1620" w:right="1690"/>
      </w:pPr>
      <w:r>
        <w:rPr>
          <w:rFonts w:ascii="Courier New" w:eastAsia="Courier New" w:hAnsi="Courier New" w:cs="Courier New"/>
          <w:sz w:val="24"/>
          <w:szCs w:val="24"/>
        </w:rPr>
        <w:t xml:space="preserve">This looks like some breakdown. Thunderstorm or something. I am sorry </w:t>
      </w:r>
      <w:r>
        <w:rPr>
          <w:rFonts w:ascii="Courier New" w:eastAsia="Courier New" w:hAnsi="Courier New" w:cs="Courier New"/>
          <w:i/>
          <w:color w:val="0070C0"/>
          <w:sz w:val="24"/>
          <w:szCs w:val="24"/>
        </w:rPr>
        <w:t>(inserts his head from the left of the curtain)</w:t>
      </w:r>
      <w:r>
        <w:rPr>
          <w:rFonts w:ascii="Courier New" w:eastAsia="Courier New" w:hAnsi="Courier New" w:cs="Courier New"/>
          <w:sz w:val="24"/>
          <w:szCs w:val="24"/>
        </w:rPr>
        <w:t xml:space="preserve"> Ladies and Gentlemen, we will try to fix it as soon as possible. </w:t>
      </w:r>
      <w:r>
        <w:rPr>
          <w:rFonts w:ascii="Courier New" w:eastAsia="Courier New" w:hAnsi="Courier New" w:cs="Courier New"/>
          <w:i/>
          <w:color w:val="0070C0"/>
          <w:sz w:val="24"/>
          <w:szCs w:val="24"/>
        </w:rPr>
        <w:lastRenderedPageBreak/>
        <w:t>(withdraws his head)</w:t>
      </w:r>
      <w:r>
        <w:rPr>
          <w:rFonts w:ascii="Courier New" w:eastAsia="Courier New" w:hAnsi="Courier New" w:cs="Courier New"/>
          <w:sz w:val="24"/>
          <w:szCs w:val="24"/>
        </w:rPr>
        <w:t xml:space="preserve"> Ehh. </w:t>
      </w:r>
      <w:r>
        <w:rPr>
          <w:rFonts w:ascii="Courier New" w:eastAsia="Courier New" w:hAnsi="Courier New" w:cs="Courier New"/>
          <w:i/>
          <w:color w:val="0000FF"/>
          <w:sz w:val="24"/>
          <w:szCs w:val="24"/>
        </w:rPr>
        <w:t>(plod, as something heavy falls down - EF)</w:t>
      </w:r>
      <w:r>
        <w:rPr>
          <w:rFonts w:ascii="Courier New" w:eastAsia="Courier New" w:hAnsi="Courier New" w:cs="Courier New"/>
          <w:sz w:val="24"/>
          <w:szCs w:val="24"/>
        </w:rPr>
        <w:t xml:space="preserve"> Dangit, I see nothing! Hold on to the ladder please. Hold it, hold it well. </w:t>
      </w:r>
      <w:r>
        <w:rPr>
          <w:rFonts w:ascii="Courier New" w:eastAsia="Courier New" w:hAnsi="Courier New" w:cs="Courier New"/>
          <w:i/>
          <w:color w:val="0000FF"/>
          <w:sz w:val="24"/>
          <w:szCs w:val="24"/>
        </w:rPr>
        <w:t>(terrible crash again - EF)</w:t>
      </w:r>
      <w:r>
        <w:rPr>
          <w:rFonts w:ascii="Courier New" w:eastAsia="Courier New" w:hAnsi="Courier New" w:cs="Courier New"/>
          <w:sz w:val="24"/>
          <w:szCs w:val="24"/>
        </w:rPr>
        <w:t xml:space="preserve"> Ah, Oh, </w:t>
      </w:r>
      <w:r>
        <w:rPr>
          <w:rFonts w:ascii="Courier New" w:eastAsia="Courier New" w:hAnsi="Courier New" w:cs="Courier New"/>
          <w:i/>
          <w:color w:val="0070C0"/>
          <w:sz w:val="24"/>
          <w:szCs w:val="24"/>
        </w:rPr>
        <w:t>(sound of pain coming from the old professor)</w:t>
      </w:r>
      <w:r>
        <w:rPr>
          <w:rFonts w:ascii="Courier New" w:eastAsia="Courier New" w:hAnsi="Courier New" w:cs="Courier New"/>
          <w:sz w:val="24"/>
          <w:szCs w:val="24"/>
        </w:rPr>
        <w:t xml:space="preserve"> </w:t>
      </w:r>
      <w:r>
        <w:rPr>
          <w:rFonts w:ascii="Courier New" w:eastAsia="Courier New" w:hAnsi="Courier New" w:cs="Courier New"/>
          <w:color w:val="FF0000"/>
          <w:sz w:val="24"/>
          <w:szCs w:val="24"/>
        </w:rPr>
        <w:t xml:space="preserve"> </w:t>
      </w:r>
      <w:r>
        <w:rPr>
          <w:rFonts w:ascii="Courier New" w:eastAsia="Courier New" w:hAnsi="Courier New" w:cs="Courier New"/>
          <w:sz w:val="24"/>
          <w:szCs w:val="24"/>
        </w:rPr>
        <w:t xml:space="preserve"> </w:t>
      </w:r>
    </w:p>
    <w:p w:rsidR="00D36EFC" w:rsidRDefault="003F41EB">
      <w:pPr>
        <w:ind w:left="1620" w:right="1690"/>
      </w:pPr>
      <w:r>
        <w:rPr>
          <w:rFonts w:ascii="Courier New" w:eastAsia="Courier New" w:hAnsi="Courier New" w:cs="Courier New"/>
          <w:sz w:val="24"/>
          <w:szCs w:val="24"/>
        </w:rPr>
        <w:t>my bones! I told you to hold it well!</w:t>
      </w:r>
    </w:p>
    <w:p w:rsidR="00D36EFC" w:rsidRDefault="00D36EFC"/>
    <w:p w:rsidR="00D36EFC" w:rsidRDefault="003F41EB">
      <w:pPr>
        <w:ind w:left="3600"/>
      </w:pPr>
      <w:r>
        <w:rPr>
          <w:rFonts w:ascii="Courier New" w:eastAsia="Courier New" w:hAnsi="Courier New" w:cs="Courier New"/>
          <w:sz w:val="24"/>
          <w:szCs w:val="24"/>
        </w:rPr>
        <w:t>VOICE OF A STUDENT ASSISTANT</w:t>
      </w:r>
    </w:p>
    <w:p w:rsidR="00D36EFC" w:rsidRDefault="003F41EB">
      <w:pPr>
        <w:ind w:left="1620" w:right="1690"/>
      </w:pPr>
      <w:r>
        <w:rPr>
          <w:rFonts w:ascii="Courier New" w:eastAsia="Courier New" w:hAnsi="Courier New" w:cs="Courier New"/>
          <w:sz w:val="24"/>
          <w:szCs w:val="24"/>
        </w:rPr>
        <w:t xml:space="preserve">I am sorry. </w:t>
      </w:r>
      <w:r>
        <w:rPr>
          <w:rFonts w:ascii="Courier New" w:eastAsia="Courier New" w:hAnsi="Courier New" w:cs="Courier New"/>
          <w:i/>
          <w:color w:val="0070C0"/>
          <w:sz w:val="24"/>
          <w:szCs w:val="24"/>
        </w:rPr>
        <w:t>(noises)</w:t>
      </w:r>
    </w:p>
    <w:p w:rsidR="00D36EFC" w:rsidRDefault="00D36EFC">
      <w:pPr>
        <w:ind w:left="3600"/>
      </w:pPr>
    </w:p>
    <w:p w:rsidR="00D36EFC" w:rsidRDefault="003F41EB">
      <w:pPr>
        <w:ind w:left="3600"/>
      </w:pPr>
      <w:r>
        <w:rPr>
          <w:rFonts w:ascii="Courier New" w:eastAsia="Courier New" w:hAnsi="Courier New" w:cs="Courier New"/>
          <w:sz w:val="24"/>
          <w:szCs w:val="24"/>
        </w:rPr>
        <w:t xml:space="preserve">PROFESSOR </w:t>
      </w:r>
    </w:p>
    <w:p w:rsidR="00D36EFC" w:rsidRDefault="003F41EB">
      <w:r>
        <w:rPr>
          <w:rFonts w:ascii="Courier New" w:eastAsia="Courier New" w:hAnsi="Courier New" w:cs="Courier New"/>
          <w:i/>
          <w:color w:val="0070C0"/>
          <w:sz w:val="24"/>
          <w:szCs w:val="24"/>
        </w:rPr>
        <w:t xml:space="preserve">          (his head appears for a moment from the </w:t>
      </w:r>
    </w:p>
    <w:p w:rsidR="00D36EFC" w:rsidRDefault="003F41EB">
      <w:r>
        <w:rPr>
          <w:rFonts w:ascii="Courier New" w:eastAsia="Courier New" w:hAnsi="Courier New" w:cs="Courier New"/>
          <w:i/>
          <w:color w:val="0070C0"/>
          <w:sz w:val="24"/>
          <w:szCs w:val="24"/>
        </w:rPr>
        <w:t xml:space="preserve">          right part of the curtain) </w:t>
      </w:r>
    </w:p>
    <w:p w:rsidR="00D36EFC" w:rsidRDefault="003F41EB">
      <w:r>
        <w:rPr>
          <w:rFonts w:ascii="Courier New" w:eastAsia="Courier New" w:hAnsi="Courier New" w:cs="Courier New"/>
          <w:i/>
          <w:color w:val="0070C0"/>
          <w:sz w:val="24"/>
          <w:szCs w:val="24"/>
        </w:rPr>
        <w:t xml:space="preserve">           </w:t>
      </w:r>
      <w:r>
        <w:rPr>
          <w:rFonts w:ascii="Courier New" w:eastAsia="Courier New" w:hAnsi="Courier New" w:cs="Courier New"/>
          <w:sz w:val="24"/>
          <w:szCs w:val="24"/>
        </w:rPr>
        <w:t xml:space="preserve">Where are you now that I need you? </w:t>
      </w:r>
    </w:p>
    <w:p w:rsidR="00D36EFC" w:rsidRDefault="00D36EFC">
      <w:pPr>
        <w:ind w:left="3600"/>
      </w:pPr>
    </w:p>
    <w:p w:rsidR="00D36EFC" w:rsidRDefault="003F41EB">
      <w:pPr>
        <w:ind w:left="3600"/>
      </w:pPr>
      <w:r>
        <w:rPr>
          <w:rFonts w:ascii="Courier New" w:eastAsia="Courier New" w:hAnsi="Courier New" w:cs="Courier New"/>
          <w:sz w:val="24"/>
          <w:szCs w:val="24"/>
        </w:rPr>
        <w:t>STUDENT ASSISTANT</w:t>
      </w:r>
    </w:p>
    <w:p w:rsidR="00D36EFC" w:rsidRDefault="003F41EB">
      <w:r>
        <w:rPr>
          <w:rFonts w:ascii="Courier New" w:eastAsia="Courier New" w:hAnsi="Courier New" w:cs="Courier New"/>
          <w:sz w:val="24"/>
          <w:szCs w:val="24"/>
        </w:rPr>
        <w:t xml:space="preserve">            I am sorry.</w:t>
      </w:r>
      <w:r>
        <w:rPr>
          <w:rFonts w:ascii="Courier New" w:eastAsia="Courier New" w:hAnsi="Courier New" w:cs="Courier New"/>
          <w:i/>
          <w:color w:val="0070C0"/>
          <w:sz w:val="24"/>
          <w:szCs w:val="24"/>
        </w:rPr>
        <w:t xml:space="preserve"> (their head appears from the left </w:t>
      </w:r>
    </w:p>
    <w:p w:rsidR="00D36EFC" w:rsidRDefault="003F41EB">
      <w:r>
        <w:rPr>
          <w:rFonts w:ascii="Courier New" w:eastAsia="Courier New" w:hAnsi="Courier New" w:cs="Courier New"/>
          <w:i/>
          <w:color w:val="0070C0"/>
          <w:sz w:val="24"/>
          <w:szCs w:val="24"/>
        </w:rPr>
        <w:t xml:space="preserve">            part of the curtain) </w:t>
      </w:r>
      <w:r>
        <w:rPr>
          <w:rFonts w:ascii="Courier New" w:eastAsia="Courier New" w:hAnsi="Courier New" w:cs="Courier New"/>
          <w:sz w:val="24"/>
          <w:szCs w:val="24"/>
        </w:rPr>
        <w:t>Sorry, prof, I did not know</w:t>
      </w:r>
    </w:p>
    <w:p w:rsidR="00D36EFC" w:rsidRDefault="003F41EB">
      <w:r>
        <w:rPr>
          <w:rFonts w:ascii="Courier New" w:eastAsia="Courier New" w:hAnsi="Courier New" w:cs="Courier New"/>
          <w:sz w:val="24"/>
          <w:szCs w:val="24"/>
        </w:rPr>
        <w:t xml:space="preserve">            that you still needed my help! </w:t>
      </w:r>
    </w:p>
    <w:p w:rsidR="00D36EFC" w:rsidRDefault="003F41EB">
      <w:r>
        <w:rPr>
          <w:rFonts w:ascii="Courier New" w:eastAsia="Courier New" w:hAnsi="Courier New" w:cs="Courier New"/>
          <w:sz w:val="24"/>
          <w:szCs w:val="24"/>
        </w:rPr>
        <w:t xml:space="preserve"> </w:t>
      </w:r>
    </w:p>
    <w:p w:rsidR="00D36EFC" w:rsidRDefault="003F41EB">
      <w:r>
        <w:rPr>
          <w:rFonts w:ascii="Courier New" w:eastAsia="Courier New" w:hAnsi="Courier New" w:cs="Courier New"/>
          <w:i/>
          <w:color w:val="0070C0"/>
          <w:sz w:val="24"/>
          <w:szCs w:val="24"/>
        </w:rPr>
        <w:t xml:space="preserve">            (terrible noises of various kinds behind </w:t>
      </w:r>
    </w:p>
    <w:p w:rsidR="00D36EFC" w:rsidRDefault="003F41EB">
      <w:r>
        <w:rPr>
          <w:rFonts w:ascii="Courier New" w:eastAsia="Courier New" w:hAnsi="Courier New" w:cs="Courier New"/>
          <w:i/>
          <w:color w:val="0070C0"/>
          <w:sz w:val="24"/>
          <w:szCs w:val="24"/>
        </w:rPr>
        <w:t xml:space="preserve">            the scene, in all directions,ladder falls down)</w:t>
      </w:r>
    </w:p>
    <w:p w:rsidR="00D36EFC" w:rsidRDefault="00D36EFC"/>
    <w:p w:rsidR="00D36EFC" w:rsidRDefault="003F41EB">
      <w:pPr>
        <w:ind w:left="3600"/>
      </w:pPr>
      <w:r>
        <w:rPr>
          <w:rFonts w:ascii="Courier New" w:eastAsia="Courier New" w:hAnsi="Courier New" w:cs="Courier New"/>
          <w:sz w:val="24"/>
          <w:szCs w:val="24"/>
        </w:rPr>
        <w:t xml:space="preserve">VOICE OF A PROFESSOR </w:t>
      </w:r>
    </w:p>
    <w:p w:rsidR="00D36EFC" w:rsidRDefault="003F41EB">
      <w:pPr>
        <w:ind w:left="1620" w:right="1690"/>
      </w:pPr>
      <w:r>
        <w:rPr>
          <w:rFonts w:ascii="Courier New" w:eastAsia="Courier New" w:hAnsi="Courier New" w:cs="Courier New"/>
          <w:sz w:val="24"/>
          <w:szCs w:val="24"/>
        </w:rPr>
        <w:t>How can you be so thoughtless! It was so obvious, that if you release the ladder I will fall down!</w:t>
      </w:r>
    </w:p>
    <w:p w:rsidR="00D36EFC" w:rsidRDefault="00D36EFC"/>
    <w:p w:rsidR="00D36EFC" w:rsidRDefault="003F41EB">
      <w:pPr>
        <w:ind w:left="3600"/>
      </w:pPr>
      <w:r>
        <w:rPr>
          <w:rFonts w:ascii="Courier New" w:eastAsia="Courier New" w:hAnsi="Courier New" w:cs="Courier New"/>
          <w:sz w:val="24"/>
          <w:szCs w:val="24"/>
        </w:rPr>
        <w:t>VOICE OF A STUDENT ASSISTANT</w:t>
      </w:r>
    </w:p>
    <w:p w:rsidR="00D36EFC" w:rsidRDefault="003F41EB">
      <w:pPr>
        <w:ind w:left="1620" w:right="1690"/>
      </w:pPr>
      <w:r>
        <w:rPr>
          <w:rFonts w:ascii="Courier New" w:eastAsia="Courier New" w:hAnsi="Courier New" w:cs="Courier New"/>
          <w:sz w:val="24"/>
          <w:szCs w:val="24"/>
        </w:rPr>
        <w:t>I am sorry, I just in a pensive mood.</w:t>
      </w:r>
    </w:p>
    <w:p w:rsidR="00D36EFC" w:rsidRDefault="00D36EFC"/>
    <w:p w:rsidR="00D36EFC" w:rsidRDefault="003F41EB">
      <w:pPr>
        <w:ind w:left="3600"/>
      </w:pPr>
      <w:r>
        <w:rPr>
          <w:rFonts w:ascii="Courier New" w:eastAsia="Courier New" w:hAnsi="Courier New" w:cs="Courier New"/>
          <w:sz w:val="24"/>
          <w:szCs w:val="24"/>
        </w:rPr>
        <w:t xml:space="preserve">VOICE OF A PROFESSOR </w:t>
      </w:r>
    </w:p>
    <w:p w:rsidR="00D36EFC" w:rsidRDefault="003F41EB">
      <w:pPr>
        <w:ind w:left="1620" w:right="1690"/>
      </w:pPr>
      <w:r>
        <w:rPr>
          <w:rFonts w:ascii="Courier New" w:eastAsia="Courier New" w:hAnsi="Courier New" w:cs="Courier New"/>
          <w:sz w:val="24"/>
          <w:szCs w:val="24"/>
        </w:rPr>
        <w:t xml:space="preserve">There you go. He-he-he-he. Are you even thinking? </w:t>
      </w:r>
      <w:r>
        <w:rPr>
          <w:rFonts w:ascii="Courier New" w:eastAsia="Courier New" w:hAnsi="Courier New" w:cs="Courier New"/>
          <w:i/>
          <w:color w:val="0070C0"/>
          <w:sz w:val="24"/>
          <w:szCs w:val="24"/>
        </w:rPr>
        <w:t>(ironically)</w:t>
      </w:r>
    </w:p>
    <w:p w:rsidR="00D36EFC" w:rsidRDefault="003F41EB">
      <w:pPr>
        <w:ind w:left="1620" w:right="1690"/>
      </w:pPr>
      <w:r>
        <w:rPr>
          <w:rFonts w:ascii="Courier New" w:eastAsia="Courier New" w:hAnsi="Courier New" w:cs="Courier New"/>
          <w:sz w:val="24"/>
          <w:szCs w:val="24"/>
        </w:rPr>
        <w:t>So what are you thinking about?</w:t>
      </w:r>
    </w:p>
    <w:p w:rsidR="00D36EFC" w:rsidRDefault="00D36EFC">
      <w:pPr>
        <w:ind w:left="3600"/>
      </w:pPr>
    </w:p>
    <w:p w:rsidR="00D36EFC" w:rsidRDefault="003F41EB">
      <w:pPr>
        <w:ind w:left="3600"/>
      </w:pPr>
      <w:r>
        <w:rPr>
          <w:rFonts w:ascii="Courier New" w:eastAsia="Courier New" w:hAnsi="Courier New" w:cs="Courier New"/>
          <w:sz w:val="24"/>
          <w:szCs w:val="24"/>
        </w:rPr>
        <w:t>VOICE OF A STUDENT ASSISTANT</w:t>
      </w:r>
    </w:p>
    <w:p w:rsidR="00D36EFC" w:rsidRDefault="003F41EB">
      <w:pPr>
        <w:ind w:left="1620" w:right="1690"/>
      </w:pPr>
      <w:r>
        <w:rPr>
          <w:rFonts w:ascii="Courier New" w:eastAsia="Courier New" w:hAnsi="Courier New" w:cs="Courier New"/>
          <w:sz w:val="24"/>
          <w:szCs w:val="24"/>
        </w:rPr>
        <w:t>I was just thinking about our robots. Aren’t they fantastic? It would be great to talk to them.</w:t>
      </w:r>
    </w:p>
    <w:p w:rsidR="00D36EFC" w:rsidRDefault="00D36EFC"/>
    <w:p w:rsidR="00D36EFC" w:rsidRDefault="00D36EFC"/>
    <w:p w:rsidR="00D36EFC" w:rsidRDefault="003F41EB">
      <w:pPr>
        <w:ind w:left="3600"/>
      </w:pPr>
      <w:r>
        <w:rPr>
          <w:rFonts w:ascii="Courier New" w:eastAsia="Courier New" w:hAnsi="Courier New" w:cs="Courier New"/>
          <w:sz w:val="24"/>
          <w:szCs w:val="24"/>
        </w:rPr>
        <w:t xml:space="preserve">VOICE OF A PROFESSOR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(angry)</w:t>
      </w:r>
      <w:r>
        <w:rPr>
          <w:rFonts w:ascii="Courier New" w:eastAsia="Courier New" w:hAnsi="Courier New" w:cs="Courier New"/>
          <w:sz w:val="24"/>
          <w:szCs w:val="24"/>
        </w:rPr>
        <w:t xml:space="preserve"> Hold the ladder!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00FF"/>
          <w:sz w:val="24"/>
          <w:szCs w:val="24"/>
        </w:rPr>
        <w:t>(sounds of repairing actions - EF)</w:t>
      </w:r>
      <w:r>
        <w:rPr>
          <w:rFonts w:ascii="Courier New" w:eastAsia="Courier New" w:hAnsi="Courier New" w:cs="Courier New"/>
          <w:sz w:val="24"/>
          <w:szCs w:val="24"/>
        </w:rPr>
        <w:t xml:space="preserve"> Ready! Fixed. </w:t>
      </w:r>
    </w:p>
    <w:p w:rsidR="00D36EFC" w:rsidRDefault="00D36EFC"/>
    <w:p w:rsidR="00D36EFC" w:rsidRDefault="003F41EB">
      <w:r>
        <w:rPr>
          <w:rFonts w:ascii="Courier New" w:eastAsia="Courier New" w:hAnsi="Courier New" w:cs="Courier New"/>
          <w:i/>
          <w:color w:val="0070C0"/>
          <w:sz w:val="24"/>
          <w:szCs w:val="24"/>
        </w:rPr>
        <w:t>The lights of the stage and the lights of the robots get on.</w:t>
      </w:r>
    </w:p>
    <w:p w:rsidR="00D36EFC" w:rsidRDefault="00D36EFC"/>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(talks to TWR, confused)</w:t>
      </w:r>
    </w:p>
    <w:p w:rsidR="00D36EFC" w:rsidRDefault="003F41EB">
      <w:pPr>
        <w:ind w:left="1620" w:right="1690"/>
      </w:pPr>
      <w:r>
        <w:rPr>
          <w:rFonts w:ascii="Courier New" w:eastAsia="Courier New" w:hAnsi="Courier New" w:cs="Courier New"/>
          <w:sz w:val="24"/>
          <w:szCs w:val="24"/>
        </w:rPr>
        <w:t>What were we talking about?</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MCR, confused)</w:t>
      </w:r>
    </w:p>
    <w:p w:rsidR="00D36EFC" w:rsidRDefault="003F41EB">
      <w:pPr>
        <w:ind w:left="1620" w:right="1690"/>
      </w:pPr>
      <w:r>
        <w:rPr>
          <w:rFonts w:ascii="Courier New" w:eastAsia="Courier New" w:hAnsi="Courier New" w:cs="Courier New"/>
          <w:sz w:val="24"/>
          <w:szCs w:val="24"/>
        </w:rPr>
        <w:t>I’ll have to recall myself. Somehow I went off for a while.</w:t>
      </w:r>
    </w:p>
    <w:p w:rsidR="00D36EFC" w:rsidRDefault="00D36EFC"/>
    <w:p w:rsidR="00D36EFC" w:rsidRDefault="003F41EB">
      <w:pPr>
        <w:ind w:left="3600"/>
      </w:pPr>
      <w:r>
        <w:rPr>
          <w:rFonts w:ascii="Courier New" w:eastAsia="Courier New" w:hAnsi="Courier New" w:cs="Courier New"/>
          <w:sz w:val="24"/>
          <w:szCs w:val="24"/>
        </w:rPr>
        <w:t>BSM</w:t>
      </w:r>
      <w:r>
        <w:rPr>
          <w:rFonts w:ascii="Courier New" w:eastAsia="Courier New" w:hAnsi="Courier New" w:cs="Courier New"/>
          <w:i/>
          <w:color w:val="0070C0"/>
          <w:sz w:val="24"/>
          <w:szCs w:val="24"/>
        </w:rPr>
        <w:t>(talks to MCR and TWR, confused)</w:t>
      </w:r>
    </w:p>
    <w:p w:rsidR="00D36EFC" w:rsidRDefault="003F41EB">
      <w:pPr>
        <w:ind w:left="1620" w:right="1690"/>
      </w:pPr>
      <w:r>
        <w:rPr>
          <w:rFonts w:ascii="Courier New" w:eastAsia="Courier New" w:hAnsi="Courier New" w:cs="Courier New"/>
          <w:sz w:val="24"/>
          <w:szCs w:val="24"/>
        </w:rPr>
        <w:t xml:space="preserve">Me too! What a strange feeling. </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(suddenly becomes happy and energetic)</w:t>
      </w:r>
    </w:p>
    <w:p w:rsidR="00D36EFC" w:rsidRDefault="003F41EB">
      <w:pPr>
        <w:ind w:left="1620" w:right="1690"/>
      </w:pPr>
      <w:r>
        <w:rPr>
          <w:rFonts w:ascii="Courier New" w:eastAsia="Courier New" w:hAnsi="Courier New" w:cs="Courier New"/>
          <w:sz w:val="24"/>
          <w:szCs w:val="24"/>
        </w:rPr>
        <w:t>I remember! We were talking about my dream.</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And about mine!</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 xml:space="preserve">Not only about yours! It was our common dream. I remember vividly that we dreamt about the audience which was awaiting me to perform a song that the two of you were expected to write. </w:t>
      </w:r>
    </w:p>
    <w:p w:rsidR="00D36EFC" w:rsidRDefault="00D36EFC"/>
    <w:p w:rsidR="00D36EFC" w:rsidRDefault="003F41EB">
      <w:pPr>
        <w:ind w:left="3600"/>
      </w:pPr>
      <w:r>
        <w:rPr>
          <w:rFonts w:ascii="Courier New" w:eastAsia="Courier New" w:hAnsi="Courier New" w:cs="Courier New"/>
          <w:sz w:val="24"/>
          <w:szCs w:val="24"/>
        </w:rPr>
        <w:t>TWR</w:t>
      </w:r>
    </w:p>
    <w:p w:rsidR="00D36EFC" w:rsidRPr="000772F2" w:rsidRDefault="003F41EB">
      <w:pPr>
        <w:ind w:left="1620" w:right="1690"/>
      </w:pPr>
      <w:r w:rsidRPr="000772F2">
        <w:rPr>
          <w:rFonts w:ascii="Courier New" w:eastAsia="Courier New" w:hAnsi="Courier New" w:cs="Courier New"/>
          <w:sz w:val="24"/>
          <w:szCs w:val="24"/>
        </w:rPr>
        <w:t xml:space="preserve">Certainly! </w:t>
      </w:r>
      <w:r w:rsidRPr="000772F2">
        <w:rPr>
          <w:rFonts w:ascii="Courier New" w:eastAsia="Courier New" w:hAnsi="Courier New" w:cs="Courier New"/>
          <w:i/>
          <w:sz w:val="24"/>
          <w:szCs w:val="24"/>
        </w:rPr>
        <w:t>(declaims)</w:t>
      </w:r>
    </w:p>
    <w:p w:rsidR="00D36EFC" w:rsidRPr="000772F2" w:rsidRDefault="003F41EB">
      <w:pPr>
        <w:ind w:left="1620" w:right="1690"/>
      </w:pPr>
      <w:r w:rsidRPr="000772F2">
        <w:rPr>
          <w:sz w:val="24"/>
          <w:szCs w:val="24"/>
        </w:rPr>
        <w:t xml:space="preserve">Ro-bot is a new cre-a-tion, </w:t>
      </w:r>
    </w:p>
    <w:p w:rsidR="00D36EFC" w:rsidRPr="000772F2" w:rsidRDefault="003F41EB">
      <w:pPr>
        <w:ind w:left="1620" w:right="1690"/>
      </w:pPr>
      <w:r w:rsidRPr="000772F2">
        <w:rPr>
          <w:sz w:val="24"/>
          <w:szCs w:val="24"/>
        </w:rPr>
        <w:t xml:space="preserve">That is built for au-to-ma-tion, </w:t>
      </w:r>
    </w:p>
    <w:p w:rsidR="00D36EFC" w:rsidRPr="000772F2" w:rsidRDefault="003F41EB">
      <w:pPr>
        <w:ind w:left="1620" w:right="1690"/>
      </w:pPr>
      <w:r w:rsidRPr="000772F2">
        <w:rPr>
          <w:sz w:val="24"/>
          <w:szCs w:val="24"/>
        </w:rPr>
        <w:t xml:space="preserve">It has many limbs for motion, </w:t>
      </w:r>
    </w:p>
    <w:p w:rsidR="00D36EFC" w:rsidRPr="000772F2" w:rsidRDefault="003F41EB">
      <w:pPr>
        <w:ind w:left="1620" w:right="1690"/>
      </w:pPr>
      <w:r w:rsidRPr="000772F2">
        <w:rPr>
          <w:sz w:val="24"/>
          <w:szCs w:val="24"/>
        </w:rPr>
        <w:t xml:space="preserve">Its heart is full of emotion, </w:t>
      </w:r>
    </w:p>
    <w:p w:rsidR="00D36EFC" w:rsidRPr="000772F2" w:rsidRDefault="003F41EB">
      <w:pPr>
        <w:ind w:left="1620" w:right="1690"/>
      </w:pPr>
      <w:r w:rsidRPr="000772F2">
        <w:rPr>
          <w:sz w:val="24"/>
          <w:szCs w:val="24"/>
        </w:rPr>
        <w:t>Has its senses for perception,</w:t>
      </w:r>
    </w:p>
    <w:p w:rsidR="00D36EFC" w:rsidRDefault="003F41EB">
      <w:pPr>
        <w:ind w:left="1620" w:right="1690"/>
      </w:pPr>
      <w:r w:rsidRPr="000772F2">
        <w:rPr>
          <w:sz w:val="24"/>
          <w:szCs w:val="24"/>
        </w:rPr>
        <w:t>Never falls to self-deception,</w:t>
      </w:r>
    </w:p>
    <w:p w:rsidR="00D36EFC" w:rsidRDefault="00D36EFC">
      <w:pPr>
        <w:ind w:left="1620" w:right="1690"/>
      </w:pP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Wait! This will be the melody </w:t>
      </w:r>
      <w:r>
        <w:rPr>
          <w:rFonts w:ascii="Courier New" w:eastAsia="Courier New" w:hAnsi="Courier New" w:cs="Courier New"/>
          <w:color w:val="0000FF"/>
          <w:sz w:val="24"/>
          <w:szCs w:val="24"/>
        </w:rPr>
        <w:t>(</w:t>
      </w:r>
      <w:r>
        <w:rPr>
          <w:rFonts w:ascii="Courier New" w:eastAsia="Courier New" w:hAnsi="Courier New" w:cs="Courier New"/>
          <w:i/>
          <w:color w:val="0000FF"/>
          <w:sz w:val="24"/>
          <w:szCs w:val="24"/>
        </w:rPr>
        <w:t xml:space="preserve">he creates the following sounds– MUSIC) </w:t>
      </w:r>
    </w:p>
    <w:p w:rsidR="00D36EFC" w:rsidRDefault="00D36EFC">
      <w:pPr>
        <w:ind w:left="1620" w:right="1690"/>
      </w:pPr>
    </w:p>
    <w:p w:rsidR="00D36EFC" w:rsidRDefault="00D36EFC">
      <w:pPr>
        <w:ind w:left="1620" w:right="1690"/>
      </w:pPr>
    </w:p>
    <w:p w:rsidR="00D36EFC" w:rsidRDefault="003F41EB">
      <w:r>
        <w:rPr>
          <w:rFonts w:ascii="Courier New" w:eastAsia="Courier New" w:hAnsi="Courier New" w:cs="Courier New"/>
          <w:b/>
          <w:sz w:val="40"/>
          <w:szCs w:val="40"/>
          <w:u w:val="single"/>
        </w:rPr>
        <w:t xml:space="preserve">Scene </w:t>
      </w:r>
      <w:r w:rsidRPr="000772F2">
        <w:rPr>
          <w:rFonts w:ascii="Courier New" w:eastAsia="Courier New" w:hAnsi="Courier New" w:cs="Courier New"/>
          <w:b/>
          <w:color w:val="FF0000"/>
          <w:sz w:val="40"/>
          <w:szCs w:val="40"/>
          <w:u w:val="single"/>
        </w:rPr>
        <w:t>B8</w:t>
      </w:r>
      <w:r>
        <w:rPr>
          <w:rFonts w:ascii="Courier New" w:eastAsia="Courier New" w:hAnsi="Courier New" w:cs="Courier New"/>
          <w:b/>
          <w:sz w:val="40"/>
          <w:szCs w:val="40"/>
          <w:u w:val="single"/>
        </w:rPr>
        <w:t xml:space="preserve"> (Robots </w:t>
      </w:r>
      <w:r w:rsidRPr="000772F2">
        <w:rPr>
          <w:rFonts w:ascii="Courier New" w:eastAsia="Courier New" w:hAnsi="Courier New" w:cs="Courier New"/>
          <w:b/>
          <w:color w:val="FF0000"/>
          <w:sz w:val="40"/>
          <w:szCs w:val="40"/>
          <w:u w:val="single"/>
        </w:rPr>
        <w:t xml:space="preserve">TWR, MCR </w:t>
      </w:r>
      <w:r>
        <w:rPr>
          <w:rFonts w:ascii="Courier New" w:eastAsia="Courier New" w:hAnsi="Courier New" w:cs="Courier New"/>
          <w:b/>
          <w:sz w:val="40"/>
          <w:szCs w:val="40"/>
          <w:u w:val="single"/>
        </w:rPr>
        <w:t xml:space="preserve">and </w:t>
      </w:r>
      <w:r w:rsidRPr="000772F2">
        <w:rPr>
          <w:rFonts w:ascii="Courier New" w:eastAsia="Courier New" w:hAnsi="Courier New" w:cs="Courier New"/>
          <w:b/>
          <w:color w:val="FF0000"/>
          <w:sz w:val="40"/>
          <w:szCs w:val="40"/>
          <w:u w:val="single"/>
        </w:rPr>
        <w:t>BSM</w:t>
      </w:r>
      <w:r>
        <w:rPr>
          <w:rFonts w:ascii="Courier New" w:eastAsia="Courier New" w:hAnsi="Courier New" w:cs="Courier New"/>
          <w:b/>
          <w:sz w:val="40"/>
          <w:szCs w:val="40"/>
          <w:u w:val="single"/>
        </w:rPr>
        <w:t xml:space="preserve">, </w:t>
      </w:r>
      <w:r w:rsidRPr="000772F2">
        <w:rPr>
          <w:rFonts w:ascii="Courier New" w:eastAsia="Courier New" w:hAnsi="Courier New" w:cs="Courier New"/>
          <w:b/>
          <w:color w:val="FF0000"/>
          <w:sz w:val="40"/>
          <w:szCs w:val="40"/>
          <w:u w:val="single"/>
        </w:rPr>
        <w:t>Professor, Student</w:t>
      </w:r>
      <w:r>
        <w:rPr>
          <w:rFonts w:ascii="Courier New" w:eastAsia="Courier New" w:hAnsi="Courier New" w:cs="Courier New"/>
          <w:b/>
          <w:sz w:val="40"/>
          <w:szCs w:val="40"/>
          <w:u w:val="single"/>
        </w:rPr>
        <w:t>)</w:t>
      </w:r>
    </w:p>
    <w:p w:rsidR="00D36EFC" w:rsidRDefault="00D36EFC">
      <w:pPr>
        <w:ind w:left="1620" w:right="1690"/>
      </w:pPr>
    </w:p>
    <w:p w:rsidR="00D36EFC" w:rsidRDefault="00D36EFC">
      <w:pPr>
        <w:ind w:left="1620" w:right="1690"/>
      </w:pPr>
    </w:p>
    <w:p w:rsidR="00D36EFC" w:rsidRDefault="00D36EFC"/>
    <w:p w:rsidR="00D36EFC" w:rsidRDefault="003F41EB">
      <w:r>
        <w:rPr>
          <w:rFonts w:ascii="Courier New" w:eastAsia="Courier New" w:hAnsi="Courier New" w:cs="Courier New"/>
          <w:i/>
          <w:color w:val="FF0000"/>
          <w:sz w:val="24"/>
          <w:szCs w:val="24"/>
        </w:rPr>
        <w:t xml:space="preserve">ANIMATION 10 begins: CJI 10: music notes notation,  single notes, that correspond to the sounds that are played by MCR. </w:t>
      </w:r>
    </w:p>
    <w:p w:rsidR="00D36EFC" w:rsidRDefault="00D36EFC"/>
    <w:p w:rsidR="00D36EFC" w:rsidRDefault="003F41EB">
      <w:r>
        <w:rPr>
          <w:rFonts w:ascii="Courier New" w:eastAsia="Courier New" w:hAnsi="Courier New" w:cs="Courier New"/>
          <w:i/>
          <w:color w:val="FF0000"/>
          <w:sz w:val="24"/>
          <w:szCs w:val="24"/>
        </w:rPr>
        <w:t>Plus, syllabes of the text appear below them.</w:t>
      </w:r>
    </w:p>
    <w:p w:rsidR="00D36EFC" w:rsidRDefault="003F41EB">
      <w:r>
        <w:rPr>
          <w:rFonts w:ascii="Courier New" w:eastAsia="Courier New" w:hAnsi="Courier New" w:cs="Courier New"/>
          <w:i/>
          <w:color w:val="FF0000"/>
          <w:sz w:val="24"/>
          <w:szCs w:val="24"/>
        </w:rPr>
        <w:t xml:space="preserve">There is also a small robot animation that jumps fromthe sound to the sound. </w:t>
      </w:r>
      <w:r w:rsidR="008E6A7A" w:rsidRPr="008E6A7A">
        <w:rPr>
          <w:rFonts w:ascii="Courier New" w:eastAsia="Courier New" w:hAnsi="Courier New" w:cs="Courier New"/>
          <w:b/>
          <w:i/>
          <w:color w:val="FF0000"/>
          <w:sz w:val="28"/>
          <w:szCs w:val="24"/>
          <w:highlight w:val="yellow"/>
        </w:rPr>
        <w:t>DO NOT WORRY ABOUT ANIMATION. MAREK PERKOWSKI WILL DO THIS.</w:t>
      </w:r>
    </w:p>
    <w:p w:rsidR="00D36EFC" w:rsidRDefault="00D36EFC">
      <w:pPr>
        <w:ind w:left="3600"/>
      </w:pPr>
    </w:p>
    <w:p w:rsidR="00D36EFC" w:rsidRDefault="003F41EB">
      <w:pPr>
        <w:ind w:left="3600"/>
      </w:pPr>
      <w:r>
        <w:rPr>
          <w:rFonts w:ascii="Courier New" w:eastAsia="Courier New" w:hAnsi="Courier New" w:cs="Courier New"/>
          <w:sz w:val="24"/>
          <w:szCs w:val="24"/>
        </w:rPr>
        <w:lastRenderedPageBreak/>
        <w:t xml:space="preserve">BSM </w:t>
      </w:r>
      <w:r>
        <w:rPr>
          <w:rFonts w:ascii="Courier New" w:eastAsia="Courier New" w:hAnsi="Courier New" w:cs="Courier New"/>
          <w:i/>
          <w:color w:val="0070C0"/>
          <w:sz w:val="24"/>
          <w:szCs w:val="24"/>
        </w:rPr>
        <w:t>(talks to MCR and TWR)</w:t>
      </w:r>
    </w:p>
    <w:p w:rsidR="00D36EFC" w:rsidRDefault="003F41EB">
      <w:pPr>
        <w:ind w:left="1620" w:right="1690"/>
      </w:pPr>
      <w:r>
        <w:rPr>
          <w:rFonts w:ascii="Courier New" w:eastAsia="Courier New" w:hAnsi="Courier New" w:cs="Courier New"/>
          <w:sz w:val="24"/>
          <w:szCs w:val="24"/>
        </w:rPr>
        <w:t>And now the refrain please!</w:t>
      </w:r>
    </w:p>
    <w:p w:rsidR="00D36EFC" w:rsidRDefault="00D36EFC"/>
    <w:p w:rsidR="00D36EFC" w:rsidRDefault="00D36EFC">
      <w:pPr>
        <w:ind w:left="3600"/>
      </w:pPr>
    </w:p>
    <w:p w:rsidR="00D36EFC" w:rsidRDefault="00D36EFC">
      <w:pPr>
        <w:ind w:left="3600"/>
      </w:pPr>
    </w:p>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(responds to BSM)</w:t>
      </w:r>
    </w:p>
    <w:p w:rsidR="00D36EFC" w:rsidRDefault="003F41EB">
      <w:pPr>
        <w:ind w:left="1620" w:right="1690"/>
      </w:pPr>
      <w:r>
        <w:rPr>
          <w:rFonts w:ascii="Courier New" w:eastAsia="Courier New" w:hAnsi="Courier New" w:cs="Courier New"/>
          <w:sz w:val="24"/>
          <w:szCs w:val="24"/>
        </w:rPr>
        <w:t xml:space="preserve">No, no, this is a melody line, but one has to add some other sounds to it.See, this is called a musical arrangement. </w:t>
      </w:r>
    </w:p>
    <w:p w:rsidR="00D36EFC" w:rsidRDefault="003F41EB">
      <w:pPr>
        <w:ind w:left="1620" w:right="1690"/>
      </w:pPr>
      <w:r>
        <w:rPr>
          <w:rFonts w:ascii="Courier New" w:eastAsia="Courier New" w:hAnsi="Courier New" w:cs="Courier New"/>
          <w:sz w:val="24"/>
          <w:szCs w:val="24"/>
        </w:rPr>
        <w:t xml:space="preserve"> </w:t>
      </w:r>
    </w:p>
    <w:p w:rsidR="00D36EFC" w:rsidRDefault="00D36EFC"/>
    <w:p w:rsidR="00D36EFC" w:rsidRDefault="003F41EB">
      <w:r>
        <w:rPr>
          <w:rFonts w:ascii="Courier New" w:eastAsia="Courier New" w:hAnsi="Courier New" w:cs="Courier New"/>
          <w:i/>
          <w:color w:val="FF0000"/>
          <w:sz w:val="24"/>
          <w:szCs w:val="24"/>
        </w:rPr>
        <w:t>ANIMATION 10: animated description of subsequent sounds, gitare, kontrapunkt, etc.</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r>
        <w:rPr>
          <w:rFonts w:ascii="Courier New" w:eastAsia="Courier New" w:hAnsi="Courier New" w:cs="Courier New"/>
          <w:i/>
          <w:color w:val="FF0000"/>
          <w:sz w:val="24"/>
          <w:szCs w:val="24"/>
        </w:rPr>
        <w:t xml:space="preserve"> </w:t>
      </w:r>
    </w:p>
    <w:p w:rsidR="00D36EFC" w:rsidRDefault="003F41EB">
      <w:r>
        <w:rPr>
          <w:rFonts w:ascii="Courier New" w:eastAsia="Courier New" w:hAnsi="Courier New" w:cs="Courier New"/>
          <w:i/>
          <w:sz w:val="24"/>
          <w:szCs w:val="24"/>
        </w:rPr>
        <w:t xml:space="preserve">                            MCR</w:t>
      </w:r>
    </w:p>
    <w:p w:rsidR="00D36EFC" w:rsidRDefault="003F41EB">
      <w:r>
        <w:rPr>
          <w:rFonts w:ascii="Courier New" w:eastAsia="Courier New" w:hAnsi="Courier New" w:cs="Courier New"/>
          <w:i/>
          <w:color w:val="0070C0"/>
          <w:sz w:val="24"/>
          <w:szCs w:val="24"/>
        </w:rPr>
        <w:t>(Lists various instruments that we hear).</w:t>
      </w:r>
    </w:p>
    <w:p w:rsidR="00D36EFC" w:rsidRDefault="003F41EB">
      <w:r>
        <w:rPr>
          <w:rFonts w:ascii="Courier New" w:eastAsia="Courier New" w:hAnsi="Courier New" w:cs="Courier New"/>
          <w:i/>
          <w:sz w:val="24"/>
          <w:szCs w:val="24"/>
        </w:rPr>
        <w:t xml:space="preserve"> </w:t>
      </w:r>
    </w:p>
    <w:p w:rsidR="00D36EFC" w:rsidRDefault="00D36EFC"/>
    <w:p w:rsidR="00D36EFC" w:rsidRDefault="003F41EB">
      <w:r>
        <w:rPr>
          <w:rFonts w:ascii="Courier New" w:eastAsia="Courier New" w:hAnsi="Courier New" w:cs="Courier New"/>
          <w:i/>
          <w:color w:val="FF0000"/>
          <w:sz w:val="24"/>
          <w:szCs w:val="24"/>
        </w:rPr>
        <w:t>ANIMATION 10: continues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D36EFC"/>
    <w:p w:rsidR="00D36EFC" w:rsidRDefault="003F41EB">
      <w:r>
        <w:rPr>
          <w:rFonts w:ascii="Courier New" w:eastAsia="Courier New" w:hAnsi="Courier New" w:cs="Courier New"/>
          <w:i/>
          <w:color w:val="0070C0"/>
          <w:sz w:val="24"/>
          <w:szCs w:val="24"/>
        </w:rPr>
        <w:t>(All robots dance).</w:t>
      </w:r>
    </w:p>
    <w:p w:rsidR="00D36EFC" w:rsidRDefault="00D36EFC"/>
    <w:p w:rsidR="00D36EFC" w:rsidRDefault="00D36EFC"/>
    <w:p w:rsidR="00D36EFC" w:rsidRPr="000772F2" w:rsidRDefault="003F41EB">
      <w:pPr>
        <w:ind w:left="3600"/>
      </w:pPr>
      <w:r w:rsidRPr="000772F2">
        <w:rPr>
          <w:rFonts w:ascii="Courier New" w:eastAsia="Courier New" w:hAnsi="Courier New" w:cs="Courier New"/>
          <w:sz w:val="24"/>
          <w:szCs w:val="24"/>
        </w:rPr>
        <w:t xml:space="preserve">BSM </w:t>
      </w:r>
      <w:r w:rsidRPr="000772F2">
        <w:rPr>
          <w:rFonts w:ascii="Courier New" w:eastAsia="Courier New" w:hAnsi="Courier New" w:cs="Courier New"/>
          <w:i/>
          <w:color w:val="0070C0"/>
          <w:sz w:val="24"/>
          <w:szCs w:val="24"/>
        </w:rPr>
        <w:t>(talks to the audience)</w:t>
      </w:r>
    </w:p>
    <w:p w:rsidR="00D36EFC" w:rsidRPr="000772F2" w:rsidRDefault="003F41EB">
      <w:pPr>
        <w:ind w:left="1620" w:right="1690"/>
      </w:pPr>
      <w:r w:rsidRPr="000772F2">
        <w:rPr>
          <w:i/>
          <w:sz w:val="24"/>
          <w:szCs w:val="24"/>
        </w:rPr>
        <w:t>Robots talk, play, and  can sing.</w:t>
      </w:r>
    </w:p>
    <w:p w:rsidR="00D36EFC" w:rsidRPr="000772F2" w:rsidRDefault="003F41EB">
      <w:pPr>
        <w:ind w:left="1620" w:right="1690"/>
      </w:pPr>
      <w:r w:rsidRPr="000772F2">
        <w:rPr>
          <w:i/>
          <w:sz w:val="24"/>
          <w:szCs w:val="24"/>
        </w:rPr>
        <w:t xml:space="preserve">Ma-chi-nes - kick-ing, dan-cing, </w:t>
      </w:r>
    </w:p>
    <w:p w:rsidR="00D36EFC" w:rsidRPr="000772F2" w:rsidRDefault="003F41EB">
      <w:pPr>
        <w:ind w:left="1620" w:right="1690"/>
      </w:pPr>
      <w:r w:rsidRPr="000772F2">
        <w:rPr>
          <w:i/>
          <w:sz w:val="22"/>
          <w:szCs w:val="22"/>
        </w:rPr>
        <w:t xml:space="preserve">Twis-ting their arms, swin-ging butts, </w:t>
      </w:r>
    </w:p>
    <w:p w:rsidR="00D36EFC" w:rsidRPr="000772F2" w:rsidRDefault="003F41EB">
      <w:pPr>
        <w:ind w:left="1620" w:right="1690"/>
      </w:pPr>
      <w:r w:rsidRPr="000772F2">
        <w:rPr>
          <w:i/>
          <w:sz w:val="22"/>
          <w:szCs w:val="22"/>
        </w:rPr>
        <w:t xml:space="preserve">New ma-chi-nes, our ro-bots, </w:t>
      </w:r>
    </w:p>
    <w:p w:rsidR="00D36EFC" w:rsidRPr="000772F2" w:rsidRDefault="00D36EFC">
      <w:pPr>
        <w:ind w:left="1620" w:right="1690"/>
      </w:pPr>
    </w:p>
    <w:p w:rsidR="00D36EFC" w:rsidRPr="000772F2" w:rsidRDefault="003F41EB">
      <w:pPr>
        <w:ind w:left="1620" w:right="1690"/>
      </w:pPr>
      <w:r w:rsidRPr="000772F2">
        <w:rPr>
          <w:i/>
          <w:sz w:val="22"/>
          <w:szCs w:val="22"/>
        </w:rPr>
        <w:t>Discs, ca-me-ras and soft-ware</w:t>
      </w:r>
    </w:p>
    <w:p w:rsidR="00D36EFC" w:rsidRPr="000772F2" w:rsidRDefault="003F41EB">
      <w:pPr>
        <w:ind w:left="1620" w:right="1690"/>
      </w:pPr>
      <w:r w:rsidRPr="000772F2">
        <w:rPr>
          <w:i/>
          <w:sz w:val="22"/>
          <w:szCs w:val="22"/>
        </w:rPr>
        <w:t xml:space="preserve">Hard-ware, firm-ware, all is there. </w:t>
      </w:r>
    </w:p>
    <w:p w:rsidR="00D36EFC" w:rsidRPr="000772F2" w:rsidRDefault="003F41EB">
      <w:pPr>
        <w:ind w:left="1620" w:right="1690"/>
      </w:pPr>
      <w:r w:rsidRPr="000772F2">
        <w:rPr>
          <w:i/>
          <w:sz w:val="22"/>
          <w:szCs w:val="22"/>
        </w:rPr>
        <w:t>Everybody comes to know</w:t>
      </w:r>
    </w:p>
    <w:p w:rsidR="00D36EFC" w:rsidRPr="000772F2" w:rsidRDefault="003F41EB">
      <w:pPr>
        <w:ind w:left="1620" w:right="1690"/>
      </w:pPr>
      <w:r w:rsidRPr="000772F2">
        <w:rPr>
          <w:i/>
          <w:sz w:val="22"/>
          <w:szCs w:val="22"/>
        </w:rPr>
        <w:t>Famous Port-land Cy-ber Show,</w:t>
      </w:r>
    </w:p>
    <w:p w:rsidR="00D36EFC" w:rsidRPr="000772F2" w:rsidRDefault="003F41EB">
      <w:pPr>
        <w:ind w:left="1620" w:right="1690"/>
      </w:pPr>
      <w:r w:rsidRPr="000772F2">
        <w:rPr>
          <w:i/>
          <w:sz w:val="22"/>
          <w:szCs w:val="22"/>
        </w:rPr>
        <w:t>Stu-dents sing, ro-bots dance rock,</w:t>
      </w:r>
    </w:p>
    <w:p w:rsidR="00D36EFC" w:rsidRPr="000772F2" w:rsidRDefault="003F41EB">
      <w:pPr>
        <w:ind w:left="1620" w:right="1690"/>
      </w:pPr>
      <w:r w:rsidRPr="000772F2">
        <w:rPr>
          <w:i/>
          <w:sz w:val="22"/>
          <w:szCs w:val="22"/>
        </w:rPr>
        <w:t xml:space="preserve">Hopla, hopla, hoc, hoc, hoc. </w:t>
      </w:r>
      <w:r w:rsidRPr="000772F2">
        <w:rPr>
          <w:i/>
          <w:sz w:val="22"/>
          <w:szCs w:val="22"/>
        </w:rPr>
        <w:br/>
        <w:t>Hopla, hopla, hoc, hoc, hoc...</w:t>
      </w:r>
    </w:p>
    <w:p w:rsidR="00D36EFC" w:rsidRPr="000772F2" w:rsidRDefault="00D36EFC">
      <w:pPr>
        <w:ind w:left="1620" w:right="1690"/>
      </w:pPr>
    </w:p>
    <w:p w:rsidR="00D36EFC" w:rsidRDefault="003F41EB">
      <w:pPr>
        <w:ind w:left="1620" w:right="1690"/>
      </w:pPr>
      <w:r w:rsidRPr="000772F2">
        <w:rPr>
          <w:rFonts w:ascii="Courier New" w:eastAsia="Courier New" w:hAnsi="Courier New" w:cs="Courier New"/>
          <w:sz w:val="24"/>
          <w:szCs w:val="24"/>
        </w:rPr>
        <w:t xml:space="preserve">And the melody line will be sung by me. </w:t>
      </w:r>
      <w:r w:rsidRPr="000772F2">
        <w:rPr>
          <w:rFonts w:ascii="Courier New" w:eastAsia="Courier New" w:hAnsi="Courier New" w:cs="Courier New"/>
          <w:i/>
          <w:color w:val="0070C0"/>
          <w:sz w:val="24"/>
          <w:szCs w:val="24"/>
        </w:rPr>
        <w:t>(sings)</w:t>
      </w:r>
      <w:r w:rsidRPr="000772F2">
        <w:rPr>
          <w:rFonts w:ascii="Courier New" w:eastAsia="Courier New" w:hAnsi="Courier New" w:cs="Courier New"/>
          <w:i/>
          <w:sz w:val="24"/>
          <w:szCs w:val="24"/>
        </w:rPr>
        <w:t xml:space="preserve"> </w:t>
      </w:r>
      <w:r w:rsidRPr="000772F2">
        <w:rPr>
          <w:rFonts w:ascii="Courier New" w:eastAsia="Courier New" w:hAnsi="Courier New" w:cs="Courier New"/>
          <w:i/>
          <w:color w:val="0070C0"/>
          <w:sz w:val="24"/>
          <w:szCs w:val="24"/>
        </w:rPr>
        <w:t>(knocks her head)</w:t>
      </w:r>
      <w:r w:rsidRPr="000772F2">
        <w:rPr>
          <w:rFonts w:ascii="Courier New" w:eastAsia="Courier New" w:hAnsi="Courier New" w:cs="Courier New"/>
          <w:i/>
          <w:sz w:val="24"/>
          <w:szCs w:val="24"/>
        </w:rPr>
        <w:t xml:space="preserve"> </w:t>
      </w:r>
      <w:r w:rsidRPr="000772F2">
        <w:rPr>
          <w:rFonts w:ascii="Courier New" w:eastAsia="Courier New" w:hAnsi="Courier New" w:cs="Courier New"/>
          <w:sz w:val="24"/>
          <w:szCs w:val="24"/>
        </w:rPr>
        <w:t>I have an idea! We can sing</w:t>
      </w:r>
      <w:r>
        <w:rPr>
          <w:rFonts w:ascii="Courier New" w:eastAsia="Courier New" w:hAnsi="Courier New" w:cs="Courier New"/>
          <w:sz w:val="24"/>
          <w:szCs w:val="24"/>
        </w:rPr>
        <w:t xml:space="preserve"> the Refrain together as a chorus! </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(talks to BSM)</w:t>
      </w:r>
    </w:p>
    <w:p w:rsidR="00D36EFC" w:rsidRDefault="003F41EB">
      <w:pPr>
        <w:ind w:left="1620" w:right="1690"/>
      </w:pPr>
      <w:r>
        <w:rPr>
          <w:rFonts w:ascii="Courier New" w:eastAsia="Courier New" w:hAnsi="Courier New" w:cs="Courier New"/>
          <w:sz w:val="24"/>
          <w:szCs w:val="24"/>
        </w:rPr>
        <w:t xml:space="preserve">We are supposed to sing? </w:t>
      </w:r>
    </w:p>
    <w:p w:rsidR="00D36EFC" w:rsidRDefault="00D36EFC"/>
    <w:p w:rsidR="00D36EFC" w:rsidRDefault="003F41EB">
      <w:pPr>
        <w:ind w:left="3600"/>
      </w:pPr>
      <w:r>
        <w:rPr>
          <w:rFonts w:ascii="Courier New" w:eastAsia="Courier New" w:hAnsi="Courier New" w:cs="Courier New"/>
          <w:sz w:val="24"/>
          <w:szCs w:val="24"/>
        </w:rPr>
        <w:t xml:space="preserve">BSM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(comes forward and talks to the audience)</w:t>
      </w:r>
    </w:p>
    <w:p w:rsidR="00D36EFC" w:rsidRDefault="003F41EB">
      <w:pPr>
        <w:ind w:left="1620" w:right="1690"/>
      </w:pPr>
      <w:r>
        <w:rPr>
          <w:rFonts w:ascii="Courier New" w:eastAsia="Courier New" w:hAnsi="Courier New" w:cs="Courier New"/>
          <w:sz w:val="24"/>
          <w:szCs w:val="24"/>
        </w:rPr>
        <w:t xml:space="preserve">Not only us. Our dream sings also! </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lastRenderedPageBreak/>
        <w:t xml:space="preserve">That would be an Interesting experiment. </w:t>
      </w:r>
    </w:p>
    <w:p w:rsidR="00D36EFC" w:rsidRDefault="00D36EFC"/>
    <w:p w:rsidR="00D36EFC" w:rsidRDefault="003F41EB">
      <w:pPr>
        <w:ind w:left="3600"/>
      </w:pPr>
      <w:r>
        <w:rPr>
          <w:rFonts w:ascii="Courier New" w:eastAsia="Courier New" w:hAnsi="Courier New" w:cs="Courier New"/>
          <w:sz w:val="24"/>
          <w:szCs w:val="24"/>
        </w:rPr>
        <w:t>MCR</w:t>
      </w:r>
      <w:r>
        <w:rPr>
          <w:rFonts w:ascii="Courier New" w:eastAsia="Courier New" w:hAnsi="Courier New" w:cs="Courier New"/>
          <w:i/>
          <w:color w:val="0070C0"/>
          <w:sz w:val="24"/>
          <w:szCs w:val="24"/>
        </w:rPr>
        <w:t>(talks to TWR)</w:t>
      </w:r>
    </w:p>
    <w:p w:rsidR="00D36EFC" w:rsidRDefault="003F41EB">
      <w:pPr>
        <w:ind w:left="1620" w:right="1690"/>
      </w:pPr>
      <w:r>
        <w:rPr>
          <w:rFonts w:ascii="Courier New" w:eastAsia="Courier New" w:hAnsi="Courier New" w:cs="Courier New"/>
          <w:sz w:val="24"/>
          <w:szCs w:val="24"/>
        </w:rPr>
        <w:t xml:space="preserve">What would? </w:t>
      </w:r>
    </w:p>
    <w:p w:rsidR="00D36EFC" w:rsidRDefault="00D36EFC"/>
    <w:p w:rsidR="00D36EFC" w:rsidRDefault="003F41EB">
      <w:pPr>
        <w:ind w:left="3600"/>
      </w:pPr>
      <w:r>
        <w:rPr>
          <w:rFonts w:ascii="Courier New" w:eastAsia="Courier New" w:hAnsi="Courier New" w:cs="Courier New"/>
          <w:sz w:val="24"/>
          <w:szCs w:val="24"/>
        </w:rPr>
        <w:t>TWR</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t xml:space="preserve">To check if the dream can also sing with us. </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 xml:space="preserve">I think it can. But one has to work on it. </w:t>
      </w:r>
    </w:p>
    <w:p w:rsidR="00D36EFC" w:rsidRDefault="00D36EFC">
      <w:pPr>
        <w:ind w:left="3600"/>
      </w:pPr>
    </w:p>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 xml:space="preserve">To work on a dream? </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Encourage, enbolden.</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Wait, wait, I did not complete composing. </w:t>
      </w:r>
    </w:p>
    <w:p w:rsidR="00D36EFC" w:rsidRDefault="00D36EFC"/>
    <w:p w:rsidR="00D36EFC" w:rsidRDefault="003F41EB">
      <w:r>
        <w:rPr>
          <w:rFonts w:ascii="Courier New" w:eastAsia="Courier New" w:hAnsi="Courier New" w:cs="Courier New"/>
          <w:i/>
          <w:color w:val="FF0000"/>
          <w:sz w:val="24"/>
          <w:szCs w:val="24"/>
        </w:rPr>
        <w:t>ANIMATION 10: continues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3F41EB">
      <w:r>
        <w:rPr>
          <w:rFonts w:ascii="Courier New" w:eastAsia="Courier New" w:hAnsi="Courier New" w:cs="Courier New"/>
          <w:i/>
          <w:color w:val="FF0000"/>
          <w:sz w:val="24"/>
          <w:szCs w:val="24"/>
        </w:rPr>
        <w:t xml:space="preserve"> </w:t>
      </w:r>
    </w:p>
    <w:p w:rsidR="00D36EFC" w:rsidRDefault="00D36EFC"/>
    <w:p w:rsidR="00D36EFC" w:rsidRDefault="003F41EB">
      <w:r>
        <w:rPr>
          <w:rFonts w:ascii="Courier New" w:eastAsia="Courier New" w:hAnsi="Courier New" w:cs="Courier New"/>
          <w:i/>
          <w:color w:val="0000FF"/>
          <w:sz w:val="24"/>
          <w:szCs w:val="24"/>
        </w:rPr>
        <w:t xml:space="preserve">EF: big crash behind the black curtain.. </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(talks to MCR and TWR)</w:t>
      </w:r>
    </w:p>
    <w:p w:rsidR="00D36EFC" w:rsidRDefault="003F41EB">
      <w:pPr>
        <w:ind w:left="1620" w:right="1690"/>
      </w:pPr>
      <w:r>
        <w:rPr>
          <w:rFonts w:ascii="Courier New" w:eastAsia="Courier New" w:hAnsi="Courier New" w:cs="Courier New"/>
          <w:sz w:val="24"/>
          <w:szCs w:val="24"/>
        </w:rPr>
        <w:t xml:space="preserve">Did you hear? </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 xml:space="preserve">Something felt down! </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Silence! Hey, you, I hear you!</w:t>
      </w:r>
    </w:p>
    <w:p w:rsidR="00D36EFC" w:rsidRDefault="00D36EFC"/>
    <w:p w:rsidR="00D36EFC" w:rsidRDefault="003F41EB">
      <w:r>
        <w:rPr>
          <w:rFonts w:ascii="Courier New" w:eastAsia="Courier New" w:hAnsi="Courier New" w:cs="Courier New"/>
          <w:i/>
          <w:color w:val="0070C0"/>
          <w:sz w:val="24"/>
          <w:szCs w:val="24"/>
        </w:rPr>
        <w:t>Robots apply their hands to ears in order to hear better.</w:t>
      </w:r>
    </w:p>
    <w:p w:rsidR="00D36EFC" w:rsidRDefault="00D36EFC"/>
    <w:p w:rsidR="00D36EFC" w:rsidRDefault="003F41EB">
      <w:pPr>
        <w:ind w:left="3600"/>
      </w:pPr>
      <w:r>
        <w:rPr>
          <w:rFonts w:ascii="Courier New" w:eastAsia="Courier New" w:hAnsi="Courier New" w:cs="Courier New"/>
          <w:sz w:val="24"/>
          <w:szCs w:val="24"/>
        </w:rPr>
        <w:t>BSM, MCR, TWR</w:t>
      </w:r>
      <w:r>
        <w:rPr>
          <w:rFonts w:ascii="Courier New" w:eastAsia="Courier New" w:hAnsi="Courier New" w:cs="Courier New"/>
          <w:i/>
          <w:sz w:val="24"/>
          <w:szCs w:val="24"/>
        </w:rPr>
        <w:t>(</w:t>
      </w:r>
      <w:r>
        <w:rPr>
          <w:rFonts w:ascii="Courier New" w:eastAsia="Courier New" w:hAnsi="Courier New" w:cs="Courier New"/>
          <w:i/>
          <w:color w:val="0070C0"/>
          <w:sz w:val="24"/>
          <w:szCs w:val="24"/>
        </w:rPr>
        <w:t>together</w:t>
      </w:r>
      <w:r>
        <w:rPr>
          <w:rFonts w:ascii="Courier New" w:eastAsia="Courier New" w:hAnsi="Courier New" w:cs="Courier New"/>
          <w:i/>
          <w:sz w:val="24"/>
          <w:szCs w:val="24"/>
        </w:rPr>
        <w:t xml:space="preserve">) </w:t>
      </w:r>
    </w:p>
    <w:p w:rsidR="00D36EFC" w:rsidRDefault="003F41EB">
      <w:pPr>
        <w:ind w:left="1620" w:right="1690"/>
      </w:pPr>
      <w:r>
        <w:rPr>
          <w:rFonts w:ascii="Courier New" w:eastAsia="Courier New" w:hAnsi="Courier New" w:cs="Courier New"/>
          <w:sz w:val="24"/>
          <w:szCs w:val="24"/>
        </w:rPr>
        <w:t xml:space="preserve">We hear you! </w:t>
      </w:r>
    </w:p>
    <w:p w:rsidR="00D36EFC" w:rsidRDefault="00D36EFC"/>
    <w:p w:rsidR="00D36EFC" w:rsidRDefault="003F41EB">
      <w:pPr>
        <w:ind w:left="3600"/>
      </w:pPr>
      <w:r>
        <w:rPr>
          <w:rFonts w:ascii="Courier New" w:eastAsia="Courier New" w:hAnsi="Courier New" w:cs="Courier New"/>
          <w:sz w:val="24"/>
          <w:szCs w:val="24"/>
        </w:rPr>
        <w:t>VOICE OF A STUDENT ASSISTANT</w:t>
      </w:r>
    </w:p>
    <w:p w:rsidR="00D36EFC" w:rsidRDefault="003F41EB">
      <w:pPr>
        <w:ind w:left="1620" w:right="1690"/>
      </w:pPr>
      <w:r>
        <w:rPr>
          <w:rFonts w:ascii="Courier New" w:eastAsia="Courier New" w:hAnsi="Courier New" w:cs="Courier New"/>
          <w:sz w:val="24"/>
          <w:szCs w:val="24"/>
        </w:rPr>
        <w:t>Sorry, it is only me. I came to take the ladder and I tried to grab it so awkwardly that it fell down again.</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 xml:space="preserve">Me, what “me”? Who are you? </w:t>
      </w:r>
    </w:p>
    <w:p w:rsidR="00D36EFC" w:rsidRDefault="00D36EFC"/>
    <w:p w:rsidR="00D36EFC" w:rsidRDefault="003F41EB">
      <w:pPr>
        <w:ind w:left="3600"/>
      </w:pPr>
      <w:r>
        <w:rPr>
          <w:rFonts w:ascii="Courier New" w:eastAsia="Courier New" w:hAnsi="Courier New" w:cs="Courier New"/>
          <w:sz w:val="24"/>
          <w:szCs w:val="24"/>
        </w:rPr>
        <w:lastRenderedPageBreak/>
        <w:t>VOICE OF A STUDENT ASSISTANT</w:t>
      </w:r>
    </w:p>
    <w:p w:rsidR="00D36EFC" w:rsidRDefault="003F41EB">
      <w:pPr>
        <w:ind w:left="1620" w:right="1690"/>
      </w:pPr>
      <w:r>
        <w:rPr>
          <w:rFonts w:ascii="Courier New" w:eastAsia="Courier New" w:hAnsi="Courier New" w:cs="Courier New"/>
          <w:sz w:val="24"/>
          <w:szCs w:val="24"/>
        </w:rPr>
        <w:t>I am a student assistant. I help keep your robot theatre operating.</w:t>
      </w:r>
    </w:p>
    <w:p w:rsidR="00D36EFC" w:rsidRDefault="00D36EFC">
      <w:pPr>
        <w:ind w:left="1620" w:right="1690"/>
      </w:pPr>
    </w:p>
    <w:p w:rsidR="00D36EFC" w:rsidRDefault="003F41EB">
      <w:pPr>
        <w:ind w:left="1620" w:right="1690"/>
      </w:pPr>
      <w:r>
        <w:rPr>
          <w:rFonts w:ascii="Courier New" w:eastAsia="Courier New" w:hAnsi="Courier New" w:cs="Courier New"/>
          <w:i/>
          <w:color w:val="0070C0"/>
          <w:sz w:val="24"/>
          <w:szCs w:val="24"/>
        </w:rPr>
        <w:t>STUDENT ASSISTANT appears near the stage at the left.</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What does it mean: “I help”? But it is me who writes my texts!</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And I compose my own music! </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 xml:space="preserve">And I am performing by myself my songs! </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i/>
          <w:color w:val="0070C0"/>
          <w:sz w:val="24"/>
          <w:szCs w:val="24"/>
        </w:rPr>
        <w:t>(to BSM)</w:t>
      </w:r>
      <w:r>
        <w:rPr>
          <w:rFonts w:ascii="Courier New" w:eastAsia="Courier New" w:hAnsi="Courier New" w:cs="Courier New"/>
          <w:sz w:val="24"/>
          <w:szCs w:val="24"/>
        </w:rPr>
        <w:t xml:space="preserve"> Of course. Naturally, you act on your own. Naturally. I am here only to help you in some extraordinary cases... For instance,if the electric power delivery was stopped or if the voltage tension would fall too low.</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 xml:space="preserve">My tension never goes down! I am an excellent performing robot and I always create high tension! </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sz w:val="24"/>
          <w:szCs w:val="24"/>
        </w:rPr>
        <w:t>Sure you do. However, sometimes one has to regulate something, twirl, lubricate....</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 xml:space="preserve">Wait a moment. Does it mean that you can turn us off? </w:t>
      </w:r>
    </w:p>
    <w:p w:rsidR="00D36EFC" w:rsidRDefault="00D36EFC">
      <w:pPr>
        <w:ind w:left="1620" w:right="1690"/>
      </w:pPr>
    </w:p>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color w:val="0070C0"/>
          <w:sz w:val="24"/>
          <w:szCs w:val="24"/>
        </w:rPr>
        <w:t>(</w:t>
      </w:r>
      <w:r>
        <w:rPr>
          <w:rFonts w:ascii="Courier New" w:eastAsia="Courier New" w:hAnsi="Courier New" w:cs="Courier New"/>
          <w:i/>
          <w:color w:val="0070C0"/>
          <w:sz w:val="24"/>
          <w:szCs w:val="24"/>
        </w:rPr>
        <w:t>dramatically raises hands to the heavens</w:t>
      </w:r>
      <w:r>
        <w:rPr>
          <w:rFonts w:ascii="Courier New" w:eastAsia="Courier New" w:hAnsi="Courier New" w:cs="Courier New"/>
          <w:color w:val="0070C0"/>
          <w:sz w:val="24"/>
          <w:szCs w:val="24"/>
        </w:rPr>
        <w:t>)</w:t>
      </w:r>
      <w:r>
        <w:rPr>
          <w:rFonts w:ascii="Courier New" w:eastAsia="Courier New" w:hAnsi="Courier New" w:cs="Courier New"/>
          <w:sz w:val="24"/>
          <w:szCs w:val="24"/>
        </w:rPr>
        <w:t xml:space="preserve"> Shut down!!! Switch off!!</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sz w:val="24"/>
          <w:szCs w:val="24"/>
        </w:rPr>
        <w:t>Just by myself? I cannot. No, no. I would have to ask Mister Professor. And he would surely not agree. You are our pride! The robot theatre is very useful to us!</w:t>
      </w:r>
    </w:p>
    <w:p w:rsidR="00D36EFC" w:rsidRDefault="00D36EFC"/>
    <w:p w:rsidR="00D36EFC" w:rsidRDefault="003F41EB">
      <w:pPr>
        <w:ind w:left="3600"/>
      </w:pPr>
      <w:r>
        <w:rPr>
          <w:rFonts w:ascii="Courier New" w:eastAsia="Courier New" w:hAnsi="Courier New" w:cs="Courier New"/>
          <w:sz w:val="24"/>
          <w:szCs w:val="24"/>
        </w:rPr>
        <w:t xml:space="preserve">BSM </w:t>
      </w:r>
    </w:p>
    <w:p w:rsidR="00D36EFC" w:rsidRDefault="003F41EB">
      <w:pPr>
        <w:ind w:left="1620" w:right="1690"/>
      </w:pPr>
      <w:r>
        <w:rPr>
          <w:rFonts w:ascii="Courier New" w:eastAsia="Courier New" w:hAnsi="Courier New" w:cs="Courier New"/>
          <w:i/>
          <w:color w:val="0070C0"/>
          <w:sz w:val="24"/>
          <w:szCs w:val="24"/>
        </w:rPr>
        <w:lastRenderedPageBreak/>
        <w:t>(talks to TWR)</w:t>
      </w:r>
      <w:r>
        <w:rPr>
          <w:rFonts w:ascii="Courier New" w:eastAsia="Courier New" w:hAnsi="Courier New" w:cs="Courier New"/>
          <w:sz w:val="24"/>
          <w:szCs w:val="24"/>
        </w:rPr>
        <w:t xml:space="preserve"> Did you hear that! We are useful. Nobody will turn us off! </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i/>
          <w:color w:val="0070C0"/>
          <w:sz w:val="24"/>
          <w:szCs w:val="24"/>
        </w:rPr>
        <w:t>(talks to BSM)</w:t>
      </w:r>
      <w:r>
        <w:rPr>
          <w:rFonts w:ascii="Courier New" w:eastAsia="Courier New" w:hAnsi="Courier New" w:cs="Courier New"/>
          <w:sz w:val="24"/>
          <w:szCs w:val="24"/>
        </w:rPr>
        <w:t xml:space="preserve"> I wouldn’t be so sure. Hello! </w:t>
      </w:r>
      <w:r>
        <w:rPr>
          <w:rFonts w:ascii="Courier New" w:eastAsia="Courier New" w:hAnsi="Courier New" w:cs="Courier New"/>
          <w:i/>
          <w:color w:val="0070C0"/>
          <w:sz w:val="24"/>
          <w:szCs w:val="24"/>
        </w:rPr>
        <w:t>(talks loudly to the non-visible Student Assistent)</w:t>
      </w:r>
      <w:r>
        <w:rPr>
          <w:rFonts w:ascii="Courier New" w:eastAsia="Courier New" w:hAnsi="Courier New" w:cs="Courier New"/>
          <w:sz w:val="24"/>
          <w:szCs w:val="24"/>
        </w:rPr>
        <w:t xml:space="preserve"> Mister, are you there still?</w:t>
      </w:r>
      <w:r>
        <w:rPr>
          <w:rFonts w:ascii="Courier New" w:eastAsia="Courier New" w:hAnsi="Courier New" w:cs="Courier New"/>
          <w:sz w:val="24"/>
          <w:szCs w:val="24"/>
        </w:rPr>
        <w:br/>
        <w:t xml:space="preserve">  </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i/>
          <w:color w:val="0070C0"/>
          <w:sz w:val="24"/>
          <w:szCs w:val="24"/>
        </w:rPr>
        <w:t>(comes to TWR)</w:t>
      </w:r>
      <w:r>
        <w:rPr>
          <w:rFonts w:ascii="Courier New" w:eastAsia="Courier New" w:hAnsi="Courier New" w:cs="Courier New"/>
          <w:sz w:val="24"/>
          <w:szCs w:val="24"/>
        </w:rPr>
        <w:t xml:space="preserve"> I am still here, but I am now departing. I do not want to disturb you.</w:t>
      </w:r>
    </w:p>
    <w:p w:rsidR="00D36EFC" w:rsidRDefault="00D36EFC"/>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It is so nice of you. But, we need one more voice in our chorus. Could you sing with us, please?</w:t>
      </w:r>
    </w:p>
    <w:p w:rsidR="00D36EFC" w:rsidRDefault="00D36EFC">
      <w:pPr>
        <w:ind w:left="1620" w:right="1690"/>
      </w:pPr>
    </w:p>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i/>
          <w:color w:val="0070C0"/>
          <w:sz w:val="24"/>
          <w:szCs w:val="24"/>
        </w:rPr>
        <w:t xml:space="preserve"> (very surprised, turns to MCR)</w:t>
      </w:r>
      <w:r>
        <w:rPr>
          <w:rFonts w:ascii="Courier New" w:eastAsia="Courier New" w:hAnsi="Courier New" w:cs="Courier New"/>
          <w:sz w:val="24"/>
          <w:szCs w:val="24"/>
        </w:rPr>
        <w:t xml:space="preserve"> Me?</w:t>
      </w:r>
    </w:p>
    <w:p w:rsidR="00D36EFC" w:rsidRDefault="00D36EFC">
      <w:pPr>
        <w:ind w:left="3600"/>
      </w:pPr>
    </w:p>
    <w:p w:rsidR="00D36EFC" w:rsidRDefault="003F41EB">
      <w:pPr>
        <w:ind w:left="3600"/>
      </w:pPr>
      <w:r>
        <w:rPr>
          <w:rFonts w:ascii="Courier New" w:eastAsia="Courier New" w:hAnsi="Courier New" w:cs="Courier New"/>
          <w:sz w:val="24"/>
          <w:szCs w:val="24"/>
        </w:rPr>
        <w:t>MCR</w:t>
      </w:r>
    </w:p>
    <w:p w:rsidR="00D36EFC" w:rsidRDefault="003F41EB">
      <w:pPr>
        <w:ind w:left="1620" w:right="1690"/>
      </w:pPr>
      <w:r>
        <w:rPr>
          <w:rFonts w:ascii="Courier New" w:eastAsia="Courier New" w:hAnsi="Courier New" w:cs="Courier New"/>
          <w:sz w:val="24"/>
          <w:szCs w:val="24"/>
        </w:rPr>
        <w:t xml:space="preserve">You, you. </w:t>
      </w:r>
      <w:r>
        <w:rPr>
          <w:rFonts w:ascii="Courier New" w:eastAsia="Courier New" w:hAnsi="Courier New" w:cs="Courier New"/>
          <w:i/>
          <w:color w:val="4A86E8"/>
          <w:sz w:val="24"/>
          <w:szCs w:val="24"/>
        </w:rPr>
        <w:t>(whispers silently to other robots)</w:t>
      </w:r>
      <w:r>
        <w:rPr>
          <w:rFonts w:ascii="Courier New" w:eastAsia="Courier New" w:hAnsi="Courier New" w:cs="Courier New"/>
          <w:i/>
          <w:sz w:val="24"/>
          <w:szCs w:val="24"/>
        </w:rPr>
        <w:t xml:space="preserve"> </w:t>
      </w:r>
      <w:r>
        <w:rPr>
          <w:rFonts w:ascii="Courier New" w:eastAsia="Courier New" w:hAnsi="Courier New" w:cs="Courier New"/>
          <w:sz w:val="24"/>
          <w:szCs w:val="24"/>
        </w:rPr>
        <w:t>You know, if he is singing with us, he will be not able to disconnect us.</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Smart!</w:t>
      </w:r>
    </w:p>
    <w:p w:rsidR="00D36EFC" w:rsidRDefault="00D36EFC"/>
    <w:p w:rsidR="00D36EFC" w:rsidRDefault="003F41EB">
      <w:pPr>
        <w:ind w:left="3600"/>
      </w:pPr>
      <w:r>
        <w:rPr>
          <w:rFonts w:ascii="Courier New" w:eastAsia="Courier New" w:hAnsi="Courier New" w:cs="Courier New"/>
          <w:sz w:val="24"/>
          <w:szCs w:val="24"/>
        </w:rPr>
        <w:t xml:space="preserve">MCR </w:t>
      </w:r>
    </w:p>
    <w:p w:rsidR="00D36EFC" w:rsidRDefault="003F41EB">
      <w:pPr>
        <w:ind w:left="1620" w:right="1690"/>
      </w:pPr>
      <w:r>
        <w:rPr>
          <w:rFonts w:ascii="Courier New" w:eastAsia="Courier New" w:hAnsi="Courier New" w:cs="Courier New"/>
          <w:sz w:val="24"/>
          <w:szCs w:val="24"/>
        </w:rPr>
        <w:t xml:space="preserve">Please sing this segment: “Hopla, hopla, hoc, hoc, hoc!” </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sz w:val="24"/>
          <w:szCs w:val="24"/>
        </w:rPr>
        <w:t>Hopla, hopla, hoc, hoc, hoc!</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sz w:val="24"/>
          <w:szCs w:val="24"/>
        </w:rPr>
        <w:t>Quite good.</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pPr>
        <w:ind w:left="1620" w:right="1690"/>
      </w:pPr>
      <w:r>
        <w:rPr>
          <w:rFonts w:ascii="Courier New" w:eastAsia="Courier New" w:hAnsi="Courier New" w:cs="Courier New"/>
          <w:sz w:val="24"/>
          <w:szCs w:val="24"/>
        </w:rPr>
        <w:t xml:space="preserve">So let us try to do this together! </w:t>
      </w:r>
    </w:p>
    <w:p w:rsidR="00D36EFC" w:rsidRDefault="00D36EFC"/>
    <w:p w:rsidR="00D36EFC" w:rsidRDefault="003F41EB">
      <w:r>
        <w:rPr>
          <w:rFonts w:ascii="Courier New" w:eastAsia="Courier New" w:hAnsi="Courier New" w:cs="Courier New"/>
          <w:i/>
          <w:color w:val="FF0000"/>
          <w:sz w:val="24"/>
          <w:szCs w:val="24"/>
        </w:rPr>
        <w:t>ANIMATION 10: as in Polish Song.</w:t>
      </w:r>
    </w:p>
    <w:p w:rsidR="00D36EFC" w:rsidRDefault="003F41EB">
      <w:r>
        <w:rPr>
          <w:rFonts w:ascii="Courier New" w:eastAsia="Courier New" w:hAnsi="Courier New" w:cs="Courier New"/>
          <w:i/>
          <w:color w:val="FF0000"/>
          <w:sz w:val="24"/>
          <w:szCs w:val="24"/>
        </w:rPr>
        <w:t>Or done with Bach and Vivaldi.</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3F41EB">
      <w:r>
        <w:rPr>
          <w:rFonts w:ascii="Courier New" w:eastAsia="Courier New" w:hAnsi="Courier New" w:cs="Courier New"/>
          <w:i/>
          <w:color w:val="FF0000"/>
          <w:sz w:val="24"/>
          <w:szCs w:val="24"/>
        </w:rPr>
        <w:t xml:space="preserve"> </w:t>
      </w:r>
    </w:p>
    <w:p w:rsidR="00D36EFC" w:rsidRDefault="00D36EFC"/>
    <w:p w:rsidR="00D36EFC" w:rsidRPr="000772F2" w:rsidRDefault="003F41EB">
      <w:pPr>
        <w:ind w:left="3600"/>
      </w:pPr>
      <w:r w:rsidRPr="000772F2">
        <w:rPr>
          <w:rFonts w:ascii="Courier New" w:eastAsia="Courier New" w:hAnsi="Courier New" w:cs="Courier New"/>
          <w:sz w:val="24"/>
          <w:szCs w:val="24"/>
        </w:rPr>
        <w:t xml:space="preserve">BSM </w:t>
      </w:r>
      <w:r w:rsidRPr="000772F2">
        <w:rPr>
          <w:rFonts w:ascii="Courier New" w:eastAsia="Courier New" w:hAnsi="Courier New" w:cs="Courier New"/>
          <w:i/>
          <w:color w:val="0070C0"/>
          <w:sz w:val="24"/>
          <w:szCs w:val="24"/>
        </w:rPr>
        <w:t>(sings)</w:t>
      </w:r>
      <w:r w:rsidRPr="000772F2">
        <w:rPr>
          <w:rFonts w:ascii="Courier New" w:eastAsia="Courier New" w:hAnsi="Courier New" w:cs="Courier New"/>
          <w:sz w:val="24"/>
          <w:szCs w:val="24"/>
        </w:rPr>
        <w:t xml:space="preserve"> </w:t>
      </w:r>
    </w:p>
    <w:p w:rsidR="00D36EFC" w:rsidRPr="000772F2" w:rsidRDefault="00D36EFC">
      <w:pPr>
        <w:ind w:right="1690"/>
      </w:pPr>
    </w:p>
    <w:p w:rsidR="00D36EFC" w:rsidRPr="000772F2" w:rsidRDefault="003F41EB">
      <w:pPr>
        <w:ind w:left="1620" w:right="1690"/>
      </w:pPr>
      <w:r w:rsidRPr="000772F2">
        <w:rPr>
          <w:sz w:val="24"/>
          <w:szCs w:val="24"/>
        </w:rPr>
        <w:lastRenderedPageBreak/>
        <w:t xml:space="preserve">Ro-bot is a new cre-a-tion, </w:t>
      </w:r>
    </w:p>
    <w:p w:rsidR="00D36EFC" w:rsidRPr="000772F2" w:rsidRDefault="003F41EB">
      <w:pPr>
        <w:ind w:left="1620" w:right="1690"/>
      </w:pPr>
      <w:r w:rsidRPr="000772F2">
        <w:rPr>
          <w:sz w:val="24"/>
          <w:szCs w:val="24"/>
        </w:rPr>
        <w:t xml:space="preserve">That is built for au-to-ma-tion, </w:t>
      </w:r>
    </w:p>
    <w:p w:rsidR="00D36EFC" w:rsidRPr="000772F2" w:rsidRDefault="003F41EB">
      <w:pPr>
        <w:ind w:left="1620" w:right="1690"/>
      </w:pPr>
      <w:r w:rsidRPr="000772F2">
        <w:rPr>
          <w:sz w:val="24"/>
          <w:szCs w:val="24"/>
        </w:rPr>
        <w:t xml:space="preserve">It has many limbs for motion, </w:t>
      </w:r>
    </w:p>
    <w:p w:rsidR="00D36EFC" w:rsidRPr="000772F2" w:rsidRDefault="003F41EB">
      <w:pPr>
        <w:ind w:left="1620" w:right="1690"/>
      </w:pPr>
      <w:r w:rsidRPr="000772F2">
        <w:rPr>
          <w:sz w:val="24"/>
          <w:szCs w:val="24"/>
        </w:rPr>
        <w:t xml:space="preserve">Its heart is full of emotion, </w:t>
      </w:r>
    </w:p>
    <w:p w:rsidR="00D36EFC" w:rsidRPr="000772F2" w:rsidRDefault="003F41EB">
      <w:pPr>
        <w:ind w:left="1620" w:right="1690"/>
      </w:pPr>
      <w:r w:rsidRPr="000772F2">
        <w:rPr>
          <w:sz w:val="24"/>
          <w:szCs w:val="24"/>
        </w:rPr>
        <w:t>Has its senses for perception,</w:t>
      </w:r>
    </w:p>
    <w:p w:rsidR="00D36EFC" w:rsidRPr="000772F2" w:rsidRDefault="003F41EB">
      <w:pPr>
        <w:ind w:left="1620" w:right="1690"/>
      </w:pPr>
      <w:r w:rsidRPr="000772F2">
        <w:rPr>
          <w:sz w:val="24"/>
          <w:szCs w:val="24"/>
        </w:rPr>
        <w:t>Never falls to self-deception,</w:t>
      </w:r>
    </w:p>
    <w:p w:rsidR="00D36EFC" w:rsidRPr="000772F2" w:rsidRDefault="00D36EFC">
      <w:pPr>
        <w:ind w:left="1620" w:right="1690"/>
      </w:pPr>
    </w:p>
    <w:p w:rsidR="00D36EFC" w:rsidRPr="000772F2" w:rsidRDefault="003F41EB">
      <w:pPr>
        <w:ind w:left="1620" w:right="1690"/>
      </w:pPr>
      <w:r w:rsidRPr="000772F2">
        <w:rPr>
          <w:rFonts w:ascii="Courier New" w:eastAsia="Courier New" w:hAnsi="Courier New" w:cs="Courier New"/>
          <w:i/>
          <w:color w:val="0070C0"/>
          <w:sz w:val="24"/>
          <w:szCs w:val="24"/>
          <w:u w:val="single"/>
        </w:rPr>
        <w:t>Refrain</w:t>
      </w:r>
    </w:p>
    <w:p w:rsidR="00D36EFC" w:rsidRPr="000772F2" w:rsidRDefault="003F41EB">
      <w:pPr>
        <w:ind w:left="1620" w:right="1690"/>
      </w:pPr>
      <w:r w:rsidRPr="000772F2">
        <w:rPr>
          <w:i/>
          <w:sz w:val="24"/>
          <w:szCs w:val="24"/>
        </w:rPr>
        <w:t>Robots talk, play, and  can sing.</w:t>
      </w:r>
    </w:p>
    <w:p w:rsidR="00D36EFC" w:rsidRPr="000772F2" w:rsidRDefault="003F41EB">
      <w:pPr>
        <w:ind w:left="1620" w:right="1690"/>
      </w:pPr>
      <w:r w:rsidRPr="000772F2">
        <w:rPr>
          <w:i/>
          <w:sz w:val="24"/>
          <w:szCs w:val="24"/>
        </w:rPr>
        <w:t xml:space="preserve">Ma-chi-nes - kick-ing, dan-cing, </w:t>
      </w:r>
    </w:p>
    <w:p w:rsidR="00D36EFC" w:rsidRPr="000772F2" w:rsidRDefault="003F41EB">
      <w:pPr>
        <w:ind w:left="1620" w:right="1690"/>
      </w:pPr>
      <w:r w:rsidRPr="000772F2">
        <w:rPr>
          <w:i/>
          <w:sz w:val="22"/>
          <w:szCs w:val="22"/>
        </w:rPr>
        <w:t xml:space="preserve">Twis-ting their arms, swin-ging butts, </w:t>
      </w:r>
    </w:p>
    <w:p w:rsidR="00D36EFC" w:rsidRPr="000772F2" w:rsidRDefault="003F41EB">
      <w:pPr>
        <w:ind w:left="1620" w:right="1690"/>
      </w:pPr>
      <w:r w:rsidRPr="000772F2">
        <w:rPr>
          <w:i/>
          <w:sz w:val="22"/>
          <w:szCs w:val="22"/>
        </w:rPr>
        <w:t xml:space="preserve">New ma-chi-nes, our ro-bots, </w:t>
      </w:r>
    </w:p>
    <w:p w:rsidR="00D36EFC" w:rsidRPr="000772F2" w:rsidRDefault="00D36EFC">
      <w:pPr>
        <w:ind w:left="1620" w:right="1690"/>
      </w:pPr>
    </w:p>
    <w:p w:rsidR="00D36EFC" w:rsidRPr="000772F2" w:rsidRDefault="003F41EB">
      <w:pPr>
        <w:ind w:left="1620" w:right="1690"/>
      </w:pPr>
      <w:r w:rsidRPr="000772F2">
        <w:rPr>
          <w:i/>
          <w:sz w:val="22"/>
          <w:szCs w:val="22"/>
        </w:rPr>
        <w:t>Discs, ca-me-ras and soft-ware</w:t>
      </w:r>
    </w:p>
    <w:p w:rsidR="00D36EFC" w:rsidRPr="000772F2" w:rsidRDefault="003F41EB">
      <w:pPr>
        <w:ind w:left="1620" w:right="1690"/>
      </w:pPr>
      <w:r w:rsidRPr="000772F2">
        <w:rPr>
          <w:i/>
          <w:sz w:val="22"/>
          <w:szCs w:val="22"/>
        </w:rPr>
        <w:t xml:space="preserve">Hard-ware, firm-ware, all is there. </w:t>
      </w:r>
    </w:p>
    <w:p w:rsidR="00D36EFC" w:rsidRPr="000772F2" w:rsidRDefault="003F41EB">
      <w:pPr>
        <w:ind w:left="1620" w:right="1690"/>
      </w:pPr>
      <w:r w:rsidRPr="000772F2">
        <w:rPr>
          <w:i/>
          <w:sz w:val="22"/>
          <w:szCs w:val="22"/>
        </w:rPr>
        <w:t>Everybody comes to know</w:t>
      </w:r>
    </w:p>
    <w:p w:rsidR="00D36EFC" w:rsidRPr="000772F2" w:rsidRDefault="003F41EB">
      <w:pPr>
        <w:ind w:left="1620" w:right="1690"/>
      </w:pPr>
      <w:r w:rsidRPr="000772F2">
        <w:rPr>
          <w:i/>
          <w:sz w:val="22"/>
          <w:szCs w:val="22"/>
        </w:rPr>
        <w:t>Famous Port-land Cy-ber Show,</w:t>
      </w:r>
    </w:p>
    <w:p w:rsidR="00D36EFC" w:rsidRPr="000772F2" w:rsidRDefault="003F41EB">
      <w:pPr>
        <w:ind w:left="1620" w:right="1690"/>
      </w:pPr>
      <w:r w:rsidRPr="000772F2">
        <w:rPr>
          <w:i/>
          <w:sz w:val="22"/>
          <w:szCs w:val="22"/>
        </w:rPr>
        <w:t>Stu-dents sing, ro-bots dance rock,</w:t>
      </w:r>
    </w:p>
    <w:p w:rsidR="00D36EFC" w:rsidRPr="000772F2" w:rsidRDefault="003F41EB">
      <w:pPr>
        <w:ind w:left="1620" w:right="1690"/>
      </w:pPr>
      <w:r w:rsidRPr="000772F2">
        <w:rPr>
          <w:i/>
          <w:sz w:val="22"/>
          <w:szCs w:val="22"/>
        </w:rPr>
        <w:t xml:space="preserve">Hopla, hopla, hoc, hoc, hoc. </w:t>
      </w:r>
      <w:r w:rsidRPr="000772F2">
        <w:rPr>
          <w:i/>
          <w:sz w:val="22"/>
          <w:szCs w:val="22"/>
        </w:rPr>
        <w:br/>
        <w:t>Hopla, hopla, hoc, hoc, hoc...</w:t>
      </w:r>
    </w:p>
    <w:p w:rsidR="00D36EFC" w:rsidRPr="000772F2" w:rsidRDefault="00D36EFC">
      <w:pPr>
        <w:ind w:left="3600"/>
      </w:pPr>
    </w:p>
    <w:p w:rsidR="00D36EFC" w:rsidRPr="000772F2" w:rsidRDefault="003F41EB">
      <w:pPr>
        <w:ind w:left="3600"/>
      </w:pPr>
      <w:r w:rsidRPr="000772F2">
        <w:rPr>
          <w:rFonts w:ascii="Courier New" w:eastAsia="Courier New" w:hAnsi="Courier New" w:cs="Courier New"/>
          <w:color w:val="0070C0"/>
          <w:sz w:val="24"/>
          <w:szCs w:val="24"/>
        </w:rPr>
        <w:t>BSM, MCR, TWR</w:t>
      </w:r>
      <w:r w:rsidRPr="000772F2">
        <w:rPr>
          <w:rFonts w:ascii="Courier New" w:eastAsia="Courier New" w:hAnsi="Courier New" w:cs="Courier New"/>
          <w:i/>
          <w:color w:val="0070C0"/>
          <w:sz w:val="24"/>
          <w:szCs w:val="24"/>
        </w:rPr>
        <w:t>(Choir of three robots, they all dance</w:t>
      </w:r>
      <w:r w:rsidRPr="000772F2">
        <w:rPr>
          <w:rFonts w:ascii="Courier New" w:eastAsia="Courier New" w:hAnsi="Courier New" w:cs="Courier New"/>
          <w:i/>
          <w:sz w:val="24"/>
          <w:szCs w:val="24"/>
        </w:rPr>
        <w:t xml:space="preserve">) </w:t>
      </w:r>
    </w:p>
    <w:p w:rsidR="00D36EFC" w:rsidRPr="000772F2" w:rsidRDefault="00D36EFC">
      <w:pPr>
        <w:ind w:left="1620" w:right="1690"/>
      </w:pPr>
    </w:p>
    <w:p w:rsidR="00D36EFC" w:rsidRPr="000772F2" w:rsidRDefault="003F41EB">
      <w:pPr>
        <w:ind w:left="1620" w:right="1690"/>
      </w:pPr>
      <w:r w:rsidRPr="000772F2">
        <w:rPr>
          <w:sz w:val="24"/>
          <w:szCs w:val="24"/>
        </w:rPr>
        <w:t xml:space="preserve">Ro-bots  built for in-te-ra-ction, </w:t>
      </w:r>
    </w:p>
    <w:p w:rsidR="00D36EFC" w:rsidRPr="000772F2" w:rsidRDefault="003F41EB">
      <w:pPr>
        <w:ind w:left="1620" w:right="1690"/>
      </w:pPr>
      <w:r w:rsidRPr="000772F2">
        <w:rPr>
          <w:sz w:val="24"/>
          <w:szCs w:val="24"/>
        </w:rPr>
        <w:t xml:space="preserve">In-tel-li-gent con-ver-sa-tion, </w:t>
      </w:r>
      <w:r w:rsidRPr="000772F2">
        <w:rPr>
          <w:sz w:val="24"/>
          <w:szCs w:val="24"/>
        </w:rPr>
        <w:br/>
        <w:t xml:space="preserve">Creative improvisation, </w:t>
      </w:r>
    </w:p>
    <w:p w:rsidR="00D36EFC" w:rsidRPr="000772F2" w:rsidRDefault="003F41EB">
      <w:pPr>
        <w:ind w:left="1620" w:right="1690"/>
      </w:pPr>
      <w:r w:rsidRPr="000772F2">
        <w:rPr>
          <w:sz w:val="24"/>
          <w:szCs w:val="24"/>
        </w:rPr>
        <w:t>Practice, theory, abstraction.</w:t>
      </w:r>
    </w:p>
    <w:p w:rsidR="00D36EFC" w:rsidRPr="000772F2" w:rsidRDefault="003F41EB">
      <w:pPr>
        <w:ind w:left="1620" w:right="1690"/>
      </w:pPr>
      <w:r w:rsidRPr="000772F2">
        <w:rPr>
          <w:sz w:val="24"/>
          <w:szCs w:val="24"/>
        </w:rPr>
        <w:t xml:space="preserve">Kinematic, self-explaining, </w:t>
      </w:r>
    </w:p>
    <w:p w:rsidR="00D36EFC" w:rsidRDefault="003F41EB">
      <w:pPr>
        <w:ind w:left="1620" w:right="1690"/>
      </w:pPr>
      <w:r w:rsidRPr="000772F2">
        <w:rPr>
          <w:sz w:val="24"/>
          <w:szCs w:val="24"/>
        </w:rPr>
        <w:t xml:space="preserve">systematic, entertaining. </w:t>
      </w:r>
    </w:p>
    <w:p w:rsidR="00D36EFC" w:rsidRDefault="00D36EFC"/>
    <w:p w:rsidR="00D36EFC" w:rsidRPr="000772F2" w:rsidRDefault="003F41EB">
      <w:r>
        <w:rPr>
          <w:rFonts w:ascii="Courier New" w:eastAsia="Courier New" w:hAnsi="Courier New" w:cs="Courier New"/>
          <w:i/>
          <w:color w:val="0070C0"/>
          <w:sz w:val="24"/>
          <w:szCs w:val="24"/>
        </w:rPr>
        <w:t xml:space="preserve">MCR raises </w:t>
      </w:r>
      <w:r w:rsidRPr="000772F2">
        <w:rPr>
          <w:rFonts w:ascii="Courier New" w:eastAsia="Courier New" w:hAnsi="Courier New" w:cs="Courier New"/>
          <w:i/>
          <w:color w:val="0070C0"/>
          <w:sz w:val="24"/>
          <w:szCs w:val="24"/>
        </w:rPr>
        <w:t xml:space="preserve">the hand that was used for conducting. Robots become silent. </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STUDENT ASSISTANT</w:t>
      </w:r>
    </w:p>
    <w:p w:rsidR="00D36EFC" w:rsidRPr="000772F2" w:rsidRDefault="003F41EB">
      <w:pPr>
        <w:ind w:left="1620" w:right="1690"/>
      </w:pPr>
      <w:r w:rsidRPr="000772F2">
        <w:rPr>
          <w:rFonts w:ascii="Courier New" w:eastAsia="Courier New" w:hAnsi="Courier New" w:cs="Courier New"/>
          <w:sz w:val="24"/>
          <w:szCs w:val="24"/>
        </w:rPr>
        <w:t xml:space="preserve">Hopla, hopla, hoc, hoc, hoc. </w:t>
      </w:r>
      <w:r w:rsidRPr="000772F2">
        <w:rPr>
          <w:rFonts w:ascii="Courier New" w:eastAsia="Courier New" w:hAnsi="Courier New" w:cs="Courier New"/>
          <w:sz w:val="24"/>
          <w:szCs w:val="24"/>
        </w:rPr>
        <w:br/>
        <w:t xml:space="preserve">Hopla, hoc, hoc, hoc... </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 xml:space="preserve">BSM </w:t>
      </w:r>
      <w:r w:rsidRPr="000772F2">
        <w:rPr>
          <w:rFonts w:ascii="Courier New" w:eastAsia="Courier New" w:hAnsi="Courier New" w:cs="Courier New"/>
          <w:i/>
          <w:color w:val="0070C0"/>
          <w:sz w:val="24"/>
          <w:szCs w:val="24"/>
        </w:rPr>
        <w:t>(sings)</w:t>
      </w:r>
    </w:p>
    <w:p w:rsidR="00D36EFC" w:rsidRPr="000772F2" w:rsidRDefault="003F41EB">
      <w:pPr>
        <w:ind w:left="1620" w:right="1690"/>
      </w:pPr>
      <w:r w:rsidRPr="000772F2">
        <w:rPr>
          <w:sz w:val="24"/>
          <w:szCs w:val="24"/>
        </w:rPr>
        <w:t xml:space="preserve">Ro-bots  built for in-te-ra-ction, </w:t>
      </w:r>
    </w:p>
    <w:p w:rsidR="00D36EFC" w:rsidRPr="000772F2" w:rsidRDefault="003F41EB">
      <w:pPr>
        <w:ind w:left="1620" w:right="1690"/>
      </w:pPr>
      <w:r w:rsidRPr="000772F2">
        <w:rPr>
          <w:sz w:val="24"/>
          <w:szCs w:val="24"/>
        </w:rPr>
        <w:t xml:space="preserve">In-tel-li-gent con-ver-sa-tion, </w:t>
      </w:r>
      <w:r w:rsidRPr="000772F2">
        <w:rPr>
          <w:sz w:val="24"/>
          <w:szCs w:val="24"/>
        </w:rPr>
        <w:br/>
        <w:t xml:space="preserve">Creative improvisation, </w:t>
      </w:r>
    </w:p>
    <w:p w:rsidR="00D36EFC" w:rsidRPr="000772F2" w:rsidRDefault="003F41EB">
      <w:pPr>
        <w:ind w:left="1620" w:right="1690"/>
      </w:pPr>
      <w:r w:rsidRPr="000772F2">
        <w:rPr>
          <w:sz w:val="24"/>
          <w:szCs w:val="24"/>
        </w:rPr>
        <w:t>Practice, theory, abstraction.</w:t>
      </w:r>
    </w:p>
    <w:p w:rsidR="00D36EFC" w:rsidRPr="000772F2" w:rsidRDefault="003F41EB">
      <w:pPr>
        <w:ind w:left="1620" w:right="1690"/>
      </w:pPr>
      <w:r w:rsidRPr="000772F2">
        <w:rPr>
          <w:sz w:val="24"/>
          <w:szCs w:val="24"/>
        </w:rPr>
        <w:t xml:space="preserve">Kinematic, self-explaining, </w:t>
      </w:r>
    </w:p>
    <w:p w:rsidR="00D36EFC" w:rsidRPr="000772F2" w:rsidRDefault="003F41EB">
      <w:pPr>
        <w:ind w:left="1620" w:right="1690"/>
      </w:pPr>
      <w:r w:rsidRPr="000772F2">
        <w:rPr>
          <w:sz w:val="24"/>
          <w:szCs w:val="24"/>
        </w:rPr>
        <w:t xml:space="preserve">systematic, entertaining. </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 xml:space="preserve">MCR </w:t>
      </w:r>
    </w:p>
    <w:p w:rsidR="00D36EFC" w:rsidRPr="000772F2" w:rsidRDefault="003F41EB">
      <w:r w:rsidRPr="000772F2">
        <w:rPr>
          <w:rFonts w:ascii="Courier New" w:eastAsia="Courier New" w:hAnsi="Courier New" w:cs="Courier New"/>
          <w:sz w:val="24"/>
          <w:szCs w:val="24"/>
        </w:rPr>
        <w:t xml:space="preserve">           </w:t>
      </w:r>
      <w:r w:rsidRPr="000772F2">
        <w:rPr>
          <w:rFonts w:ascii="Courier New" w:eastAsia="Courier New" w:hAnsi="Courier New" w:cs="Courier New"/>
          <w:i/>
          <w:color w:val="0070C0"/>
          <w:sz w:val="24"/>
          <w:szCs w:val="24"/>
        </w:rPr>
        <w:t>(speaks to BSM, pointing to the audience)</w:t>
      </w:r>
    </w:p>
    <w:p w:rsidR="00D36EFC" w:rsidRDefault="003F41EB">
      <w:pPr>
        <w:ind w:left="1620" w:right="1690"/>
      </w:pPr>
      <w:r w:rsidRPr="000772F2">
        <w:rPr>
          <w:rFonts w:ascii="Courier New" w:eastAsia="Courier New" w:hAnsi="Courier New" w:cs="Courier New"/>
          <w:sz w:val="24"/>
          <w:szCs w:val="24"/>
        </w:rPr>
        <w:t>One moment! Our dream</w:t>
      </w:r>
      <w:r>
        <w:rPr>
          <w:rFonts w:ascii="Courier New" w:eastAsia="Courier New" w:hAnsi="Courier New" w:cs="Courier New"/>
          <w:sz w:val="24"/>
          <w:szCs w:val="24"/>
        </w:rPr>
        <w:t xml:space="preserve"> is not singing with us!</w:t>
      </w:r>
    </w:p>
    <w:p w:rsidR="00D36EFC" w:rsidRDefault="00D36EFC"/>
    <w:p w:rsidR="00D36EFC" w:rsidRDefault="003F41EB">
      <w:pPr>
        <w:ind w:left="3600"/>
      </w:pPr>
      <w:r>
        <w:rPr>
          <w:rFonts w:ascii="Courier New" w:eastAsia="Courier New" w:hAnsi="Courier New" w:cs="Courier New"/>
          <w:sz w:val="24"/>
          <w:szCs w:val="24"/>
        </w:rPr>
        <w:t xml:space="preserve">TWR </w:t>
      </w:r>
      <w:r>
        <w:rPr>
          <w:rFonts w:ascii="Courier New" w:eastAsia="Courier New" w:hAnsi="Courier New" w:cs="Courier New"/>
          <w:i/>
          <w:color w:val="0070C0"/>
          <w:sz w:val="24"/>
          <w:szCs w:val="24"/>
        </w:rPr>
        <w:t>(talks to MCR)</w:t>
      </w:r>
    </w:p>
    <w:p w:rsidR="00D36EFC" w:rsidRDefault="003F41EB">
      <w:pPr>
        <w:ind w:left="1620" w:right="1690"/>
      </w:pPr>
      <w:r>
        <w:rPr>
          <w:rFonts w:ascii="Courier New" w:eastAsia="Courier New" w:hAnsi="Courier New" w:cs="Courier New"/>
          <w:sz w:val="24"/>
          <w:szCs w:val="24"/>
        </w:rPr>
        <w:lastRenderedPageBreak/>
        <w:t>It’s not?</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(talks to TWR and BSM)</w:t>
      </w:r>
    </w:p>
    <w:p w:rsidR="00D36EFC" w:rsidRDefault="003F41EB">
      <w:pPr>
        <w:ind w:left="1620" w:right="1690"/>
      </w:pPr>
      <w:r>
        <w:rPr>
          <w:rFonts w:ascii="Courier New" w:eastAsia="Courier New" w:hAnsi="Courier New" w:cs="Courier New"/>
          <w:sz w:val="24"/>
          <w:szCs w:val="24"/>
        </w:rPr>
        <w:t>Nope.</w:t>
      </w:r>
    </w:p>
    <w:p w:rsidR="00D36EFC" w:rsidRDefault="00D36EFC"/>
    <w:p w:rsidR="00D36EFC" w:rsidRDefault="003F41EB">
      <w:pPr>
        <w:ind w:left="3600"/>
      </w:pPr>
      <w:r>
        <w:rPr>
          <w:rFonts w:ascii="Courier New" w:eastAsia="Courier New" w:hAnsi="Courier New" w:cs="Courier New"/>
          <w:sz w:val="24"/>
          <w:szCs w:val="24"/>
        </w:rPr>
        <w:t xml:space="preserve">BSM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(comes to the front of the stage </w:t>
      </w:r>
    </w:p>
    <w:p w:rsidR="00D36EFC" w:rsidRDefault="003F41EB">
      <w:r>
        <w:rPr>
          <w:rFonts w:ascii="Courier New" w:eastAsia="Courier New" w:hAnsi="Courier New" w:cs="Courier New"/>
          <w:i/>
          <w:color w:val="0070C0"/>
          <w:sz w:val="24"/>
          <w:szCs w:val="24"/>
        </w:rPr>
        <w:t xml:space="preserve">            and speaks to the audience)</w:t>
      </w:r>
    </w:p>
    <w:p w:rsidR="00D36EFC" w:rsidRDefault="003F41EB">
      <w:pPr>
        <w:ind w:left="1620" w:right="1690"/>
      </w:pPr>
      <w:r>
        <w:rPr>
          <w:rFonts w:ascii="Courier New" w:eastAsia="Courier New" w:hAnsi="Courier New" w:cs="Courier New"/>
          <w:sz w:val="24"/>
          <w:szCs w:val="24"/>
        </w:rPr>
        <w:t>Our Respected, Dreamed Up, Audience! This is not too difficult. Did you hear how well Mister Student sung? Just give it a try!</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r>
        <w:rPr>
          <w:rFonts w:ascii="Courier New" w:eastAsia="Courier New" w:hAnsi="Courier New" w:cs="Courier New"/>
          <w:i/>
          <w:color w:val="0070C0"/>
          <w:sz w:val="24"/>
          <w:szCs w:val="24"/>
        </w:rPr>
        <w:t xml:space="preserve">           (begs the MCR)</w:t>
      </w:r>
    </w:p>
    <w:p w:rsidR="00D36EFC" w:rsidRDefault="003F41EB">
      <w:pPr>
        <w:ind w:left="1620" w:right="1690"/>
      </w:pPr>
      <w:r>
        <w:rPr>
          <w:rFonts w:ascii="Courier New" w:eastAsia="Courier New" w:hAnsi="Courier New" w:cs="Courier New"/>
          <w:sz w:val="24"/>
          <w:szCs w:val="24"/>
        </w:rPr>
        <w:t xml:space="preserve">Can I sing again too? Hopla, hopla... </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(to Student Assistent).</w:t>
      </w:r>
    </w:p>
    <w:p w:rsidR="00D36EFC" w:rsidRPr="000772F2" w:rsidRDefault="003F41EB">
      <w:pPr>
        <w:ind w:left="1620" w:right="1690"/>
      </w:pPr>
      <w:r w:rsidRPr="000772F2">
        <w:rPr>
          <w:rFonts w:ascii="Courier New" w:eastAsia="Courier New" w:hAnsi="Courier New" w:cs="Courier New"/>
          <w:sz w:val="24"/>
          <w:szCs w:val="24"/>
        </w:rPr>
        <w:t xml:space="preserve">Naturally! You are welcome! </w:t>
      </w:r>
    </w:p>
    <w:p w:rsidR="00D36EFC" w:rsidRPr="000772F2" w:rsidRDefault="00D36EFC"/>
    <w:p w:rsidR="00D36EFC" w:rsidRPr="000772F2" w:rsidRDefault="003F41EB">
      <w:pPr>
        <w:ind w:left="3600"/>
      </w:pPr>
      <w:r w:rsidRPr="000772F2">
        <w:rPr>
          <w:rFonts w:ascii="Courier New" w:eastAsia="Courier New" w:hAnsi="Courier New" w:cs="Courier New"/>
          <w:sz w:val="24"/>
          <w:szCs w:val="24"/>
        </w:rPr>
        <w:t>MCR, BSM, TWR, STUDENT ASSISTANT</w:t>
      </w:r>
      <w:r w:rsidRPr="000772F2">
        <w:rPr>
          <w:rFonts w:ascii="Courier New" w:eastAsia="Courier New" w:hAnsi="Courier New" w:cs="Courier New"/>
          <w:sz w:val="24"/>
          <w:szCs w:val="24"/>
        </w:rPr>
        <w:br/>
      </w:r>
      <w:r w:rsidRPr="000772F2">
        <w:rPr>
          <w:rFonts w:ascii="Courier New" w:eastAsia="Courier New" w:hAnsi="Courier New" w:cs="Courier New"/>
          <w:i/>
          <w:color w:val="0070C0"/>
          <w:sz w:val="24"/>
          <w:szCs w:val="24"/>
        </w:rPr>
        <w:t xml:space="preserve">(they sing the refrain, they all dance together) </w:t>
      </w:r>
    </w:p>
    <w:p w:rsidR="00D36EFC" w:rsidRPr="000772F2" w:rsidRDefault="003F41EB">
      <w:pPr>
        <w:ind w:left="1620" w:right="1690"/>
      </w:pPr>
      <w:r w:rsidRPr="000772F2">
        <w:rPr>
          <w:i/>
          <w:sz w:val="24"/>
          <w:szCs w:val="24"/>
        </w:rPr>
        <w:t>Robots talk, play, and  can sing.</w:t>
      </w:r>
    </w:p>
    <w:p w:rsidR="00D36EFC" w:rsidRPr="000772F2" w:rsidRDefault="003F41EB">
      <w:pPr>
        <w:ind w:left="1620" w:right="1690"/>
      </w:pPr>
      <w:r w:rsidRPr="000772F2">
        <w:rPr>
          <w:i/>
          <w:sz w:val="24"/>
          <w:szCs w:val="24"/>
        </w:rPr>
        <w:t xml:space="preserve">Ma-chi-nes - kick-ing, dan-cing, </w:t>
      </w:r>
    </w:p>
    <w:p w:rsidR="00D36EFC" w:rsidRPr="000772F2" w:rsidRDefault="003F41EB">
      <w:pPr>
        <w:ind w:left="1620" w:right="1690"/>
      </w:pPr>
      <w:r w:rsidRPr="000772F2">
        <w:rPr>
          <w:i/>
          <w:sz w:val="22"/>
          <w:szCs w:val="22"/>
        </w:rPr>
        <w:t xml:space="preserve">Twis-ting their arms, swin-ging butts, </w:t>
      </w:r>
    </w:p>
    <w:p w:rsidR="00D36EFC" w:rsidRPr="000772F2" w:rsidRDefault="003F41EB">
      <w:pPr>
        <w:ind w:left="1620" w:right="1690"/>
      </w:pPr>
      <w:r w:rsidRPr="000772F2">
        <w:rPr>
          <w:i/>
          <w:sz w:val="22"/>
          <w:szCs w:val="22"/>
        </w:rPr>
        <w:t xml:space="preserve">New ma-chi-nes, our ro-bots, </w:t>
      </w:r>
    </w:p>
    <w:p w:rsidR="00D36EFC" w:rsidRPr="000772F2" w:rsidRDefault="00D36EFC">
      <w:pPr>
        <w:ind w:left="1620" w:right="1690"/>
      </w:pPr>
    </w:p>
    <w:p w:rsidR="00D36EFC" w:rsidRPr="000772F2" w:rsidRDefault="003F41EB">
      <w:pPr>
        <w:ind w:left="1620" w:right="1690"/>
      </w:pPr>
      <w:r w:rsidRPr="000772F2">
        <w:rPr>
          <w:i/>
          <w:sz w:val="22"/>
          <w:szCs w:val="22"/>
        </w:rPr>
        <w:t>Discs, ca-me-ras and soft-ware</w:t>
      </w:r>
    </w:p>
    <w:p w:rsidR="00D36EFC" w:rsidRPr="000772F2" w:rsidRDefault="003F41EB">
      <w:pPr>
        <w:ind w:left="1620" w:right="1690"/>
      </w:pPr>
      <w:r w:rsidRPr="000772F2">
        <w:rPr>
          <w:i/>
          <w:sz w:val="22"/>
          <w:szCs w:val="22"/>
        </w:rPr>
        <w:t xml:space="preserve">Hard-ware, firm-ware, all is there. </w:t>
      </w:r>
    </w:p>
    <w:p w:rsidR="00D36EFC" w:rsidRPr="000772F2" w:rsidRDefault="003F41EB">
      <w:pPr>
        <w:ind w:left="1620" w:right="1690"/>
      </w:pPr>
      <w:r w:rsidRPr="000772F2">
        <w:rPr>
          <w:i/>
          <w:sz w:val="22"/>
          <w:szCs w:val="22"/>
        </w:rPr>
        <w:t>Everybody comes to know</w:t>
      </w:r>
    </w:p>
    <w:p w:rsidR="00D36EFC" w:rsidRPr="000772F2" w:rsidRDefault="003F41EB">
      <w:pPr>
        <w:ind w:left="1620" w:right="1690"/>
      </w:pPr>
      <w:r w:rsidRPr="000772F2">
        <w:rPr>
          <w:i/>
          <w:sz w:val="22"/>
          <w:szCs w:val="22"/>
        </w:rPr>
        <w:t>Famous Port-land Cy-ber Show,</w:t>
      </w:r>
    </w:p>
    <w:p w:rsidR="00D36EFC" w:rsidRPr="000772F2" w:rsidRDefault="003F41EB">
      <w:pPr>
        <w:ind w:left="1620" w:right="1690"/>
      </w:pPr>
      <w:r w:rsidRPr="000772F2">
        <w:rPr>
          <w:i/>
          <w:sz w:val="22"/>
          <w:szCs w:val="22"/>
        </w:rPr>
        <w:t>Stu-dents sing, ro-bots dance rock,</w:t>
      </w:r>
    </w:p>
    <w:p w:rsidR="00D36EFC" w:rsidRDefault="003F41EB">
      <w:pPr>
        <w:ind w:left="1620" w:right="1690"/>
      </w:pPr>
      <w:r w:rsidRPr="000772F2">
        <w:rPr>
          <w:i/>
          <w:sz w:val="22"/>
          <w:szCs w:val="22"/>
        </w:rPr>
        <w:t xml:space="preserve">Hopla, hopla, hoc, hoc, hoc. </w:t>
      </w:r>
      <w:r w:rsidRPr="000772F2">
        <w:rPr>
          <w:i/>
          <w:sz w:val="22"/>
          <w:szCs w:val="22"/>
        </w:rPr>
        <w:br/>
        <w:t>Hopla, hopla, hoc, hoc, hoc...</w:t>
      </w:r>
    </w:p>
    <w:p w:rsidR="00D36EFC" w:rsidRDefault="00D36EFC"/>
    <w:p w:rsidR="00D36EFC" w:rsidRDefault="003F41EB">
      <w:r>
        <w:rPr>
          <w:rFonts w:ascii="Courier New" w:eastAsia="Courier New" w:hAnsi="Courier New" w:cs="Courier New"/>
          <w:i/>
          <w:sz w:val="24"/>
          <w:szCs w:val="24"/>
        </w:rPr>
        <w:t xml:space="preserve">Ideally, the audience should sing: „hopla, hopla hoc, hoc, hoc”, but just in case it would be safer if the voice of the </w:t>
      </w:r>
      <w:r>
        <w:rPr>
          <w:rFonts w:ascii="Courier New" w:eastAsia="Courier New" w:hAnsi="Courier New" w:cs="Courier New"/>
          <w:sz w:val="24"/>
          <w:szCs w:val="24"/>
        </w:rPr>
        <w:t xml:space="preserve">STUDENT ASSISTANT </w:t>
      </w:r>
      <w:r>
        <w:rPr>
          <w:rFonts w:ascii="Courier New" w:eastAsia="Courier New" w:hAnsi="Courier New" w:cs="Courier New"/>
          <w:i/>
          <w:sz w:val="24"/>
          <w:szCs w:val="24"/>
        </w:rPr>
        <w:t>will sing as well.</w:t>
      </w:r>
    </w:p>
    <w:p w:rsidR="00D36EFC" w:rsidRDefault="003F41EB">
      <w:r>
        <w:rPr>
          <w:rFonts w:ascii="Courier New" w:eastAsia="Courier New" w:hAnsi="Courier New" w:cs="Courier New"/>
          <w:i/>
          <w:sz w:val="24"/>
          <w:szCs w:val="24"/>
        </w:rPr>
        <w:t xml:space="preserve"> </w:t>
      </w:r>
    </w:p>
    <w:p w:rsidR="00D36EFC" w:rsidRDefault="00D36EFC"/>
    <w:p w:rsidR="00D36EFC" w:rsidRDefault="003F41EB">
      <w:r>
        <w:rPr>
          <w:rFonts w:ascii="Courier New" w:eastAsia="Courier New" w:hAnsi="Courier New" w:cs="Courier New"/>
          <w:i/>
          <w:sz w:val="24"/>
          <w:szCs w:val="24"/>
        </w:rPr>
        <w:t xml:space="preserve">MCR terminates conducting. </w:t>
      </w:r>
    </w:p>
    <w:p w:rsidR="00D36EFC" w:rsidRDefault="003F41EB">
      <w:r>
        <w:rPr>
          <w:rFonts w:ascii="Courier New" w:eastAsia="Courier New" w:hAnsi="Courier New" w:cs="Courier New"/>
          <w:i/>
          <w:color w:val="0000FF"/>
          <w:sz w:val="24"/>
          <w:szCs w:val="24"/>
        </w:rPr>
        <w:t>MUSIC: orchestra executes very rich classical terminating cadence</w:t>
      </w:r>
    </w:p>
    <w:p w:rsidR="00D36EFC" w:rsidRDefault="00D36EFC"/>
    <w:p w:rsidR="00D36EFC" w:rsidRDefault="003F41EB">
      <w:r>
        <w:rPr>
          <w:rFonts w:ascii="Courier New" w:eastAsia="Courier New" w:hAnsi="Courier New" w:cs="Courier New"/>
          <w:b/>
          <w:sz w:val="40"/>
          <w:szCs w:val="40"/>
          <w:u w:val="single"/>
        </w:rPr>
        <w:t xml:space="preserve">Scene </w:t>
      </w:r>
      <w:r w:rsidRPr="000772F2">
        <w:rPr>
          <w:rFonts w:ascii="Courier New" w:eastAsia="Courier New" w:hAnsi="Courier New" w:cs="Courier New"/>
          <w:b/>
          <w:color w:val="FF0000"/>
          <w:sz w:val="40"/>
          <w:szCs w:val="40"/>
          <w:u w:val="single"/>
        </w:rPr>
        <w:t>B9</w:t>
      </w:r>
      <w:r>
        <w:rPr>
          <w:rFonts w:ascii="Courier New" w:eastAsia="Courier New" w:hAnsi="Courier New" w:cs="Courier New"/>
          <w:b/>
          <w:sz w:val="40"/>
          <w:szCs w:val="40"/>
          <w:u w:val="single"/>
        </w:rPr>
        <w:t xml:space="preserve"> (Robots </w:t>
      </w:r>
      <w:r w:rsidRPr="000772F2">
        <w:rPr>
          <w:rFonts w:ascii="Courier New" w:eastAsia="Courier New" w:hAnsi="Courier New" w:cs="Courier New"/>
          <w:b/>
          <w:color w:val="FF0000"/>
          <w:sz w:val="40"/>
          <w:szCs w:val="40"/>
          <w:u w:val="single"/>
        </w:rPr>
        <w:t xml:space="preserve">TWR, MCR </w:t>
      </w:r>
      <w:r>
        <w:rPr>
          <w:rFonts w:ascii="Courier New" w:eastAsia="Courier New" w:hAnsi="Courier New" w:cs="Courier New"/>
          <w:b/>
          <w:sz w:val="40"/>
          <w:szCs w:val="40"/>
          <w:u w:val="single"/>
        </w:rPr>
        <w:t xml:space="preserve">and </w:t>
      </w:r>
      <w:r w:rsidRPr="000772F2">
        <w:rPr>
          <w:rFonts w:ascii="Courier New" w:eastAsia="Courier New" w:hAnsi="Courier New" w:cs="Courier New"/>
          <w:b/>
          <w:color w:val="FF0000"/>
          <w:sz w:val="40"/>
          <w:szCs w:val="40"/>
          <w:u w:val="single"/>
        </w:rPr>
        <w:t>BSM</w:t>
      </w:r>
      <w:r>
        <w:rPr>
          <w:rFonts w:ascii="Courier New" w:eastAsia="Courier New" w:hAnsi="Courier New" w:cs="Courier New"/>
          <w:b/>
          <w:sz w:val="40"/>
          <w:szCs w:val="40"/>
          <w:u w:val="single"/>
        </w:rPr>
        <w:t xml:space="preserve">, </w:t>
      </w:r>
      <w:r w:rsidRPr="000772F2">
        <w:rPr>
          <w:rFonts w:ascii="Courier New" w:eastAsia="Courier New" w:hAnsi="Courier New" w:cs="Courier New"/>
          <w:b/>
          <w:color w:val="5B9BD5" w:themeColor="accent1"/>
          <w:sz w:val="40"/>
          <w:szCs w:val="40"/>
          <w:u w:val="single"/>
        </w:rPr>
        <w:t>Professor, Student</w:t>
      </w:r>
      <w:r>
        <w:rPr>
          <w:rFonts w:ascii="Courier New" w:eastAsia="Courier New" w:hAnsi="Courier New" w:cs="Courier New"/>
          <w:b/>
          <w:sz w:val="40"/>
          <w:szCs w:val="40"/>
          <w:u w:val="single"/>
        </w:rPr>
        <w:t>)</w:t>
      </w:r>
    </w:p>
    <w:p w:rsidR="00D36EFC" w:rsidRDefault="00D36EFC"/>
    <w:p w:rsidR="00D36EFC" w:rsidRDefault="003F41EB">
      <w:r>
        <w:rPr>
          <w:rFonts w:ascii="Courier New" w:eastAsia="Courier New" w:hAnsi="Courier New" w:cs="Courier New"/>
          <w:i/>
          <w:color w:val="FF0000"/>
          <w:sz w:val="24"/>
          <w:szCs w:val="24"/>
        </w:rPr>
        <w:t>ANIMATION 11: continuation of the teledisc, this time with effective images of fountains and fireworks.</w:t>
      </w:r>
      <w:r w:rsidR="008E6A7A" w:rsidRPr="008E6A7A">
        <w:rPr>
          <w:rFonts w:ascii="Courier New" w:eastAsia="Courier New" w:hAnsi="Courier New" w:cs="Courier New"/>
          <w:b/>
          <w:i/>
          <w:color w:val="FF0000"/>
          <w:sz w:val="28"/>
          <w:szCs w:val="24"/>
          <w:highlight w:val="yellow"/>
        </w:rPr>
        <w:t xml:space="preserve"> DO NOT WORRY ABOUT ANIMATION. MAREK PERKOWSKI WILL DO THIS.</w:t>
      </w:r>
    </w:p>
    <w:p w:rsidR="00D36EFC" w:rsidRDefault="00D36EFC">
      <w:pPr>
        <w:ind w:left="3600"/>
      </w:pPr>
    </w:p>
    <w:p w:rsidR="00D36EFC" w:rsidRDefault="003F41EB">
      <w:pPr>
        <w:ind w:left="3600"/>
      </w:pPr>
      <w:r>
        <w:rPr>
          <w:rFonts w:ascii="Courier New" w:eastAsia="Courier New" w:hAnsi="Courier New" w:cs="Courier New"/>
          <w:sz w:val="24"/>
          <w:szCs w:val="24"/>
        </w:rPr>
        <w:t xml:space="preserve">TWR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(approaches MCR and BSM and congratulates </w:t>
      </w:r>
    </w:p>
    <w:p w:rsidR="00D36EFC" w:rsidRDefault="003F41EB">
      <w:r>
        <w:rPr>
          <w:rFonts w:ascii="Courier New" w:eastAsia="Courier New" w:hAnsi="Courier New" w:cs="Courier New"/>
          <w:i/>
          <w:color w:val="0070C0"/>
          <w:sz w:val="24"/>
          <w:szCs w:val="24"/>
        </w:rPr>
        <w:t xml:space="preserve">            them by shaking hands)</w:t>
      </w:r>
    </w:p>
    <w:p w:rsidR="00D36EFC" w:rsidRDefault="003F41EB">
      <w:pPr>
        <w:ind w:left="1620" w:right="1690"/>
      </w:pPr>
      <w:r>
        <w:rPr>
          <w:rFonts w:ascii="Courier New" w:eastAsia="Courier New" w:hAnsi="Courier New" w:cs="Courier New"/>
          <w:sz w:val="24"/>
          <w:szCs w:val="24"/>
        </w:rPr>
        <w:t xml:space="preserve">Quite a good show. It came together well. So, are we creating the next song? </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(to the audience)</w:t>
      </w:r>
      <w:r>
        <w:rPr>
          <w:rFonts w:ascii="Courier New" w:eastAsia="Courier New" w:hAnsi="Courier New" w:cs="Courier New"/>
          <w:sz w:val="24"/>
          <w:szCs w:val="24"/>
        </w:rPr>
        <w:t xml:space="preserve"> </w:t>
      </w:r>
    </w:p>
    <w:p w:rsidR="00D36EFC" w:rsidRDefault="003F41EB">
      <w:pPr>
        <w:ind w:left="1620" w:right="1690"/>
      </w:pPr>
      <w:r>
        <w:rPr>
          <w:rFonts w:ascii="Courier New" w:eastAsia="Courier New" w:hAnsi="Courier New" w:cs="Courier New"/>
          <w:sz w:val="24"/>
          <w:szCs w:val="24"/>
        </w:rPr>
        <w:t xml:space="preserve">Creating a song immediately, now? Seriously? I would like to disconnect myself for a while. The audience is tired </w:t>
      </w:r>
      <w:r>
        <w:rPr>
          <w:rFonts w:ascii="Courier New" w:eastAsia="Courier New" w:hAnsi="Courier New" w:cs="Courier New"/>
          <w:i/>
          <w:color w:val="0070C0"/>
          <w:sz w:val="24"/>
          <w:szCs w:val="24"/>
        </w:rPr>
        <w:t>(points to some person in the audience).</w:t>
      </w:r>
    </w:p>
    <w:p w:rsidR="00D36EFC" w:rsidRDefault="00D36EFC"/>
    <w:p w:rsidR="00D36EFC" w:rsidRDefault="003F41EB">
      <w:pPr>
        <w:ind w:left="3600"/>
      </w:pPr>
      <w:r>
        <w:rPr>
          <w:rFonts w:ascii="Courier New" w:eastAsia="Courier New" w:hAnsi="Courier New" w:cs="Courier New"/>
          <w:sz w:val="24"/>
          <w:szCs w:val="24"/>
        </w:rPr>
        <w:t>BSM</w:t>
      </w:r>
    </w:p>
    <w:p w:rsidR="00D36EFC" w:rsidRDefault="003F41EB">
      <w:pPr>
        <w:ind w:left="1620" w:right="1690"/>
      </w:pPr>
      <w:r>
        <w:rPr>
          <w:rFonts w:ascii="Courier New" w:eastAsia="Courier New" w:hAnsi="Courier New" w:cs="Courier New"/>
          <w:i/>
          <w:color w:val="0070C0"/>
          <w:sz w:val="24"/>
          <w:szCs w:val="24"/>
        </w:rPr>
        <w:t>(to MRT and MCR)</w:t>
      </w:r>
      <w:r>
        <w:rPr>
          <w:rFonts w:ascii="Courier New" w:eastAsia="Courier New" w:hAnsi="Courier New" w:cs="Courier New"/>
          <w:sz w:val="24"/>
          <w:szCs w:val="24"/>
        </w:rPr>
        <w:t xml:space="preserve"> Me too. </w:t>
      </w:r>
    </w:p>
    <w:p w:rsidR="00D36EFC" w:rsidRDefault="003F41EB">
      <w:pPr>
        <w:ind w:left="1620" w:right="1690"/>
      </w:pPr>
      <w:r>
        <w:rPr>
          <w:rFonts w:ascii="Courier New" w:eastAsia="Courier New" w:hAnsi="Courier New" w:cs="Courier New"/>
          <w:i/>
          <w:color w:val="0070C0"/>
          <w:sz w:val="24"/>
          <w:szCs w:val="24"/>
        </w:rPr>
        <w:t xml:space="preserve">(approaches Student Assistant) </w:t>
      </w:r>
      <w:r>
        <w:rPr>
          <w:rFonts w:ascii="Courier New" w:eastAsia="Courier New" w:hAnsi="Courier New" w:cs="Courier New"/>
          <w:sz w:val="24"/>
          <w:szCs w:val="24"/>
        </w:rPr>
        <w:t>Mister Student, can you disconnect us? We have worked a little bit.</w:t>
      </w:r>
    </w:p>
    <w:p w:rsidR="00D36EFC" w:rsidRDefault="00D36EFC">
      <w:pPr>
        <w:ind w:left="3600"/>
      </w:pPr>
    </w:p>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i/>
          <w:color w:val="0070C0"/>
          <w:sz w:val="24"/>
          <w:szCs w:val="24"/>
        </w:rPr>
        <w:t>(disapointed, talks to BSM)</w:t>
      </w:r>
      <w:r>
        <w:rPr>
          <w:rFonts w:ascii="Courier New" w:eastAsia="Courier New" w:hAnsi="Courier New" w:cs="Courier New"/>
          <w:sz w:val="24"/>
          <w:szCs w:val="24"/>
        </w:rPr>
        <w:t xml:space="preserve"> Will we not sing any longer?</w:t>
      </w:r>
    </w:p>
    <w:p w:rsidR="00D36EFC" w:rsidRDefault="00D36EFC"/>
    <w:p w:rsidR="00D36EFC" w:rsidRDefault="003F41EB">
      <w:pPr>
        <w:ind w:left="3600"/>
      </w:pPr>
      <w:r>
        <w:rPr>
          <w:rFonts w:ascii="Courier New" w:eastAsia="Courier New" w:hAnsi="Courier New" w:cs="Courier New"/>
          <w:sz w:val="24"/>
          <w:szCs w:val="24"/>
        </w:rPr>
        <w:t xml:space="preserve">BSM </w:t>
      </w:r>
      <w:r>
        <w:rPr>
          <w:rFonts w:ascii="Courier New" w:eastAsia="Courier New" w:hAnsi="Courier New" w:cs="Courier New"/>
          <w:i/>
          <w:color w:val="0070C0"/>
          <w:sz w:val="24"/>
          <w:szCs w:val="24"/>
        </w:rPr>
        <w:t>(to Student Assistant)</w:t>
      </w:r>
    </w:p>
    <w:p w:rsidR="00D36EFC" w:rsidRDefault="003F41EB">
      <w:pPr>
        <w:ind w:left="1620" w:right="1690"/>
      </w:pPr>
      <w:r>
        <w:rPr>
          <w:rFonts w:ascii="Courier New" w:eastAsia="Courier New" w:hAnsi="Courier New" w:cs="Courier New"/>
          <w:sz w:val="24"/>
          <w:szCs w:val="24"/>
        </w:rPr>
        <w:t>I would prefer not. My circuits are overheated.</w:t>
      </w:r>
    </w:p>
    <w:p w:rsidR="00D36EFC" w:rsidRDefault="00D36EFC"/>
    <w:p w:rsidR="00D36EFC" w:rsidRDefault="003F41EB">
      <w:pPr>
        <w:ind w:left="3600"/>
      </w:pPr>
      <w:r>
        <w:rPr>
          <w:rFonts w:ascii="Courier New" w:eastAsia="Courier New" w:hAnsi="Courier New" w:cs="Courier New"/>
          <w:sz w:val="24"/>
          <w:szCs w:val="24"/>
        </w:rPr>
        <w:t xml:space="preserve">MCR </w:t>
      </w:r>
      <w:r>
        <w:rPr>
          <w:rFonts w:ascii="Courier New" w:eastAsia="Courier New" w:hAnsi="Courier New" w:cs="Courier New"/>
          <w:i/>
          <w:color w:val="0070C0"/>
          <w:sz w:val="24"/>
          <w:szCs w:val="24"/>
        </w:rPr>
        <w:t xml:space="preserve">(to Student Assistant) </w:t>
      </w:r>
    </w:p>
    <w:p w:rsidR="00D36EFC" w:rsidRDefault="003F41EB">
      <w:pPr>
        <w:ind w:left="1620" w:right="1690"/>
      </w:pPr>
      <w:r>
        <w:rPr>
          <w:rFonts w:ascii="Courier New" w:eastAsia="Courier New" w:hAnsi="Courier New" w:cs="Courier New"/>
          <w:sz w:val="24"/>
          <w:szCs w:val="24"/>
        </w:rPr>
        <w:t>I would also like to reset myself for a bit!</w:t>
      </w:r>
    </w:p>
    <w:p w:rsidR="00D36EFC" w:rsidRDefault="00D36EFC"/>
    <w:p w:rsidR="00D36EFC" w:rsidRDefault="003F41EB">
      <w:pPr>
        <w:ind w:left="3600"/>
      </w:pPr>
      <w:r>
        <w:rPr>
          <w:rFonts w:ascii="Courier New" w:eastAsia="Courier New" w:hAnsi="Courier New" w:cs="Courier New"/>
          <w:sz w:val="24"/>
          <w:szCs w:val="24"/>
        </w:rPr>
        <w:t>TWR</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(to MCR and BSM)</w:t>
      </w:r>
      <w:r>
        <w:rPr>
          <w:rFonts w:ascii="Courier New" w:eastAsia="Courier New" w:hAnsi="Courier New" w:cs="Courier New"/>
          <w:sz w:val="24"/>
          <w:szCs w:val="24"/>
        </w:rPr>
        <w:t xml:space="preserve"> Maybe you are both right.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(to Student Assistant) </w:t>
      </w:r>
      <w:r>
        <w:rPr>
          <w:rFonts w:ascii="Courier New" w:eastAsia="Courier New" w:hAnsi="Courier New" w:cs="Courier New"/>
          <w:sz w:val="24"/>
          <w:szCs w:val="24"/>
        </w:rPr>
        <w:t xml:space="preserve">Mister Assistant, </w:t>
      </w:r>
    </w:p>
    <w:p w:rsidR="00D36EFC" w:rsidRDefault="003F41EB">
      <w:r>
        <w:rPr>
          <w:rFonts w:ascii="Courier New" w:eastAsia="Courier New" w:hAnsi="Courier New" w:cs="Courier New"/>
          <w:sz w:val="24"/>
          <w:szCs w:val="24"/>
        </w:rPr>
        <w:t xml:space="preserve">           please turn us off. </w:t>
      </w:r>
    </w:p>
    <w:p w:rsidR="00D36EFC" w:rsidRDefault="003F41EB">
      <w:r>
        <w:rPr>
          <w:rFonts w:ascii="Courier New" w:eastAsia="Courier New" w:hAnsi="Courier New" w:cs="Courier New"/>
          <w:sz w:val="24"/>
          <w:szCs w:val="24"/>
        </w:rPr>
        <w:t xml:space="preserve">           </w:t>
      </w:r>
      <w:r>
        <w:rPr>
          <w:rFonts w:ascii="Courier New" w:eastAsia="Courier New" w:hAnsi="Courier New" w:cs="Courier New"/>
          <w:i/>
          <w:color w:val="0070C0"/>
          <w:sz w:val="24"/>
          <w:szCs w:val="24"/>
        </w:rPr>
        <w:t xml:space="preserve">(to the audience) </w:t>
      </w:r>
      <w:r>
        <w:rPr>
          <w:rFonts w:ascii="Courier New" w:eastAsia="Courier New" w:hAnsi="Courier New" w:cs="Courier New"/>
          <w:sz w:val="24"/>
          <w:szCs w:val="24"/>
        </w:rPr>
        <w:t xml:space="preserve">Maybe, I will dream </w:t>
      </w:r>
    </w:p>
    <w:p w:rsidR="00D36EFC" w:rsidRDefault="003F41EB">
      <w:r>
        <w:rPr>
          <w:rFonts w:ascii="Courier New" w:eastAsia="Courier New" w:hAnsi="Courier New" w:cs="Courier New"/>
          <w:sz w:val="24"/>
          <w:szCs w:val="24"/>
        </w:rPr>
        <w:t xml:space="preserve">           new audiences and new songs. </w:t>
      </w:r>
    </w:p>
    <w:p w:rsidR="00D36EFC" w:rsidRDefault="00D36EFC"/>
    <w:p w:rsidR="00D36EFC" w:rsidRDefault="003F41EB">
      <w:pPr>
        <w:ind w:left="3600"/>
      </w:pPr>
      <w:r>
        <w:rPr>
          <w:rFonts w:ascii="Courier New" w:eastAsia="Courier New" w:hAnsi="Courier New" w:cs="Courier New"/>
          <w:sz w:val="24"/>
          <w:szCs w:val="24"/>
        </w:rPr>
        <w:t>STUDENT ASSISTANT</w:t>
      </w:r>
    </w:p>
    <w:p w:rsidR="00D36EFC" w:rsidRDefault="003F41EB">
      <w:pPr>
        <w:ind w:left="1620" w:right="1690"/>
      </w:pPr>
      <w:r>
        <w:rPr>
          <w:rFonts w:ascii="Courier New" w:eastAsia="Courier New" w:hAnsi="Courier New" w:cs="Courier New"/>
          <w:sz w:val="24"/>
          <w:szCs w:val="24"/>
        </w:rPr>
        <w:t xml:space="preserve">As you wish. Mister Professor told, that if you want something on your own, then so be it. Attention! I turn the robots off! </w:t>
      </w:r>
      <w:r>
        <w:rPr>
          <w:rFonts w:ascii="Courier New" w:eastAsia="Courier New" w:hAnsi="Courier New" w:cs="Courier New"/>
          <w:i/>
          <w:color w:val="0070C0"/>
          <w:sz w:val="24"/>
          <w:szCs w:val="24"/>
        </w:rPr>
        <w:t>(he sings as before)</w:t>
      </w:r>
      <w:r>
        <w:rPr>
          <w:rFonts w:ascii="Courier New" w:eastAsia="Courier New" w:hAnsi="Courier New" w:cs="Courier New"/>
          <w:sz w:val="24"/>
          <w:szCs w:val="24"/>
        </w:rPr>
        <w:t xml:space="preserve"> Hopla, hopla, hoc, hoc, hoc.</w:t>
      </w:r>
    </w:p>
    <w:p w:rsidR="00D36EFC" w:rsidRDefault="00D36EFC"/>
    <w:p w:rsidR="00D36EFC" w:rsidRDefault="003F41EB">
      <w:r>
        <w:rPr>
          <w:rFonts w:ascii="Courier New" w:eastAsia="Courier New" w:hAnsi="Courier New" w:cs="Courier New"/>
          <w:i/>
          <w:color w:val="0070C0"/>
          <w:sz w:val="24"/>
          <w:szCs w:val="24"/>
        </w:rPr>
        <w:t>The light in the audience is set on, the robots became motionless. The stage is half-dark.</w:t>
      </w:r>
    </w:p>
    <w:p w:rsidR="00D36EFC" w:rsidRDefault="00D36EFC"/>
    <w:p w:rsidR="00D36EFC" w:rsidRDefault="003F41EB">
      <w:r>
        <w:rPr>
          <w:rFonts w:ascii="Courier New" w:eastAsia="Courier New" w:hAnsi="Courier New" w:cs="Courier New"/>
          <w:i/>
          <w:color w:val="0070C0"/>
          <w:sz w:val="24"/>
          <w:szCs w:val="24"/>
        </w:rPr>
        <w:t>Student Assistant leaves the area inside the curtain. He walks behind the stage.</w:t>
      </w:r>
    </w:p>
    <w:p w:rsidR="00D36EFC" w:rsidRDefault="003F41EB">
      <w:r>
        <w:rPr>
          <w:rFonts w:ascii="Courier New" w:eastAsia="Courier New" w:hAnsi="Courier New" w:cs="Courier New"/>
          <w:i/>
          <w:color w:val="0070C0"/>
          <w:sz w:val="24"/>
          <w:szCs w:val="24"/>
        </w:rPr>
        <w:lastRenderedPageBreak/>
        <w:t xml:space="preserve">EF: terrible noise. </w:t>
      </w:r>
    </w:p>
    <w:p w:rsidR="00D36EFC" w:rsidRDefault="00D36EFC"/>
    <w:p w:rsidR="00D36EFC" w:rsidRDefault="003F41EB">
      <w:pPr>
        <w:ind w:left="3600"/>
      </w:pPr>
      <w:r>
        <w:rPr>
          <w:rFonts w:ascii="Courier New" w:eastAsia="Courier New" w:hAnsi="Courier New" w:cs="Courier New"/>
          <w:sz w:val="24"/>
          <w:szCs w:val="24"/>
        </w:rPr>
        <w:t>VOICE OF STUDENT ASSISTANT</w:t>
      </w:r>
    </w:p>
    <w:p w:rsidR="00D36EFC" w:rsidRDefault="003F41EB">
      <w:pPr>
        <w:ind w:left="1620" w:right="1690"/>
      </w:pPr>
      <w:r>
        <w:rPr>
          <w:rFonts w:ascii="Courier New" w:eastAsia="Courier New" w:hAnsi="Courier New" w:cs="Courier New"/>
          <w:sz w:val="24"/>
          <w:szCs w:val="24"/>
        </w:rPr>
        <w:t xml:space="preserve">I am really sorry, this bloody ladder again. </w:t>
      </w:r>
    </w:p>
    <w:p w:rsidR="00D36EFC" w:rsidRDefault="00D36EFC"/>
    <w:p w:rsidR="00D36EFC" w:rsidRDefault="000772F2" w:rsidP="00A30DDB">
      <w:pPr>
        <w:ind w:left="1620" w:right="1690"/>
      </w:pPr>
      <w:r>
        <w:rPr>
          <w:rFonts w:ascii="Courier New" w:eastAsia="Courier New" w:hAnsi="Courier New" w:cs="Courier New"/>
          <w:b/>
          <w:color w:val="FF0000"/>
          <w:sz w:val="52"/>
          <w:szCs w:val="52"/>
        </w:rPr>
        <w:t>THE END</w:t>
      </w:r>
    </w:p>
    <w:p w:rsidR="00D36EFC" w:rsidRDefault="003F41EB">
      <w:pPr>
        <w:ind w:left="1620" w:right="1690"/>
      </w:pPr>
      <w:r>
        <w:rPr>
          <w:rFonts w:ascii="Courier New" w:eastAsia="Courier New" w:hAnsi="Courier New" w:cs="Courier New"/>
          <w:sz w:val="24"/>
          <w:szCs w:val="24"/>
        </w:rPr>
        <w:t xml:space="preserve"> </w:t>
      </w:r>
    </w:p>
    <w:p w:rsidR="00D36EFC" w:rsidRDefault="003F41EB">
      <w:pPr>
        <w:ind w:left="1620" w:right="1690"/>
      </w:pPr>
      <w:r>
        <w:rPr>
          <w:rFonts w:ascii="Courier New" w:eastAsia="Courier New" w:hAnsi="Courier New" w:cs="Courier New"/>
          <w:sz w:val="24"/>
          <w:szCs w:val="24"/>
        </w:rPr>
        <w:t xml:space="preserve"> </w:t>
      </w:r>
    </w:p>
    <w:p w:rsidR="00D36EFC" w:rsidRPr="000772F2" w:rsidRDefault="003F41EB">
      <w:pPr>
        <w:ind w:left="1620" w:right="1690"/>
        <w:rPr>
          <w:b/>
          <w:color w:val="FF0000"/>
          <w:sz w:val="22"/>
        </w:rPr>
      </w:pPr>
      <w:r w:rsidRPr="000772F2">
        <w:rPr>
          <w:rFonts w:ascii="Courier New" w:eastAsia="Courier New" w:hAnsi="Courier New" w:cs="Courier New"/>
          <w:b/>
          <w:color w:val="FF0000"/>
          <w:sz w:val="28"/>
          <w:szCs w:val="24"/>
        </w:rPr>
        <w:t>Full text of the song</w:t>
      </w:r>
    </w:p>
    <w:p w:rsidR="00D36EFC" w:rsidRDefault="00D36EFC">
      <w:pPr>
        <w:ind w:left="1620" w:right="1690"/>
      </w:pPr>
    </w:p>
    <w:p w:rsidR="00D36EFC" w:rsidRDefault="003F41EB">
      <w:pPr>
        <w:ind w:left="1620" w:right="1690"/>
      </w:pPr>
      <w:r>
        <w:rPr>
          <w:sz w:val="24"/>
          <w:szCs w:val="24"/>
        </w:rPr>
        <w:t>Ro-bot is a new cre-a-tion, 8</w:t>
      </w:r>
    </w:p>
    <w:p w:rsidR="00D36EFC" w:rsidRDefault="003F41EB">
      <w:pPr>
        <w:ind w:left="1620" w:right="1690"/>
      </w:pPr>
      <w:r>
        <w:rPr>
          <w:sz w:val="24"/>
          <w:szCs w:val="24"/>
        </w:rPr>
        <w:t>That is built for au-to-ma-tion, 8</w:t>
      </w:r>
    </w:p>
    <w:p w:rsidR="00D36EFC" w:rsidRDefault="003F41EB">
      <w:pPr>
        <w:ind w:left="1620" w:right="1690"/>
      </w:pPr>
      <w:r>
        <w:rPr>
          <w:sz w:val="24"/>
          <w:szCs w:val="24"/>
        </w:rPr>
        <w:t>It has many limbs for motion, 8</w:t>
      </w:r>
    </w:p>
    <w:p w:rsidR="00D36EFC" w:rsidRDefault="003F41EB">
      <w:pPr>
        <w:ind w:left="1620" w:right="1690"/>
      </w:pPr>
      <w:r>
        <w:rPr>
          <w:sz w:val="24"/>
          <w:szCs w:val="24"/>
        </w:rPr>
        <w:t>Its heart is full of emotion, 8</w:t>
      </w:r>
    </w:p>
    <w:p w:rsidR="00D36EFC" w:rsidRDefault="003F41EB">
      <w:pPr>
        <w:ind w:left="1620" w:right="1690"/>
      </w:pPr>
      <w:r>
        <w:rPr>
          <w:sz w:val="24"/>
          <w:szCs w:val="24"/>
        </w:rPr>
        <w:t>Has its senses for perception,8</w:t>
      </w:r>
    </w:p>
    <w:p w:rsidR="00D36EFC" w:rsidRDefault="003F41EB">
      <w:pPr>
        <w:ind w:left="1620" w:right="1690"/>
      </w:pPr>
      <w:r>
        <w:rPr>
          <w:sz w:val="24"/>
          <w:szCs w:val="24"/>
        </w:rPr>
        <w:t>Never falls to self-deception,8</w:t>
      </w:r>
    </w:p>
    <w:p w:rsidR="00D36EFC" w:rsidRDefault="00D36EFC">
      <w:pPr>
        <w:ind w:left="1620" w:right="1690"/>
      </w:pPr>
    </w:p>
    <w:p w:rsidR="00D36EFC" w:rsidRDefault="003F41EB">
      <w:pPr>
        <w:ind w:left="1620" w:right="1690"/>
      </w:pPr>
      <w:r>
        <w:rPr>
          <w:rFonts w:ascii="Courier New" w:eastAsia="Courier New" w:hAnsi="Courier New" w:cs="Courier New"/>
          <w:i/>
          <w:color w:val="0070C0"/>
          <w:sz w:val="24"/>
          <w:szCs w:val="24"/>
          <w:u w:val="single"/>
        </w:rPr>
        <w:t>Refrain</w:t>
      </w:r>
    </w:p>
    <w:p w:rsidR="00D36EFC" w:rsidRDefault="003F41EB">
      <w:pPr>
        <w:ind w:left="1620" w:right="1690"/>
      </w:pPr>
      <w:r>
        <w:rPr>
          <w:i/>
          <w:sz w:val="24"/>
          <w:szCs w:val="24"/>
        </w:rPr>
        <w:t>Robots talk, play, and  can sing.7</w:t>
      </w:r>
    </w:p>
    <w:p w:rsidR="00D36EFC" w:rsidRDefault="003F41EB">
      <w:pPr>
        <w:ind w:left="1620" w:right="1690"/>
      </w:pPr>
      <w:r>
        <w:rPr>
          <w:i/>
          <w:sz w:val="24"/>
          <w:szCs w:val="24"/>
        </w:rPr>
        <w:t>Ma-chi-nes - kick-ing, dan-cing, 7</w:t>
      </w:r>
    </w:p>
    <w:p w:rsidR="00D36EFC" w:rsidRDefault="003F41EB">
      <w:pPr>
        <w:ind w:left="1620" w:right="1690"/>
      </w:pPr>
      <w:r>
        <w:rPr>
          <w:i/>
          <w:sz w:val="22"/>
          <w:szCs w:val="22"/>
        </w:rPr>
        <w:t>Twis-ting their arms, swin-ging butts, 7</w:t>
      </w:r>
    </w:p>
    <w:p w:rsidR="00D36EFC" w:rsidRDefault="003F41EB">
      <w:pPr>
        <w:ind w:left="1620" w:right="1690"/>
      </w:pPr>
      <w:r>
        <w:rPr>
          <w:i/>
          <w:sz w:val="22"/>
          <w:szCs w:val="22"/>
        </w:rPr>
        <w:t>New ma-chi-nes, our ro-bots, 7</w:t>
      </w:r>
    </w:p>
    <w:p w:rsidR="00D36EFC" w:rsidRDefault="00D36EFC">
      <w:pPr>
        <w:ind w:left="1620" w:right="1690"/>
      </w:pPr>
    </w:p>
    <w:p w:rsidR="00D36EFC" w:rsidRDefault="003F41EB">
      <w:pPr>
        <w:ind w:left="1620" w:right="1690"/>
      </w:pPr>
      <w:r>
        <w:rPr>
          <w:i/>
          <w:sz w:val="22"/>
          <w:szCs w:val="22"/>
        </w:rPr>
        <w:t>Discs, ca-me-ras and soft-ware7</w:t>
      </w:r>
    </w:p>
    <w:p w:rsidR="00D36EFC" w:rsidRDefault="003F41EB">
      <w:pPr>
        <w:ind w:left="1620" w:right="1690"/>
      </w:pPr>
      <w:r>
        <w:rPr>
          <w:i/>
          <w:sz w:val="22"/>
          <w:szCs w:val="22"/>
        </w:rPr>
        <w:t xml:space="preserve">Hard-ware, firm-ware, all is there.7 </w:t>
      </w:r>
    </w:p>
    <w:p w:rsidR="00D36EFC" w:rsidRDefault="003F41EB">
      <w:pPr>
        <w:ind w:left="1620" w:right="1690"/>
      </w:pPr>
      <w:r>
        <w:rPr>
          <w:i/>
          <w:sz w:val="22"/>
          <w:szCs w:val="22"/>
        </w:rPr>
        <w:t>Everybody comes to know7</w:t>
      </w:r>
    </w:p>
    <w:p w:rsidR="00D36EFC" w:rsidRDefault="003F41EB">
      <w:pPr>
        <w:ind w:left="1620" w:right="1690"/>
      </w:pPr>
      <w:r>
        <w:rPr>
          <w:i/>
          <w:sz w:val="22"/>
          <w:szCs w:val="22"/>
        </w:rPr>
        <w:t>Famous Port-land Cy-ber Show,7</w:t>
      </w:r>
    </w:p>
    <w:p w:rsidR="00D36EFC" w:rsidRDefault="003F41EB">
      <w:pPr>
        <w:ind w:left="1620" w:right="1690"/>
      </w:pPr>
      <w:r>
        <w:rPr>
          <w:i/>
          <w:sz w:val="22"/>
          <w:szCs w:val="22"/>
        </w:rPr>
        <w:t>Stu-dents sing, ro-bots dance rock,7</w:t>
      </w:r>
    </w:p>
    <w:p w:rsidR="00D36EFC" w:rsidRDefault="003F41EB">
      <w:pPr>
        <w:ind w:left="1620" w:right="1690"/>
      </w:pPr>
      <w:r>
        <w:rPr>
          <w:i/>
          <w:sz w:val="22"/>
          <w:szCs w:val="22"/>
        </w:rPr>
        <w:t>Hopla, hopla, hoc, hoc, hoc. 7</w:t>
      </w:r>
      <w:r>
        <w:rPr>
          <w:i/>
          <w:sz w:val="22"/>
          <w:szCs w:val="22"/>
        </w:rPr>
        <w:br/>
        <w:t>Hopla, hopla, hoc, hoc, hoc...7</w:t>
      </w:r>
    </w:p>
    <w:p w:rsidR="00D36EFC" w:rsidRDefault="00D36EFC">
      <w:pPr>
        <w:ind w:left="1620" w:right="1690"/>
      </w:pPr>
    </w:p>
    <w:p w:rsidR="00D36EFC" w:rsidRDefault="003F41EB">
      <w:pPr>
        <w:ind w:left="1620" w:right="1690"/>
      </w:pPr>
      <w:r>
        <w:rPr>
          <w:sz w:val="24"/>
          <w:szCs w:val="24"/>
        </w:rPr>
        <w:t>Ro-bots  built for in-te-ra-ction, 8</w:t>
      </w:r>
    </w:p>
    <w:p w:rsidR="00D36EFC" w:rsidRDefault="003F41EB">
      <w:pPr>
        <w:ind w:left="1620" w:right="1690"/>
      </w:pPr>
      <w:r>
        <w:rPr>
          <w:sz w:val="24"/>
          <w:szCs w:val="24"/>
        </w:rPr>
        <w:t>In-tel-li-gent con-ver-sa-tion, 8</w:t>
      </w:r>
      <w:r>
        <w:rPr>
          <w:sz w:val="24"/>
          <w:szCs w:val="24"/>
        </w:rPr>
        <w:br/>
        <w:t>Creative improvisation, 8</w:t>
      </w:r>
    </w:p>
    <w:p w:rsidR="00D36EFC" w:rsidRDefault="003F41EB">
      <w:pPr>
        <w:ind w:left="1620" w:right="1690"/>
      </w:pPr>
      <w:r>
        <w:rPr>
          <w:sz w:val="24"/>
          <w:szCs w:val="24"/>
        </w:rPr>
        <w:t>Practice, theory, abstraction.8</w:t>
      </w:r>
    </w:p>
    <w:p w:rsidR="00D36EFC" w:rsidRDefault="003F41EB">
      <w:pPr>
        <w:ind w:left="1620" w:right="1690"/>
      </w:pPr>
      <w:r>
        <w:rPr>
          <w:sz w:val="24"/>
          <w:szCs w:val="24"/>
        </w:rPr>
        <w:t>Kinematic, self-explaining, 8</w:t>
      </w:r>
    </w:p>
    <w:p w:rsidR="00D36EFC" w:rsidRDefault="003F41EB">
      <w:pPr>
        <w:ind w:left="1620" w:right="1690"/>
      </w:pPr>
      <w:r>
        <w:rPr>
          <w:sz w:val="24"/>
          <w:szCs w:val="24"/>
        </w:rPr>
        <w:t>systematic, entertaining. 8</w:t>
      </w:r>
    </w:p>
    <w:p w:rsidR="00D36EFC" w:rsidRDefault="003F41EB">
      <w:pPr>
        <w:ind w:left="1620" w:right="1690"/>
      </w:pPr>
      <w:r>
        <w:rPr>
          <w:rFonts w:ascii="Courier New" w:eastAsia="Courier New" w:hAnsi="Courier New" w:cs="Courier New"/>
          <w:sz w:val="24"/>
          <w:szCs w:val="24"/>
        </w:rPr>
        <w:t xml:space="preserve"> </w:t>
      </w:r>
    </w:p>
    <w:p w:rsidR="00D36EFC" w:rsidRPr="00A30DDB" w:rsidRDefault="003F41EB" w:rsidP="00A30DDB">
      <w:pPr>
        <w:ind w:left="1620" w:right="1690"/>
        <w:rPr>
          <w:rFonts w:ascii="Courier New" w:eastAsia="Courier New" w:hAnsi="Courier New" w:cs="Courier New"/>
          <w:color w:val="00B050"/>
          <w:sz w:val="24"/>
          <w:szCs w:val="24"/>
        </w:rPr>
      </w:pPr>
      <w:r>
        <w:rPr>
          <w:rFonts w:ascii="Courier New" w:eastAsia="Courier New" w:hAnsi="Courier New" w:cs="Courier New"/>
          <w:color w:val="00B050"/>
          <w:sz w:val="24"/>
          <w:szCs w:val="24"/>
        </w:rPr>
        <w:t xml:space="preserve">  </w:t>
      </w:r>
      <w:r w:rsidR="000772F2">
        <w:rPr>
          <w:rFonts w:ascii="Courier New" w:eastAsia="Courier New" w:hAnsi="Courier New" w:cs="Courier New"/>
          <w:color w:val="00B050"/>
          <w:sz w:val="24"/>
          <w:szCs w:val="24"/>
        </w:rPr>
        <w:t>-------------</w:t>
      </w:r>
      <w:r w:rsidR="00A30DDB">
        <w:rPr>
          <w:rFonts w:ascii="Courier New" w:eastAsia="Courier New" w:hAnsi="Courier New" w:cs="Courier New"/>
          <w:color w:val="00B050"/>
          <w:sz w:val="24"/>
          <w:szCs w:val="24"/>
        </w:rPr>
        <w:t>----------------</w:t>
      </w:r>
    </w:p>
    <w:sectPr w:rsidR="00D36EFC" w:rsidRPr="00A30DDB">
      <w:headerReference w:type="default" r:id="rId195"/>
      <w:footerReference w:type="default" r:id="rId196"/>
      <w:pgSz w:w="11906" w:h="16838"/>
      <w:pgMar w:top="1418" w:right="1418" w:bottom="1418"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BA3" w:rsidRDefault="00692BA3">
      <w:r>
        <w:separator/>
      </w:r>
    </w:p>
  </w:endnote>
  <w:endnote w:type="continuationSeparator" w:id="0">
    <w:p w:rsidR="00692BA3" w:rsidRDefault="0069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A3" w:rsidRDefault="00692BA3">
    <w:pPr>
      <w:tabs>
        <w:tab w:val="center" w:pos="4536"/>
        <w:tab w:val="right" w:pos="9072"/>
      </w:tabs>
      <w:spacing w:after="709" w:line="276" w:lineRule="auto"/>
    </w:pPr>
    <w:r>
      <w:rPr>
        <w:noProof/>
      </w:rPr>
      <w:drawing>
        <wp:anchor distT="0" distB="0" distL="0" distR="0" simplePos="0" relativeHeight="251658240" behindDoc="0" locked="0" layoutInCell="0" hidden="0" allowOverlap="1">
          <wp:simplePos x="0" y="0"/>
          <wp:positionH relativeFrom="margin">
            <wp:posOffset>2806700</wp:posOffset>
          </wp:positionH>
          <wp:positionV relativeFrom="paragraph">
            <wp:posOffset>0</wp:posOffset>
          </wp:positionV>
          <wp:extent cx="127000" cy="11430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27000" cy="114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BA3" w:rsidRDefault="00692BA3">
      <w:r>
        <w:separator/>
      </w:r>
    </w:p>
  </w:footnote>
  <w:footnote w:type="continuationSeparator" w:id="0">
    <w:p w:rsidR="00692BA3" w:rsidRDefault="00692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BA3" w:rsidRDefault="00692BA3">
    <w:pPr>
      <w:tabs>
        <w:tab w:val="center" w:pos="4536"/>
        <w:tab w:val="right" w:pos="9072"/>
      </w:tabs>
      <w:spacing w:before="709" w:after="200" w:line="276" w:lineRule="auto"/>
      <w:jc w:val="center"/>
    </w:pPr>
    <w:r>
      <w:rPr>
        <w:rFonts w:ascii="Courier New" w:eastAsia="Courier New" w:hAnsi="Courier New" w:cs="Courier New"/>
        <w:sz w:val="16"/>
        <w:szCs w:val="16"/>
      </w:rPr>
      <w:t>Maciej Wojtyszko, ROBOTY</w:t>
    </w:r>
    <w:r>
      <w:rPr>
        <w:rFonts w:ascii="Courier New" w:eastAsia="Courier New" w:hAnsi="Courier New" w:cs="Courier New"/>
        <w:sz w:val="16"/>
        <w:szCs w:val="16"/>
      </w:rPr>
      <w:br/>
      <w:t>1 września 2011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3F8E"/>
    <w:multiLevelType w:val="hybridMultilevel"/>
    <w:tmpl w:val="EF0C6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174D7"/>
    <w:multiLevelType w:val="multilevel"/>
    <w:tmpl w:val="39A264B8"/>
    <w:lvl w:ilvl="0">
      <w:start w:val="1"/>
      <w:numFmt w:val="decimal"/>
      <w:lvlText w:val="%1."/>
      <w:lvlJc w:val="left"/>
      <w:pPr>
        <w:ind w:left="720" w:firstLine="360"/>
      </w:pPr>
      <w:rPr>
        <w:rFonts w:ascii="Times New Roman" w:eastAsia="Times New Roman" w:hAnsi="Times New Roman" w:cs="Times New Roman"/>
        <w:b/>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6EFC"/>
    <w:rsid w:val="000772F2"/>
    <w:rsid w:val="003F41EB"/>
    <w:rsid w:val="00486FE7"/>
    <w:rsid w:val="00524B36"/>
    <w:rsid w:val="00692BA3"/>
    <w:rsid w:val="006E27E6"/>
    <w:rsid w:val="00701F9A"/>
    <w:rsid w:val="007135A3"/>
    <w:rsid w:val="00721527"/>
    <w:rsid w:val="007C0819"/>
    <w:rsid w:val="008445DC"/>
    <w:rsid w:val="008660F3"/>
    <w:rsid w:val="008E6A7A"/>
    <w:rsid w:val="009003D4"/>
    <w:rsid w:val="00931ABE"/>
    <w:rsid w:val="00A30DDB"/>
    <w:rsid w:val="00A66918"/>
    <w:rsid w:val="00AC5688"/>
    <w:rsid w:val="00B4606C"/>
    <w:rsid w:val="00C96BD7"/>
    <w:rsid w:val="00D36EFC"/>
    <w:rsid w:val="00ED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18C6"/>
  <w15:docId w15:val="{B6732BA0-3295-484D-AA2A-E02A3840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276" w:lineRule="auto"/>
      <w:ind w:left="432" w:hanging="432"/>
      <w:outlineLvl w:val="0"/>
    </w:pPr>
    <w:rPr>
      <w:rFonts w:ascii="Cambria" w:eastAsia="Cambria" w:hAnsi="Cambria" w:cs="Cambria"/>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C0819"/>
    <w:pPr>
      <w:ind w:left="720"/>
      <w:contextualSpacing/>
    </w:pPr>
  </w:style>
  <w:style w:type="table" w:styleId="TableGrid">
    <w:name w:val="Table Grid"/>
    <w:basedOn w:val="TableNormal"/>
    <w:uiPriority w:val="39"/>
    <w:rsid w:val="00B4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www.rhymezone.com/r/d=location" TargetMode="External"/><Relationship Id="rId21" Type="http://schemas.openxmlformats.org/officeDocument/2006/relationships/hyperlink" Target="http://www.rhymezone.com/r/d=oh" TargetMode="External"/><Relationship Id="rId42" Type="http://schemas.openxmlformats.org/officeDocument/2006/relationships/hyperlink" Target="http://www.rhymezone.com/r/d=wo" TargetMode="External"/><Relationship Id="rId47" Type="http://schemas.openxmlformats.org/officeDocument/2006/relationships/hyperlink" Target="http://www.rhymezone.com/r/d=neuration" TargetMode="External"/><Relationship Id="rId63" Type="http://schemas.openxmlformats.org/officeDocument/2006/relationships/hyperlink" Target="http://www.rhymezone.com/r/d=collation" TargetMode="External"/><Relationship Id="rId68" Type="http://schemas.openxmlformats.org/officeDocument/2006/relationships/hyperlink" Target="http://www.rhymezone.com/r/d=creation" TargetMode="External"/><Relationship Id="rId84" Type="http://schemas.openxmlformats.org/officeDocument/2006/relationships/hyperlink" Target="http://www.rhymezone.com/r/d=donation" TargetMode="External"/><Relationship Id="rId89" Type="http://schemas.openxmlformats.org/officeDocument/2006/relationships/hyperlink" Target="http://www.rhymezone.com/r/d=excecation" TargetMode="External"/><Relationship Id="rId112" Type="http://schemas.openxmlformats.org/officeDocument/2006/relationships/hyperlink" Target="http://www.rhymezone.com/r/d=lactation" TargetMode="External"/><Relationship Id="rId133" Type="http://schemas.openxmlformats.org/officeDocument/2006/relationships/hyperlink" Target="http://www.rhymezone.com/r/d=nodation" TargetMode="External"/><Relationship Id="rId138" Type="http://schemas.openxmlformats.org/officeDocument/2006/relationships/hyperlink" Target="http://www.rhymezone.com/r/d=nutation" TargetMode="External"/><Relationship Id="rId154" Type="http://schemas.openxmlformats.org/officeDocument/2006/relationships/hyperlink" Target="http://www.rhymezone.com/r/d=precation" TargetMode="External"/><Relationship Id="rId159" Type="http://schemas.openxmlformats.org/officeDocument/2006/relationships/hyperlink" Target="http://www.rhymezone.com/r/d=proration" TargetMode="External"/><Relationship Id="rId175" Type="http://schemas.openxmlformats.org/officeDocument/2006/relationships/hyperlink" Target="http://www.rhymezone.com/r/d=spiration" TargetMode="External"/><Relationship Id="rId170" Type="http://schemas.openxmlformats.org/officeDocument/2006/relationships/hyperlink" Target="http://www.rhymezone.com/r/d=sensation" TargetMode="External"/><Relationship Id="rId191" Type="http://schemas.openxmlformats.org/officeDocument/2006/relationships/hyperlink" Target="http://www.rhymezone.com/r/d=updation" TargetMode="External"/><Relationship Id="rId196" Type="http://schemas.openxmlformats.org/officeDocument/2006/relationships/footer" Target="footer1.xml"/><Relationship Id="rId16" Type="http://schemas.openxmlformats.org/officeDocument/2006/relationships/hyperlink" Target="http://www.rhymezone.com/r/d=grow" TargetMode="External"/><Relationship Id="rId107" Type="http://schemas.openxmlformats.org/officeDocument/2006/relationships/hyperlink" Target="http://www.rhymezone.com/r/d=gyration" TargetMode="External"/><Relationship Id="rId11" Type="http://schemas.openxmlformats.org/officeDocument/2006/relationships/hyperlink" Target="http://www.rhymezone.com/r/d=dough" TargetMode="External"/><Relationship Id="rId32" Type="http://schemas.openxmlformats.org/officeDocument/2006/relationships/hyperlink" Target="http://www.rhymezone.com/r/d=snow" TargetMode="External"/><Relationship Id="rId37" Type="http://schemas.openxmlformats.org/officeDocument/2006/relationships/hyperlink" Target="http://www.rhymezone.com/r/d=though" TargetMode="External"/><Relationship Id="rId53" Type="http://schemas.openxmlformats.org/officeDocument/2006/relationships/hyperlink" Target="http://www.rhymezone.com/r/d=air_station" TargetMode="External"/><Relationship Id="rId58" Type="http://schemas.openxmlformats.org/officeDocument/2006/relationships/hyperlink" Target="http://www.rhymezone.com/r/d=causation" TargetMode="External"/><Relationship Id="rId74" Type="http://schemas.openxmlformats.org/officeDocument/2006/relationships/hyperlink" Target="http://www.rhymezone.com/r/d=defloration" TargetMode="External"/><Relationship Id="rId79" Type="http://schemas.openxmlformats.org/officeDocument/2006/relationships/hyperlink" Target="http://www.rhymezone.com/r/d=deration" TargetMode="External"/><Relationship Id="rId102" Type="http://schemas.openxmlformats.org/officeDocument/2006/relationships/hyperlink" Target="http://www.rhymezone.com/r/d=fundacion" TargetMode="External"/><Relationship Id="rId123" Type="http://schemas.openxmlformats.org/officeDocument/2006/relationships/hyperlink" Target="http://www.rhymezone.com/r/d=mentation" TargetMode="External"/><Relationship Id="rId128" Type="http://schemas.openxmlformats.org/officeDocument/2006/relationships/hyperlink" Target="http://www.rhymezone.com/r/d=narration" TargetMode="External"/><Relationship Id="rId144" Type="http://schemas.openxmlformats.org/officeDocument/2006/relationships/hyperlink" Target="http://www.rhymezone.com/r/d=parentation" TargetMode="External"/><Relationship Id="rId149" Type="http://schemas.openxmlformats.org/officeDocument/2006/relationships/hyperlink" Target="http://www.rhymezone.com/r/d=pignoration" TargetMode="External"/><Relationship Id="rId5" Type="http://schemas.openxmlformats.org/officeDocument/2006/relationships/footnotes" Target="footnotes.xml"/><Relationship Id="rId90" Type="http://schemas.openxmlformats.org/officeDocument/2006/relationships/hyperlink" Target="http://www.rhymezone.com/r/d=fibration" TargetMode="External"/><Relationship Id="rId95" Type="http://schemas.openxmlformats.org/officeDocument/2006/relationships/hyperlink" Target="http://www.rhymezone.com/r/d=flotation" TargetMode="External"/><Relationship Id="rId160" Type="http://schemas.openxmlformats.org/officeDocument/2006/relationships/hyperlink" Target="http://www.rhymezone.com/r/d=prostration" TargetMode="External"/><Relationship Id="rId165" Type="http://schemas.openxmlformats.org/officeDocument/2006/relationships/hyperlink" Target="http://www.rhymezone.com/r/d=rotation" TargetMode="External"/><Relationship Id="rId181" Type="http://schemas.openxmlformats.org/officeDocument/2006/relationships/hyperlink" Target="http://www.rhymezone.com/r/d=substation" TargetMode="External"/><Relationship Id="rId186" Type="http://schemas.openxmlformats.org/officeDocument/2006/relationships/hyperlink" Target="http://www.rhymezone.com/r/d=train_station" TargetMode="External"/><Relationship Id="rId22" Type="http://schemas.openxmlformats.org/officeDocument/2006/relationships/hyperlink" Target="http://www.rhymezone.com/r/d=owe" TargetMode="External"/><Relationship Id="rId27" Type="http://schemas.openxmlformats.org/officeDocument/2006/relationships/hyperlink" Target="http://www.rhymezone.com/r/d=row" TargetMode="External"/><Relationship Id="rId43" Type="http://schemas.openxmlformats.org/officeDocument/2006/relationships/hyperlink" Target="http://www.rhymezone.com/r/d=woe" TargetMode="External"/><Relationship Id="rId48" Type="http://schemas.openxmlformats.org/officeDocument/2006/relationships/hyperlink" Target="http://www.rhymezone.com/r/d=ration" TargetMode="External"/><Relationship Id="rId64" Type="http://schemas.openxmlformats.org/officeDocument/2006/relationships/hyperlink" Target="http://www.rhymezone.com/r/d=comparation" TargetMode="External"/><Relationship Id="rId69" Type="http://schemas.openxmlformats.org/officeDocument/2006/relationships/hyperlink" Target="http://www.rhymezone.com/r/d=cremation" TargetMode="External"/><Relationship Id="rId113" Type="http://schemas.openxmlformats.org/officeDocument/2006/relationships/hyperlink" Target="http://www.rhymezone.com/r/d=latration" TargetMode="External"/><Relationship Id="rId118" Type="http://schemas.openxmlformats.org/officeDocument/2006/relationships/hyperlink" Target="http://www.rhymezone.com/r/d=lunation" TargetMode="External"/><Relationship Id="rId134" Type="http://schemas.openxmlformats.org/officeDocument/2006/relationships/hyperlink" Target="http://www.rhymezone.com/r/d=notation" TargetMode="External"/><Relationship Id="rId139" Type="http://schemas.openxmlformats.org/officeDocument/2006/relationships/hyperlink" Target="http://www.rhymezone.com/r/d=obsecration" TargetMode="External"/><Relationship Id="rId80" Type="http://schemas.openxmlformats.org/officeDocument/2006/relationships/hyperlink" Target="http://www.rhymezone.com/r/d=deterration" TargetMode="External"/><Relationship Id="rId85" Type="http://schemas.openxmlformats.org/officeDocument/2006/relationships/hyperlink" Target="http://www.rhymezone.com/r/d=dotation" TargetMode="External"/><Relationship Id="rId150" Type="http://schemas.openxmlformats.org/officeDocument/2006/relationships/hyperlink" Target="http://www.rhymezone.com/r/d=plantation" TargetMode="External"/><Relationship Id="rId155" Type="http://schemas.openxmlformats.org/officeDocument/2006/relationships/hyperlink" Target="http://www.rhymezone.com/r/d=predation" TargetMode="External"/><Relationship Id="rId171" Type="http://schemas.openxmlformats.org/officeDocument/2006/relationships/hyperlink" Target="http://www.rhymezone.com/r/d=septation" TargetMode="External"/><Relationship Id="rId176" Type="http://schemas.openxmlformats.org/officeDocument/2006/relationships/hyperlink" Target="http://www.rhymezone.com/r/d=sputation" TargetMode="External"/><Relationship Id="rId192" Type="http://schemas.openxmlformats.org/officeDocument/2006/relationships/hyperlink" Target="http://www.rhymezone.com/r/d=vacation" TargetMode="External"/><Relationship Id="rId197" Type="http://schemas.openxmlformats.org/officeDocument/2006/relationships/fontTable" Target="fontTable.xml"/><Relationship Id="rId12" Type="http://schemas.openxmlformats.org/officeDocument/2006/relationships/hyperlink" Target="http://www.rhymezone.com/r/d=flow" TargetMode="External"/><Relationship Id="rId17" Type="http://schemas.openxmlformats.org/officeDocument/2006/relationships/hyperlink" Target="http://www.rhymezone.com/r/d=know" TargetMode="External"/><Relationship Id="rId33" Type="http://schemas.openxmlformats.org/officeDocument/2006/relationships/hyperlink" Target="http://www.rhymezone.com/r/d=so" TargetMode="External"/><Relationship Id="rId38" Type="http://schemas.openxmlformats.org/officeDocument/2006/relationships/hyperlink" Target="http://www.rhymezone.com/r/d=throw" TargetMode="External"/><Relationship Id="rId59" Type="http://schemas.openxmlformats.org/officeDocument/2006/relationships/hyperlink" Target="http://www.rhymezone.com/r/d=cessation" TargetMode="External"/><Relationship Id="rId103" Type="http://schemas.openxmlformats.org/officeDocument/2006/relationships/hyperlink" Target="http://www.rhymezone.com/r/d=gas_station" TargetMode="External"/><Relationship Id="rId108" Type="http://schemas.openxmlformats.org/officeDocument/2006/relationships/hyperlink" Target="http://www.rhymezone.com/r/d=horatian" TargetMode="External"/><Relationship Id="rId124" Type="http://schemas.openxmlformats.org/officeDocument/2006/relationships/hyperlink" Target="http://www.rhymezone.com/r/d=migration" TargetMode="External"/><Relationship Id="rId129" Type="http://schemas.openxmlformats.org/officeDocument/2006/relationships/hyperlink" Target="http://www.rhymezone.com/r/d=natation" TargetMode="External"/><Relationship Id="rId54" Type="http://schemas.openxmlformats.org/officeDocument/2006/relationships/hyperlink" Target="http://www.rhymezone.com/r/d=alsatian" TargetMode="External"/><Relationship Id="rId70" Type="http://schemas.openxmlformats.org/officeDocument/2006/relationships/hyperlink" Target="http://www.rhymezone.com/r/d=crustacean" TargetMode="External"/><Relationship Id="rId75" Type="http://schemas.openxmlformats.org/officeDocument/2006/relationships/hyperlink" Target="http://www.rhymezone.com/r/d=delation" TargetMode="External"/><Relationship Id="rId91" Type="http://schemas.openxmlformats.org/officeDocument/2006/relationships/hyperlink" Target="http://www.rhymezone.com/r/d=fication" TargetMode="External"/><Relationship Id="rId96" Type="http://schemas.openxmlformats.org/officeDocument/2006/relationships/hyperlink" Target="http://www.rhymezone.com/r/d=flustration" TargetMode="External"/><Relationship Id="rId140" Type="http://schemas.openxmlformats.org/officeDocument/2006/relationships/hyperlink" Target="http://www.rhymezone.com/r/d=optation" TargetMode="External"/><Relationship Id="rId145" Type="http://schemas.openxmlformats.org/officeDocument/2006/relationships/hyperlink" Target="http://www.rhymezone.com/r/d=pejoration" TargetMode="External"/><Relationship Id="rId161" Type="http://schemas.openxmlformats.org/officeDocument/2006/relationships/hyperlink" Target="http://www.rhymezone.com/r/d=quotation" TargetMode="External"/><Relationship Id="rId166" Type="http://schemas.openxmlformats.org/officeDocument/2006/relationships/hyperlink" Target="http://www.rhymezone.com/r/d=salvation" TargetMode="External"/><Relationship Id="rId182" Type="http://schemas.openxmlformats.org/officeDocument/2006/relationships/hyperlink" Target="http://www.rhymezone.com/r/d=summation" TargetMode="External"/><Relationship Id="rId187" Type="http://schemas.openxmlformats.org/officeDocument/2006/relationships/hyperlink" Target="http://www.rhymezone.com/r/d=tralati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hymezone.com/r/d=plough" TargetMode="External"/><Relationship Id="rId28" Type="http://schemas.openxmlformats.org/officeDocument/2006/relationships/hyperlink" Target="http://www.rhymezone.com/r/d=scherzo" TargetMode="External"/><Relationship Id="rId49" Type="http://schemas.openxmlformats.org/officeDocument/2006/relationships/hyperlink" Target="http://www.rhymezone.com/r/d=station" TargetMode="External"/><Relationship Id="rId114" Type="http://schemas.openxmlformats.org/officeDocument/2006/relationships/hyperlink" Target="http://www.rhymezone.com/r/d=libration" TargetMode="External"/><Relationship Id="rId119" Type="http://schemas.openxmlformats.org/officeDocument/2006/relationships/hyperlink" Target="http://www.rhymezone.com/r/d=lustration" TargetMode="External"/><Relationship Id="rId44" Type="http://schemas.openxmlformats.org/officeDocument/2006/relationships/hyperlink" Target="http://www.rhymezone.com/r/d=yo" TargetMode="External"/><Relationship Id="rId60" Type="http://schemas.openxmlformats.org/officeDocument/2006/relationships/hyperlink" Target="http://www.rhymezone.com/r/d=citation" TargetMode="External"/><Relationship Id="rId65" Type="http://schemas.openxmlformats.org/officeDocument/2006/relationships/hyperlink" Target="http://www.rhymezone.com/r/d=complexation" TargetMode="External"/><Relationship Id="rId81" Type="http://schemas.openxmlformats.org/officeDocument/2006/relationships/hyperlink" Target="http://www.rhymezone.com/r/d=dictation" TargetMode="External"/><Relationship Id="rId86" Type="http://schemas.openxmlformats.org/officeDocument/2006/relationships/hyperlink" Target="http://www.rhymezone.com/r/d=duration" TargetMode="External"/><Relationship Id="rId130" Type="http://schemas.openxmlformats.org/officeDocument/2006/relationships/hyperlink" Target="http://www.rhymezone.com/r/d=negation" TargetMode="External"/><Relationship Id="rId135" Type="http://schemas.openxmlformats.org/officeDocument/2006/relationships/hyperlink" Target="http://www.rhymezone.com/r/d=novation" TargetMode="External"/><Relationship Id="rId151" Type="http://schemas.openxmlformats.org/officeDocument/2006/relationships/hyperlink" Target="http://www.rhymezone.com/r/d=playstation" TargetMode="External"/><Relationship Id="rId156" Type="http://schemas.openxmlformats.org/officeDocument/2006/relationships/hyperlink" Target="http://www.rhymezone.com/r/d=privation" TargetMode="External"/><Relationship Id="rId177" Type="http://schemas.openxmlformats.org/officeDocument/2006/relationships/hyperlink" Target="http://www.rhymezone.com/r/d=stagflation" TargetMode="External"/><Relationship Id="rId198" Type="http://schemas.openxmlformats.org/officeDocument/2006/relationships/theme" Target="theme/theme1.xml"/><Relationship Id="rId172" Type="http://schemas.openxmlformats.org/officeDocument/2006/relationships/hyperlink" Target="http://www.rhymezone.com/r/d=shore_station" TargetMode="External"/><Relationship Id="rId193" Type="http://schemas.openxmlformats.org/officeDocument/2006/relationships/hyperlink" Target="http://www.rhymezone.com/r/d=vaxstation" TargetMode="External"/><Relationship Id="rId13" Type="http://schemas.openxmlformats.org/officeDocument/2006/relationships/hyperlink" Target="http://www.rhymezone.com/r/d=fro" TargetMode="External"/><Relationship Id="rId18" Type="http://schemas.openxmlformats.org/officeDocument/2006/relationships/hyperlink" Target="http://www.rhymezone.com/r/d=low" TargetMode="External"/><Relationship Id="rId39" Type="http://schemas.openxmlformats.org/officeDocument/2006/relationships/hyperlink" Target="http://www.rhymezone.com/r/d=toe" TargetMode="External"/><Relationship Id="rId109" Type="http://schemas.openxmlformats.org/officeDocument/2006/relationships/hyperlink" Target="http://www.rhymezone.com/r/d=hydration" TargetMode="External"/><Relationship Id="rId34" Type="http://schemas.openxmlformats.org/officeDocument/2006/relationships/hyperlink" Target="http://www.rhymezone.com/r/d=stow" TargetMode="External"/><Relationship Id="rId50" Type="http://schemas.openxmlformats.org/officeDocument/2006/relationships/hyperlink" Target="http://www.rhymezone.com/r/d=abjuration" TargetMode="External"/><Relationship Id="rId55" Type="http://schemas.openxmlformats.org/officeDocument/2006/relationships/hyperlink" Target="http://www.rhymezone.com/r/d=bus_station" TargetMode="External"/><Relationship Id="rId76" Type="http://schemas.openxmlformats.org/officeDocument/2006/relationships/hyperlink" Target="http://www.rhymezone.com/r/d=dentation" TargetMode="External"/><Relationship Id="rId97" Type="http://schemas.openxmlformats.org/officeDocument/2006/relationships/hyperlink" Target="http://www.rhymezone.com/r/d=formation" TargetMode="External"/><Relationship Id="rId104" Type="http://schemas.openxmlformats.org/officeDocument/2006/relationships/hyperlink" Target="http://www.rhymezone.com/r/d=gelation" TargetMode="External"/><Relationship Id="rId120" Type="http://schemas.openxmlformats.org/officeDocument/2006/relationships/hyperlink" Target="http://www.rhymezone.com/r/d=lutation" TargetMode="External"/><Relationship Id="rId125" Type="http://schemas.openxmlformats.org/officeDocument/2006/relationships/hyperlink" Target="http://www.rhymezone.com/r/d=motation" TargetMode="External"/><Relationship Id="rId141" Type="http://schemas.openxmlformats.org/officeDocument/2006/relationships/hyperlink" Target="http://www.rhymezone.com/r/d=oration" TargetMode="External"/><Relationship Id="rId146" Type="http://schemas.openxmlformats.org/officeDocument/2006/relationships/hyperlink" Target="http://www.rhymezone.com/r/d=peragration" TargetMode="External"/><Relationship Id="rId167" Type="http://schemas.openxmlformats.org/officeDocument/2006/relationships/hyperlink" Target="http://www.rhymezone.com/r/d=sarmatian" TargetMode="External"/><Relationship Id="rId188" Type="http://schemas.openxmlformats.org/officeDocument/2006/relationships/hyperlink" Target="http://www.rhymezone.com/r/d=tranation" TargetMode="External"/><Relationship Id="rId7" Type="http://schemas.openxmlformats.org/officeDocument/2006/relationships/hyperlink" Target="http://www.rhymezone.com/r/d=aux" TargetMode="External"/><Relationship Id="rId71" Type="http://schemas.openxmlformats.org/officeDocument/2006/relationships/hyperlink" Target="http://www.rhymezone.com/r/d=dalmatian" TargetMode="External"/><Relationship Id="rId92" Type="http://schemas.openxmlformats.org/officeDocument/2006/relationships/hyperlink" Target="http://www.rhymezone.com/r/d=filtration" TargetMode="External"/><Relationship Id="rId162" Type="http://schemas.openxmlformats.org/officeDocument/2006/relationships/hyperlink" Target="http://www.rhymezone.com/r/d=reflation" TargetMode="External"/><Relationship Id="rId183" Type="http://schemas.openxmlformats.org/officeDocument/2006/relationships/hyperlink" Target="http://www.rhymezone.com/r/d=taxation" TargetMode="External"/><Relationship Id="rId2" Type="http://schemas.openxmlformats.org/officeDocument/2006/relationships/styles" Target="styles.xml"/><Relationship Id="rId29" Type="http://schemas.openxmlformats.org/officeDocument/2006/relationships/hyperlink" Target="http://www.rhymezone.com/r/d=scrow" TargetMode="External"/><Relationship Id="rId24" Type="http://schemas.openxmlformats.org/officeDocument/2006/relationships/hyperlink" Target="http://www.rhymezone.com/r/d=po" TargetMode="External"/><Relationship Id="rId40" Type="http://schemas.openxmlformats.org/officeDocument/2006/relationships/hyperlink" Target="http://www.rhymezone.com/r/d=tow" TargetMode="External"/><Relationship Id="rId45" Type="http://schemas.openxmlformats.org/officeDocument/2006/relationships/hyperlink" Target="http://www.rhymezone.com/r/d=haitian" TargetMode="External"/><Relationship Id="rId66" Type="http://schemas.openxmlformats.org/officeDocument/2006/relationships/hyperlink" Target="http://www.rhymezone.com/r/d=conflation" TargetMode="External"/><Relationship Id="rId87" Type="http://schemas.openxmlformats.org/officeDocument/2006/relationships/hyperlink" Target="http://www.rhymezone.com/r/d=elation" TargetMode="External"/><Relationship Id="rId110" Type="http://schemas.openxmlformats.org/officeDocument/2006/relationships/hyperlink" Target="http://www.rhymezone.com/r/d=inflation" TargetMode="External"/><Relationship Id="rId115" Type="http://schemas.openxmlformats.org/officeDocument/2006/relationships/hyperlink" Target="http://www.rhymezone.com/r/d=ligation" TargetMode="External"/><Relationship Id="rId131" Type="http://schemas.openxmlformats.org/officeDocument/2006/relationships/hyperlink" Target="http://www.rhymezone.com/r/d=nervation" TargetMode="External"/><Relationship Id="rId136" Type="http://schemas.openxmlformats.org/officeDocument/2006/relationships/hyperlink" Target="http://www.rhymezone.com/r/d=nugation" TargetMode="External"/><Relationship Id="rId157" Type="http://schemas.openxmlformats.org/officeDocument/2006/relationships/hyperlink" Target="http://www.rhymezone.com/r/d=probation" TargetMode="External"/><Relationship Id="rId178" Type="http://schemas.openxmlformats.org/officeDocument/2006/relationships/hyperlink" Target="http://www.rhymezone.com/r/d=stagnation" TargetMode="External"/><Relationship Id="rId61" Type="http://schemas.openxmlformats.org/officeDocument/2006/relationships/hyperlink" Target="http://www.rhymezone.com/r/d=claymation" TargetMode="External"/><Relationship Id="rId82" Type="http://schemas.openxmlformats.org/officeDocument/2006/relationships/hyperlink" Target="http://www.rhymezone.com/r/d=dignation" TargetMode="External"/><Relationship Id="rId152" Type="http://schemas.openxmlformats.org/officeDocument/2006/relationships/hyperlink" Target="http://www.rhymezone.com/r/d=plication" TargetMode="External"/><Relationship Id="rId173" Type="http://schemas.openxmlformats.org/officeDocument/2006/relationships/hyperlink" Target="http://www.rhymezone.com/r/d=solation" TargetMode="External"/><Relationship Id="rId194" Type="http://schemas.openxmlformats.org/officeDocument/2006/relationships/hyperlink" Target="http://www.rhymezone.com/r/d=vaxstation" TargetMode="External"/><Relationship Id="rId19" Type="http://schemas.openxmlformats.org/officeDocument/2006/relationships/hyperlink" Target="http://www.rhymezone.com/r/d=mow" TargetMode="External"/><Relationship Id="rId14" Type="http://schemas.openxmlformats.org/officeDocument/2006/relationships/hyperlink" Target="http://www.rhymezone.com/r/d=glow" TargetMode="External"/><Relationship Id="rId30" Type="http://schemas.openxmlformats.org/officeDocument/2006/relationships/hyperlink" Target="http://www.rhymezone.com/r/d=sew" TargetMode="External"/><Relationship Id="rId35" Type="http://schemas.openxmlformats.org/officeDocument/2006/relationships/hyperlink" Target="http://www.rhymezone.com/r/d=stowe" TargetMode="External"/><Relationship Id="rId56" Type="http://schemas.openxmlformats.org/officeDocument/2006/relationships/hyperlink" Target="http://www.rhymezone.com/r/d=carnation" TargetMode="External"/><Relationship Id="rId77" Type="http://schemas.openxmlformats.org/officeDocument/2006/relationships/hyperlink" Target="http://www.rhymezone.com/r/d=deploration" TargetMode="External"/><Relationship Id="rId100" Type="http://schemas.openxmlformats.org/officeDocument/2006/relationships/hyperlink" Target="http://www.rhymezone.com/r/d=frication" TargetMode="External"/><Relationship Id="rId105" Type="http://schemas.openxmlformats.org/officeDocument/2006/relationships/hyperlink" Target="http://www.rhymezone.com/r/d=gestation" TargetMode="External"/><Relationship Id="rId126" Type="http://schemas.openxmlformats.org/officeDocument/2006/relationships/hyperlink" Target="http://www.rhymezone.com/r/d=mutation" TargetMode="External"/><Relationship Id="rId147" Type="http://schemas.openxmlformats.org/officeDocument/2006/relationships/hyperlink" Target="http://www.rhymezone.com/r/d=peroration" TargetMode="External"/><Relationship Id="rId168" Type="http://schemas.openxmlformats.org/officeDocument/2006/relationships/hyperlink" Target="http://www.rhymezone.com/r/d=scrutation" TargetMode="External"/><Relationship Id="rId8" Type="http://schemas.openxmlformats.org/officeDocument/2006/relationships/hyperlink" Target="http://www.rhymezone.com/r/d=beau" TargetMode="External"/><Relationship Id="rId51" Type="http://schemas.openxmlformats.org/officeDocument/2006/relationships/hyperlink" Target="http://www.rhymezone.com/r/d=adjuration" TargetMode="External"/><Relationship Id="rId72" Type="http://schemas.openxmlformats.org/officeDocument/2006/relationships/hyperlink" Target="http://www.rhymezone.com/r/d=damnation" TargetMode="External"/><Relationship Id="rId93" Type="http://schemas.openxmlformats.org/officeDocument/2006/relationships/hyperlink" Target="http://www.rhymezone.com/r/d=fixation" TargetMode="External"/><Relationship Id="rId98" Type="http://schemas.openxmlformats.org/officeDocument/2006/relationships/hyperlink" Target="http://www.rhymezone.com/r/d=foundation" TargetMode="External"/><Relationship Id="rId121" Type="http://schemas.openxmlformats.org/officeDocument/2006/relationships/hyperlink" Target="http://www.rhymezone.com/r/d=mactation" TargetMode="External"/><Relationship Id="rId142" Type="http://schemas.openxmlformats.org/officeDocument/2006/relationships/hyperlink" Target="http://www.rhymezone.com/r/d=ovation" TargetMode="External"/><Relationship Id="rId163" Type="http://schemas.openxmlformats.org/officeDocument/2006/relationships/hyperlink" Target="http://www.rhymezone.com/r/d=reinnervation" TargetMode="External"/><Relationship Id="rId184" Type="http://schemas.openxmlformats.org/officeDocument/2006/relationships/hyperlink" Target="http://www.rhymezone.com/r/d=temptation" TargetMode="External"/><Relationship Id="rId189" Type="http://schemas.openxmlformats.org/officeDocument/2006/relationships/hyperlink" Target="http://www.rhymezone.com/r/d=translation" TargetMode="External"/><Relationship Id="rId3" Type="http://schemas.openxmlformats.org/officeDocument/2006/relationships/settings" Target="settings.xml"/><Relationship Id="rId25" Type="http://schemas.openxmlformats.org/officeDocument/2006/relationships/hyperlink" Target="http://www.rhymezone.com/r/d=pro" TargetMode="External"/><Relationship Id="rId46" Type="http://schemas.openxmlformats.org/officeDocument/2006/relationships/hyperlink" Target="http://www.rhymezone.com/r/d=haitien" TargetMode="External"/><Relationship Id="rId67" Type="http://schemas.openxmlformats.org/officeDocument/2006/relationships/hyperlink" Target="http://www.rhymezone.com/r/d=corrugation" TargetMode="External"/><Relationship Id="rId116" Type="http://schemas.openxmlformats.org/officeDocument/2006/relationships/hyperlink" Target="http://www.rhymezone.com/r/d=lobation" TargetMode="External"/><Relationship Id="rId137" Type="http://schemas.openxmlformats.org/officeDocument/2006/relationships/hyperlink" Target="http://www.rhymezone.com/r/d=nunnation" TargetMode="External"/><Relationship Id="rId158" Type="http://schemas.openxmlformats.org/officeDocument/2006/relationships/hyperlink" Target="http://www.rhymezone.com/r/d=prolation" TargetMode="External"/><Relationship Id="rId20" Type="http://schemas.openxmlformats.org/officeDocument/2006/relationships/hyperlink" Target="http://www.rhymezone.com/r/d=no" TargetMode="External"/><Relationship Id="rId41" Type="http://schemas.openxmlformats.org/officeDocument/2006/relationships/hyperlink" Target="http://www.rhymezone.com/r/d=whoa" TargetMode="External"/><Relationship Id="rId62" Type="http://schemas.openxmlformats.org/officeDocument/2006/relationships/hyperlink" Target="http://www.rhymezone.com/r/d=coach_station" TargetMode="External"/><Relationship Id="rId83" Type="http://schemas.openxmlformats.org/officeDocument/2006/relationships/hyperlink" Target="http://www.rhymezone.com/r/d=dilation" TargetMode="External"/><Relationship Id="rId88" Type="http://schemas.openxmlformats.org/officeDocument/2006/relationships/hyperlink" Target="http://www.rhymezone.com/r/d=enation" TargetMode="External"/><Relationship Id="rId111" Type="http://schemas.openxmlformats.org/officeDocument/2006/relationships/hyperlink" Target="http://www.rhymezone.com/r/d=jobation" TargetMode="External"/><Relationship Id="rId132" Type="http://schemas.openxmlformats.org/officeDocument/2006/relationships/hyperlink" Target="http://www.rhymezone.com/r/d=nitration" TargetMode="External"/><Relationship Id="rId153" Type="http://schemas.openxmlformats.org/officeDocument/2006/relationships/hyperlink" Target="http://www.rhymezone.com/r/d=potation" TargetMode="External"/><Relationship Id="rId174" Type="http://schemas.openxmlformats.org/officeDocument/2006/relationships/hyperlink" Target="http://www.rhymezone.com/r/d=space_station" TargetMode="External"/><Relationship Id="rId179" Type="http://schemas.openxmlformats.org/officeDocument/2006/relationships/hyperlink" Target="http://www.rhymezone.com/r/d=starvation" TargetMode="External"/><Relationship Id="rId195" Type="http://schemas.openxmlformats.org/officeDocument/2006/relationships/header" Target="header1.xml"/><Relationship Id="rId190" Type="http://schemas.openxmlformats.org/officeDocument/2006/relationships/hyperlink" Target="http://www.rhymezone.com/r/d=truncation" TargetMode="External"/><Relationship Id="rId15" Type="http://schemas.openxmlformats.org/officeDocument/2006/relationships/hyperlink" Target="http://www.rhymezone.com/r/d=go" TargetMode="External"/><Relationship Id="rId36" Type="http://schemas.openxmlformats.org/officeDocument/2006/relationships/hyperlink" Target="http://www.rhymezone.com/r/d=tho" TargetMode="External"/><Relationship Id="rId57" Type="http://schemas.openxmlformats.org/officeDocument/2006/relationships/hyperlink" Target="http://www.rhymezone.com/r/d=castration" TargetMode="External"/><Relationship Id="rId106" Type="http://schemas.openxmlformats.org/officeDocument/2006/relationships/hyperlink" Target="http://www.rhymezone.com/r/d=gradation" TargetMode="External"/><Relationship Id="rId127" Type="http://schemas.openxmlformats.org/officeDocument/2006/relationships/hyperlink" Target="http://www.rhymezone.com/r/d=namation" TargetMode="External"/><Relationship Id="rId10" Type="http://schemas.openxmlformats.org/officeDocument/2006/relationships/hyperlink" Target="http://www.rhymezone.com/r/d=crow" TargetMode="External"/><Relationship Id="rId31" Type="http://schemas.openxmlformats.org/officeDocument/2006/relationships/hyperlink" Target="http://www.rhymezone.com/r/d=slow" TargetMode="External"/><Relationship Id="rId52" Type="http://schemas.openxmlformats.org/officeDocument/2006/relationships/hyperlink" Target="http://www.rhymezone.com/r/d=aid_station" TargetMode="External"/><Relationship Id="rId73" Type="http://schemas.openxmlformats.org/officeDocument/2006/relationships/hyperlink" Target="http://www.rhymezone.com/r/d=deflation" TargetMode="External"/><Relationship Id="rId78" Type="http://schemas.openxmlformats.org/officeDocument/2006/relationships/hyperlink" Target="http://www.rhymezone.com/r/d=deprecation" TargetMode="External"/><Relationship Id="rId94" Type="http://schemas.openxmlformats.org/officeDocument/2006/relationships/hyperlink" Target="http://www.rhymezone.com/r/d=flirtation" TargetMode="External"/><Relationship Id="rId99" Type="http://schemas.openxmlformats.org/officeDocument/2006/relationships/hyperlink" Target="http://www.rhymezone.com/r/d=friation" TargetMode="External"/><Relationship Id="rId101" Type="http://schemas.openxmlformats.org/officeDocument/2006/relationships/hyperlink" Target="http://www.rhymezone.com/r/d=frustration" TargetMode="External"/><Relationship Id="rId122" Type="http://schemas.openxmlformats.org/officeDocument/2006/relationships/hyperlink" Target="http://www.rhymezone.com/r/d=marination" TargetMode="External"/><Relationship Id="rId143" Type="http://schemas.openxmlformats.org/officeDocument/2006/relationships/hyperlink" Target="http://www.rhymezone.com/r/d=pacation" TargetMode="External"/><Relationship Id="rId148" Type="http://schemas.openxmlformats.org/officeDocument/2006/relationships/hyperlink" Target="http://www.rhymezone.com/r/d=piation" TargetMode="External"/><Relationship Id="rId164" Type="http://schemas.openxmlformats.org/officeDocument/2006/relationships/hyperlink" Target="http://www.rhymezone.com/r/d=relation" TargetMode="External"/><Relationship Id="rId169" Type="http://schemas.openxmlformats.org/officeDocument/2006/relationships/hyperlink" Target="http://www.rhymezone.com/r/d=sedation" TargetMode="External"/><Relationship Id="rId185" Type="http://schemas.openxmlformats.org/officeDocument/2006/relationships/hyperlink" Target="http://www.rhymezone.com/r/d=titration" TargetMode="External"/><Relationship Id="rId4" Type="http://schemas.openxmlformats.org/officeDocument/2006/relationships/webSettings" Target="webSettings.xml"/><Relationship Id="rId9" Type="http://schemas.openxmlformats.org/officeDocument/2006/relationships/hyperlink" Target="http://www.rhymezone.com/r/d=blow" TargetMode="External"/><Relationship Id="rId180" Type="http://schemas.openxmlformats.org/officeDocument/2006/relationships/hyperlink" Target="http://www.rhymezone.com/r/d=striation" TargetMode="External"/><Relationship Id="rId26" Type="http://schemas.openxmlformats.org/officeDocument/2006/relationships/hyperlink" Target="http://www.rhymezone.com/r/d=psued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FDE9042D</Template>
  <TotalTime>243</TotalTime>
  <Pages>29</Pages>
  <Words>7220</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mperkows</cp:lastModifiedBy>
  <cp:revision>9</cp:revision>
  <dcterms:created xsi:type="dcterms:W3CDTF">2017-09-23T19:18:00Z</dcterms:created>
  <dcterms:modified xsi:type="dcterms:W3CDTF">2017-10-06T20:48:00Z</dcterms:modified>
</cp:coreProperties>
</file>